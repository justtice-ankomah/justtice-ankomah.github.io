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90703674-F474-4CDB-B923-24DAD3894D3D}"/>
            <w:text/>
          </w:sdtPr>
          <w:sdtEndPr/>
          <w:sdtContent>
            <w:p w:rsidR="0012073D" w:rsidRDefault="004D01D0">
              <w:pPr>
                <w:pStyle w:val="Publishwithline"/>
              </w:pPr>
              <w:r>
                <w:t>BLOGGING</w:t>
              </w:r>
            </w:p>
          </w:sdtContent>
        </w:sdt>
        <w:p w:rsidR="0012073D" w:rsidRDefault="0012073D">
          <w:pPr>
            <w:pStyle w:val="underline"/>
          </w:pPr>
        </w:p>
        <w:p w:rsidR="0012073D" w:rsidRDefault="004A0B84">
          <w:pPr>
            <w:pStyle w:val="PadderBetweenControlandBody"/>
          </w:pPr>
        </w:p>
      </w:sdtContent>
    </w:sdt>
    <w:p w:rsidR="0012073D" w:rsidRPr="004D01D0" w:rsidRDefault="004D01D0" w:rsidP="004D01D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D01D0">
        <w:rPr>
          <w:color w:val="FF0000"/>
          <w:sz w:val="28"/>
          <w:szCs w:val="28"/>
        </w:rPr>
        <w:t xml:space="preserve">When writing a blog post with affiliate links or something, Show a result or prove of evidence that will cause others to click on your links: </w:t>
      </w:r>
    </w:p>
    <w:p w:rsidR="004D01D0" w:rsidRDefault="004D01D0">
      <w:proofErr w:type="spellStart"/>
      <w:r>
        <w:t>Eg</w:t>
      </w:r>
      <w:proofErr w:type="spellEnd"/>
      <w:r>
        <w:t xml:space="preserve">: Example of </w:t>
      </w:r>
      <w:proofErr w:type="spellStart"/>
      <w:r>
        <w:t>Lomash</w:t>
      </w:r>
      <w:proofErr w:type="spellEnd"/>
      <w:r>
        <w:t xml:space="preserve"> your friend showing how he earned his first $100 in affiliate marketing.</w:t>
      </w:r>
    </w:p>
    <w:p w:rsidR="004D01D0" w:rsidRDefault="004D01D0">
      <w:r>
        <w:t>He said:</w:t>
      </w:r>
    </w:p>
    <w:p w:rsidR="004D01D0" w:rsidRDefault="004D01D0" w:rsidP="004D01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D01D0">
        <w:rPr>
          <w:rFonts w:ascii="Times New Roman" w:eastAsia="Times New Roman" w:hAnsi="Times New Roman" w:cs="Times New Roman"/>
          <w:sz w:val="24"/>
          <w:szCs w:val="24"/>
        </w:rPr>
        <w:t>A month ago, I got an email from one the tools’ affiliate program that mentioned on the post which says, </w:t>
      </w:r>
    </w:p>
    <w:p w:rsidR="004D01D0" w:rsidRDefault="004D01D0" w:rsidP="004D01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D01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“You Earned a Referral!” </w:t>
      </w:r>
      <w:r w:rsidRPr="004D01D0">
        <w:rPr>
          <w:rFonts w:ascii="Times New Roman" w:eastAsia="Times New Roman" w:hAnsi="Times New Roman" w:cs="Times New Roman"/>
          <w:sz w:val="24"/>
          <w:szCs w:val="24"/>
        </w:rPr>
        <w:t>and the whole email looks like this:</w:t>
      </w:r>
      <w:r w:rsidR="00AE7B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D01D0" w:rsidRDefault="004D01D0" w:rsidP="004D01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3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EDA" w:rsidRDefault="00647EDA" w:rsidP="004D01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647EDA" w:rsidRPr="00647EDA" w:rsidRDefault="00647EDA" w:rsidP="004D01D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47E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Bloggers </w:t>
      </w:r>
      <w:proofErr w:type="gramStart"/>
      <w:r w:rsidRPr="00647EDA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proofErr w:type="gramEnd"/>
      <w:r w:rsidRPr="00647E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Learn From:</w:t>
      </w:r>
    </w:p>
    <w:p w:rsidR="00647EDA" w:rsidRPr="00647EDA" w:rsidRDefault="00647EDA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7EDA">
        <w:rPr>
          <w:rFonts w:ascii="Times New Roman" w:eastAsia="Times New Roman" w:hAnsi="Times New Roman" w:cs="Times New Roman"/>
          <w:sz w:val="24"/>
          <w:szCs w:val="24"/>
        </w:rPr>
        <w:t>https://passiveincomesuperstars.com/</w:t>
      </w:r>
    </w:p>
    <w:p w:rsidR="00647EDA" w:rsidRPr="00647EDA" w:rsidRDefault="00647EDA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7EDA">
        <w:rPr>
          <w:rFonts w:ascii="Times New Roman" w:eastAsia="Times New Roman" w:hAnsi="Times New Roman" w:cs="Times New Roman"/>
          <w:sz w:val="24"/>
          <w:szCs w:val="24"/>
        </w:rPr>
        <w:t>bloggerspassion.com/</w:t>
      </w:r>
    </w:p>
    <w:p w:rsidR="00647EDA" w:rsidRPr="00647EDA" w:rsidRDefault="00647EDA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7EDA">
        <w:rPr>
          <w:rFonts w:ascii="Times New Roman" w:eastAsia="Times New Roman" w:hAnsi="Times New Roman" w:cs="Times New Roman"/>
          <w:sz w:val="24"/>
          <w:szCs w:val="24"/>
        </w:rPr>
        <w:t>matthewwoodward.co.uk/</w:t>
      </w:r>
    </w:p>
    <w:p w:rsidR="00647EDA" w:rsidRDefault="00647EDA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7EDA">
        <w:rPr>
          <w:rFonts w:ascii="Times New Roman" w:eastAsia="Times New Roman" w:hAnsi="Times New Roman" w:cs="Times New Roman"/>
          <w:sz w:val="24"/>
          <w:szCs w:val="24"/>
        </w:rPr>
        <w:t>makingsenseofcents.com/</w:t>
      </w:r>
    </w:p>
    <w:p w:rsidR="00EF74CD" w:rsidRDefault="00EF74CD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EF74CD" w:rsidRPr="00EF74CD" w:rsidRDefault="00EF74CD" w:rsidP="00647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EF74CD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What is Working </w:t>
      </w:r>
      <w:proofErr w:type="gramStart"/>
      <w:r w:rsidRPr="00EF74CD">
        <w:rPr>
          <w:rFonts w:ascii="Times New Roman" w:eastAsia="Times New Roman" w:hAnsi="Times New Roman" w:cs="Times New Roman"/>
          <w:color w:val="FF0000"/>
          <w:sz w:val="40"/>
          <w:szCs w:val="40"/>
        </w:rPr>
        <w:t>For</w:t>
      </w:r>
      <w:proofErr w:type="gramEnd"/>
      <w:r w:rsidRPr="00EF74CD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Me</w:t>
      </w:r>
    </w:p>
    <w:p w:rsidR="004D01D0" w:rsidRDefault="00EF74CD" w:rsidP="00EF74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Target long tail keyword and forget about short keywords it hard to rank for.</w:t>
      </w:r>
    </w:p>
    <w:p w:rsidR="00EF74CD" w:rsidRDefault="00EF74CD" w:rsidP="00EF74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Build backlinks to the homepage if you want to increase domain authority</w:t>
      </w:r>
    </w:p>
    <w:p w:rsidR="00EF74CD" w:rsidRPr="00EF74CD" w:rsidRDefault="00EF74CD" w:rsidP="00EF74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High length world blog post works like magic</w:t>
      </w:r>
    </w:p>
    <w:sectPr w:rsidR="00EF74CD" w:rsidRPr="00EF74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018"/>
    <w:multiLevelType w:val="hybridMultilevel"/>
    <w:tmpl w:val="5D3E6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886"/>
    <w:multiLevelType w:val="hybridMultilevel"/>
    <w:tmpl w:val="A326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D01D0"/>
    <w:rsid w:val="0012073D"/>
    <w:rsid w:val="0034349C"/>
    <w:rsid w:val="004A0B84"/>
    <w:rsid w:val="004D01D0"/>
    <w:rsid w:val="00647EDA"/>
    <w:rsid w:val="00A246CD"/>
    <w:rsid w:val="00A4574A"/>
    <w:rsid w:val="00AE7B4A"/>
    <w:rsid w:val="00C109D0"/>
    <w:rsid w:val="00DF78AA"/>
    <w:rsid w:val="00E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D0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4D0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D0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4D0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FC"/>
    <w:rsid w:val="006D3CBF"/>
    <w:rsid w:val="007E370E"/>
    <w:rsid w:val="00A42C8B"/>
    <w:rsid w:val="00B86FFC"/>
    <w:rsid w:val="00C0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B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BLOGGING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90703674-F474-4CDB-B923-24DAD3894D3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378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Justice Ankomah</cp:lastModifiedBy>
  <cp:revision>9</cp:revision>
  <dcterms:created xsi:type="dcterms:W3CDTF">2021-03-31T17:04:00Z</dcterms:created>
  <dcterms:modified xsi:type="dcterms:W3CDTF">2021-10-18T06:00:00Z</dcterms:modified>
</cp:coreProperties>
</file>