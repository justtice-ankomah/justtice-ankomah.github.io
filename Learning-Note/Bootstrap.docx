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rPr>
              <w:color w:val="000000" w:themeColor="text1"/>
            </w:rPr>
            <w:alias w:val="Post Title"/>
            <w:id w:val="89512082"/>
            <w:placeholder>
              <w:docPart w:val="89512082"/>
            </w:placeholder>
            <w:dataBinding w:xpath="/ns0:BlogPostInfo/ns0:PostTitle" w:storeItemID="{FF6063F2-F361-45E1-A8FE-17FFFA42D609}"/>
            <w:text/>
          </w:sdtPr>
          <w:sdtEndPr/>
          <w:sdtContent>
            <w:p w:rsidR="003131C0" w:rsidRPr="00724BC9" w:rsidRDefault="00C9446E">
              <w:pPr>
                <w:pStyle w:val="Publishwithline"/>
                <w:rPr>
                  <w:color w:val="000000" w:themeColor="text1"/>
                </w:rPr>
              </w:pPr>
              <w:r w:rsidRPr="00724BC9">
                <w:rPr>
                  <w:color w:val="000000" w:themeColor="text1"/>
                </w:rPr>
                <w:t>Boo</w:t>
              </w:r>
              <w:r w:rsidR="00724BC9" w:rsidRPr="00724BC9">
                <w:rPr>
                  <w:color w:val="000000" w:themeColor="text1"/>
                </w:rPr>
                <w:t>t</w:t>
              </w:r>
              <w:r w:rsidRPr="00724BC9">
                <w:rPr>
                  <w:color w:val="000000" w:themeColor="text1"/>
                </w:rPr>
                <w:t>strap</w:t>
              </w:r>
            </w:p>
          </w:sdtContent>
        </w:sdt>
        <w:p w:rsidR="003131C0" w:rsidRDefault="003131C0">
          <w:pPr>
            <w:pStyle w:val="underline"/>
          </w:pPr>
        </w:p>
        <w:p w:rsidR="003131C0" w:rsidRDefault="00DC1AED">
          <w:pPr>
            <w:pStyle w:val="PadderBetweenControlandBody"/>
          </w:pPr>
        </w:p>
      </w:sdtContent>
    </w:sdt>
    <w:p w:rsidR="003131C0" w:rsidRDefault="00724BC9">
      <w:pPr>
        <w:rPr>
          <w:b/>
          <w:color w:val="FF0000"/>
          <w:sz w:val="24"/>
          <w:szCs w:val="24"/>
        </w:rPr>
      </w:pPr>
      <w:r w:rsidRPr="00724BC9">
        <w:rPr>
          <w:b/>
          <w:color w:val="FF0000"/>
          <w:sz w:val="24"/>
          <w:szCs w:val="24"/>
        </w:rPr>
        <w:t>Grid System</w:t>
      </w:r>
    </w:p>
    <w:p w:rsidR="00C458E8" w:rsidRDefault="00907CF3">
      <w:p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The grid system is a way of structuring your webpage layout into columns or rows. </w:t>
      </w:r>
      <w:r w:rsidR="00932996">
        <w:rPr>
          <w:color w:val="000000" w:themeColor="text1"/>
          <w:szCs w:val="22"/>
        </w:rPr>
        <w:t xml:space="preserve">They add up to 12 columns, </w:t>
      </w:r>
      <w:proofErr w:type="gramStart"/>
      <w:r w:rsidR="00932996">
        <w:rPr>
          <w:color w:val="000000" w:themeColor="text1"/>
          <w:szCs w:val="22"/>
        </w:rPr>
        <w:t>that’s</w:t>
      </w:r>
      <w:proofErr w:type="gramEnd"/>
      <w:r w:rsidR="00932996">
        <w:rPr>
          <w:color w:val="000000" w:themeColor="text1"/>
          <w:szCs w:val="22"/>
        </w:rPr>
        <w:t xml:space="preserve"> all the column numbers you specify in your row should not be greater than 12. But not always require </w:t>
      </w:r>
      <w:proofErr w:type="gramStart"/>
      <w:r w:rsidR="00932996">
        <w:rPr>
          <w:color w:val="000000" w:themeColor="text1"/>
          <w:szCs w:val="22"/>
        </w:rPr>
        <w:t>to be</w:t>
      </w:r>
      <w:proofErr w:type="gramEnd"/>
      <w:r w:rsidR="00932996">
        <w:rPr>
          <w:color w:val="000000" w:themeColor="text1"/>
          <w:szCs w:val="22"/>
        </w:rPr>
        <w:t xml:space="preserve"> equal to 12.</w:t>
      </w:r>
      <w:r w:rsidR="003F243A">
        <w:rPr>
          <w:color w:val="000000" w:themeColor="text1"/>
          <w:szCs w:val="22"/>
        </w:rPr>
        <w:t xml:space="preserve"> Each row should be in &lt;div&gt; of class “container” or “container-fluid”</w:t>
      </w:r>
    </w:p>
    <w:p w:rsidR="00907CF3" w:rsidRPr="00907CF3" w:rsidRDefault="0013529C">
      <w:pPr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 xml:space="preserve"> </w:t>
      </w:r>
      <w:r w:rsidR="00C458E8">
        <w:rPr>
          <w:color w:val="000000" w:themeColor="text1"/>
          <w:szCs w:val="22"/>
        </w:rPr>
        <w:t>E</w:t>
      </w:r>
      <w:r>
        <w:rPr>
          <w:color w:val="000000" w:themeColor="text1"/>
          <w:szCs w:val="22"/>
        </w:rPr>
        <w:t>xample</w:t>
      </w:r>
      <w:r w:rsidR="00C458E8">
        <w:rPr>
          <w:color w:val="000000" w:themeColor="text1"/>
          <w:szCs w:val="22"/>
        </w:rPr>
        <w:t>:</w:t>
      </w:r>
    </w:p>
    <w:p w:rsidR="00907CF3" w:rsidRPr="00724BC9" w:rsidRDefault="00907CF3">
      <w:pPr>
        <w:rPr>
          <w:b/>
          <w:color w:val="FF0000"/>
          <w:sz w:val="24"/>
          <w:szCs w:val="24"/>
        </w:rPr>
      </w:pPr>
    </w:p>
    <w:p w:rsidR="00431C6B" w:rsidRPr="00431C6B" w:rsidRDefault="00431C6B" w:rsidP="00431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C6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431C6B">
        <w:rPr>
          <w:rFonts w:ascii="Consolas" w:eastAsia="Times New Roman" w:hAnsi="Consolas" w:cs="Times New Roman"/>
          <w:color w:val="6A9955"/>
          <w:sz w:val="21"/>
          <w:szCs w:val="21"/>
        </w:rPr>
        <w:t>&lt;!--"container-fluid" ==full width of 100% But "container"==center width define by boostrap--&gt;</w:t>
      </w:r>
    </w:p>
    <w:p w:rsidR="00431C6B" w:rsidRPr="00431C6B" w:rsidRDefault="00431C6B" w:rsidP="00431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C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1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1C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1C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1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1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1C6B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431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C6B" w:rsidRPr="00431C6B" w:rsidRDefault="00431C6B" w:rsidP="00431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C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1C6B">
        <w:rPr>
          <w:rFonts w:ascii="Consolas" w:eastAsia="Times New Roman" w:hAnsi="Consolas" w:cs="Times New Roman"/>
          <w:color w:val="6A9955"/>
          <w:sz w:val="21"/>
          <w:szCs w:val="21"/>
        </w:rPr>
        <w:t>&lt;!--you can use flexBox justify-content, align-itmes values here to see how the </w:t>
      </w:r>
      <w:proofErr w:type="gramStart"/>
      <w:r w:rsidRPr="00431C6B">
        <w:rPr>
          <w:rFonts w:ascii="Consolas" w:eastAsia="Times New Roman" w:hAnsi="Consolas" w:cs="Times New Roman"/>
          <w:color w:val="6A9955"/>
          <w:sz w:val="21"/>
          <w:szCs w:val="21"/>
        </w:rPr>
        <w:t>colums</w:t>
      </w:r>
      <w:proofErr w:type="gramEnd"/>
      <w:r w:rsidRPr="00431C6B">
        <w:rPr>
          <w:rFonts w:ascii="Consolas" w:eastAsia="Times New Roman" w:hAnsi="Consolas" w:cs="Times New Roman"/>
          <w:color w:val="6A9955"/>
          <w:sz w:val="21"/>
          <w:szCs w:val="21"/>
        </w:rPr>
        <w:t> are spaced out--&gt;</w:t>
      </w:r>
    </w:p>
    <w:p w:rsidR="00431C6B" w:rsidRPr="00431C6B" w:rsidRDefault="00431C6B" w:rsidP="00431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C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1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1C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1C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1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1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1C6B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431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C6B" w:rsidRPr="00431C6B" w:rsidRDefault="00431C6B" w:rsidP="00431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C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1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1C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1C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1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1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1C6B">
        <w:rPr>
          <w:rFonts w:ascii="Consolas" w:eastAsia="Times New Roman" w:hAnsi="Consolas" w:cs="Times New Roman"/>
          <w:color w:val="CE9178"/>
          <w:sz w:val="21"/>
          <w:szCs w:val="21"/>
        </w:rPr>
        <w:t>"col-6 col-md-2"</w:t>
      </w:r>
      <w:r w:rsidRPr="00431C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1C6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31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1C6B">
        <w:rPr>
          <w:rFonts w:ascii="Consolas" w:eastAsia="Times New Roman" w:hAnsi="Consolas" w:cs="Times New Roman"/>
          <w:color w:val="CE9178"/>
          <w:sz w:val="21"/>
          <w:szCs w:val="21"/>
        </w:rPr>
        <w:t>"background-color: </w:t>
      </w:r>
      <w:proofErr w:type="gramStart"/>
      <w:r w:rsidRPr="00431C6B">
        <w:rPr>
          <w:rFonts w:ascii="Consolas" w:eastAsia="Times New Roman" w:hAnsi="Consolas" w:cs="Times New Roman"/>
          <w:color w:val="CE9178"/>
          <w:sz w:val="21"/>
          <w:szCs w:val="21"/>
        </w:rPr>
        <w:t>yellow;</w:t>
      </w:r>
      <w:proofErr w:type="gramEnd"/>
      <w:r w:rsidRPr="00431C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1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1C6B">
        <w:rPr>
          <w:rFonts w:ascii="Consolas" w:eastAsia="Times New Roman" w:hAnsi="Consolas" w:cs="Times New Roman"/>
          <w:color w:val="D4D4D4"/>
          <w:sz w:val="21"/>
          <w:szCs w:val="21"/>
        </w:rPr>
        <w:t>d</w:t>
      </w:r>
      <w:r w:rsidRPr="00431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1C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1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C6B" w:rsidRPr="00431C6B" w:rsidRDefault="00431C6B" w:rsidP="00431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C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1C6B">
        <w:rPr>
          <w:rFonts w:ascii="Consolas" w:eastAsia="Times New Roman" w:hAnsi="Consolas" w:cs="Times New Roman"/>
          <w:color w:val="6A9955"/>
          <w:sz w:val="21"/>
          <w:szCs w:val="21"/>
        </w:rPr>
        <w:t>&lt;!--use offset to set left margins for coloms base on number of </w:t>
      </w:r>
      <w:proofErr w:type="gramStart"/>
      <w:r w:rsidRPr="00431C6B">
        <w:rPr>
          <w:rFonts w:ascii="Consolas" w:eastAsia="Times New Roman" w:hAnsi="Consolas" w:cs="Times New Roman"/>
          <w:color w:val="6A9955"/>
          <w:sz w:val="21"/>
          <w:szCs w:val="21"/>
        </w:rPr>
        <w:t>colums</w:t>
      </w:r>
      <w:proofErr w:type="gramEnd"/>
      <w:r w:rsidRPr="00431C6B">
        <w:rPr>
          <w:rFonts w:ascii="Consolas" w:eastAsia="Times New Roman" w:hAnsi="Consolas" w:cs="Times New Roman"/>
          <w:color w:val="6A9955"/>
          <w:sz w:val="21"/>
          <w:szCs w:val="21"/>
        </w:rPr>
        <w:t> it should take as margin--&gt;</w:t>
      </w:r>
    </w:p>
    <w:p w:rsidR="00431C6B" w:rsidRPr="00431C6B" w:rsidRDefault="00431C6B" w:rsidP="00431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C6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31C6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31C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1C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1C6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31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1C6B">
        <w:rPr>
          <w:rFonts w:ascii="Consolas" w:eastAsia="Times New Roman" w:hAnsi="Consolas" w:cs="Times New Roman"/>
          <w:color w:val="CE9178"/>
          <w:sz w:val="21"/>
          <w:szCs w:val="21"/>
        </w:rPr>
        <w:t>"col-6 col-md-4 offset-md-5"</w:t>
      </w:r>
      <w:r w:rsidRPr="00431C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31C6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431C6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31C6B">
        <w:rPr>
          <w:rFonts w:ascii="Consolas" w:eastAsia="Times New Roman" w:hAnsi="Consolas" w:cs="Times New Roman"/>
          <w:color w:val="CE9178"/>
          <w:sz w:val="21"/>
          <w:szCs w:val="21"/>
        </w:rPr>
        <w:t>"background-color: </w:t>
      </w:r>
      <w:proofErr w:type="gramStart"/>
      <w:r w:rsidRPr="00431C6B">
        <w:rPr>
          <w:rFonts w:ascii="Consolas" w:eastAsia="Times New Roman" w:hAnsi="Consolas" w:cs="Times New Roman"/>
          <w:color w:val="CE9178"/>
          <w:sz w:val="21"/>
          <w:szCs w:val="21"/>
        </w:rPr>
        <w:t>aqua;</w:t>
      </w:r>
      <w:proofErr w:type="gramEnd"/>
      <w:r w:rsidRPr="00431C6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31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431C6B">
        <w:rPr>
          <w:rFonts w:ascii="Consolas" w:eastAsia="Times New Roman" w:hAnsi="Consolas" w:cs="Times New Roman"/>
          <w:color w:val="D4D4D4"/>
          <w:sz w:val="21"/>
          <w:szCs w:val="21"/>
        </w:rPr>
        <w:t>d</w:t>
      </w:r>
      <w:r w:rsidRPr="00431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1C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1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C6B" w:rsidRPr="00431C6B" w:rsidRDefault="00431C6B" w:rsidP="00431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C6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31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1C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1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31C6B" w:rsidRPr="00431C6B" w:rsidRDefault="00431C6B" w:rsidP="00431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31C6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31C6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31C6B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31C6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24BC9" w:rsidRDefault="00724BC9"/>
    <w:p w:rsidR="005F39C9" w:rsidRPr="00B776AC" w:rsidRDefault="005F39C9">
      <w:pPr>
        <w:rPr>
          <w:b/>
          <w:color w:val="002060"/>
        </w:rPr>
      </w:pPr>
      <w:r w:rsidRPr="00B776AC">
        <w:rPr>
          <w:b/>
          <w:color w:val="002060"/>
        </w:rPr>
        <w:t>Offset</w:t>
      </w:r>
    </w:p>
    <w:p w:rsidR="005F39C9" w:rsidRDefault="005F39C9">
      <w:r>
        <w:t xml:space="preserve">You can use offset to give a column the number of left margin it should have. The concept is that, it takes the number of columns as it margin. So if you say that offset-md-2 then that column will have a left margin that’s equal to the width of 2 columns on medium screen like tablet. </w:t>
      </w:r>
    </w:p>
    <w:p w:rsidR="005F39C9" w:rsidRDefault="005F39C9" w:rsidP="005F39C9">
      <w:r w:rsidRPr="005F39C9">
        <w:rPr>
          <w:color w:val="002060"/>
        </w:rPr>
        <w:t xml:space="preserve">The format is this:  </w:t>
      </w:r>
      <w:r>
        <w:t>offset-</w:t>
      </w:r>
      <w:proofErr w:type="spellStart"/>
      <w:r>
        <w:t>screenType</w:t>
      </w:r>
      <w:proofErr w:type="spellEnd"/>
      <w:r>
        <w:t>-</w:t>
      </w:r>
      <w:proofErr w:type="spellStart"/>
      <w:r>
        <w:t>numberOfColumAsMargins</w:t>
      </w:r>
      <w:proofErr w:type="spellEnd"/>
    </w:p>
    <w:p w:rsidR="005F39C9" w:rsidRDefault="005F39C9" w:rsidP="005F39C9">
      <w:r>
        <w:t>Example:</w:t>
      </w:r>
      <w:r w:rsidR="00574D4C">
        <w:t xml:space="preserve"> the below second </w:t>
      </w:r>
      <w:proofErr w:type="gramStart"/>
      <w:r w:rsidR="00574D4C">
        <w:t>11</w:t>
      </w:r>
      <w:r w:rsidR="00574D4C" w:rsidRPr="00574D4C">
        <w:rPr>
          <w:vertAlign w:val="superscript"/>
        </w:rPr>
        <w:t>th</w:t>
      </w:r>
      <w:r w:rsidR="00574D4C">
        <w:t xml:space="preserve">  </w:t>
      </w:r>
      <w:proofErr w:type="spellStart"/>
      <w:r w:rsidR="00574D4C">
        <w:t>colom</w:t>
      </w:r>
      <w:proofErr w:type="spellEnd"/>
      <w:proofErr w:type="gramEnd"/>
      <w:r w:rsidR="00574D4C">
        <w:t xml:space="preserve"> has been given a left margi</w:t>
      </w:r>
      <w:r w:rsidR="00693465">
        <w:t>n that takes the width of 2 colu</w:t>
      </w:r>
      <w:r w:rsidR="00574D4C">
        <w:t>m</w:t>
      </w:r>
      <w:r w:rsidR="00693465">
        <w:t>n</w:t>
      </w:r>
      <w:r w:rsidR="00574D4C">
        <w:t>s</w:t>
      </w:r>
    </w:p>
    <w:p w:rsidR="005F39C9" w:rsidRDefault="005F39C9">
      <w:r>
        <w:rPr>
          <w:noProof/>
        </w:rPr>
        <w:drawing>
          <wp:inline distT="0" distB="0" distL="0" distR="0">
            <wp:extent cx="7124700" cy="283659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ffse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283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6AC" w:rsidRDefault="00B776AC" w:rsidP="00B776AC">
      <w:pPr>
        <w:rPr>
          <w:color w:val="00B050"/>
        </w:rPr>
      </w:pPr>
      <w:r w:rsidRPr="00B776AC">
        <w:rPr>
          <w:color w:val="002060"/>
        </w:rPr>
        <w:t>Order</w:t>
      </w:r>
    </w:p>
    <w:p w:rsidR="00B776AC" w:rsidRDefault="00B776AC">
      <w:pPr>
        <w:rPr>
          <w:color w:val="00B050"/>
        </w:rPr>
      </w:pPr>
      <w:r w:rsidRPr="00EB4569">
        <w:rPr>
          <w:color w:val="000000" w:themeColor="text1"/>
        </w:rPr>
        <w:t xml:space="preserve">You can use the “order” class to determine which </w:t>
      </w:r>
      <w:r w:rsidR="00EB4569" w:rsidRPr="00EB4569">
        <w:rPr>
          <w:color w:val="000000" w:themeColor="text1"/>
        </w:rPr>
        <w:t xml:space="preserve">column </w:t>
      </w:r>
      <w:proofErr w:type="gramStart"/>
      <w:r w:rsidR="0026179D">
        <w:rPr>
          <w:color w:val="000000" w:themeColor="text1"/>
        </w:rPr>
        <w:t>should a specific column</w:t>
      </w:r>
      <w:proofErr w:type="gramEnd"/>
      <w:r w:rsidR="0026179D">
        <w:rPr>
          <w:color w:val="000000" w:themeColor="text1"/>
        </w:rPr>
        <w:t xml:space="preserve"> </w:t>
      </w:r>
      <w:r w:rsidR="00EB4569" w:rsidRPr="00EB4569">
        <w:rPr>
          <w:color w:val="000000" w:themeColor="text1"/>
        </w:rPr>
        <w:t xml:space="preserve">jump into base on specific screen view. </w:t>
      </w:r>
    </w:p>
    <w:p w:rsidR="00EB4569" w:rsidRPr="00EB4569" w:rsidRDefault="00EB4569" w:rsidP="00EB4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45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45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45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45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456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45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4569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EB45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B4569" w:rsidRPr="00EB4569" w:rsidRDefault="00EB4569" w:rsidP="00EB4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456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45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45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45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456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45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4569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EB45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B4569" w:rsidRPr="00EB4569" w:rsidRDefault="00EB4569" w:rsidP="00EB4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456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B4569">
        <w:rPr>
          <w:rFonts w:ascii="Consolas" w:eastAsia="Times New Roman" w:hAnsi="Consolas" w:cs="Times New Roman"/>
          <w:color w:val="6A9955"/>
          <w:sz w:val="21"/>
          <w:szCs w:val="21"/>
        </w:rPr>
        <w:t>&lt;!--"order-md-2" will make this column take the second colmn position--&gt;</w:t>
      </w:r>
    </w:p>
    <w:p w:rsidR="00EB4569" w:rsidRPr="00EB4569" w:rsidRDefault="00EB4569" w:rsidP="00EB4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456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B45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45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45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456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45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4569">
        <w:rPr>
          <w:rFonts w:ascii="Consolas" w:eastAsia="Times New Roman" w:hAnsi="Consolas" w:cs="Times New Roman"/>
          <w:color w:val="CE9178"/>
          <w:sz w:val="21"/>
          <w:szCs w:val="21"/>
        </w:rPr>
        <w:t>"col-6 order-md-2"</w:t>
      </w:r>
      <w:r w:rsidRPr="00EB45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456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B45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4569">
        <w:rPr>
          <w:rFonts w:ascii="Consolas" w:eastAsia="Times New Roman" w:hAnsi="Consolas" w:cs="Times New Roman"/>
          <w:color w:val="CE9178"/>
          <w:sz w:val="21"/>
          <w:szCs w:val="21"/>
        </w:rPr>
        <w:t>"background-color: </w:t>
      </w:r>
      <w:proofErr w:type="gramStart"/>
      <w:r w:rsidRPr="00EB4569">
        <w:rPr>
          <w:rFonts w:ascii="Consolas" w:eastAsia="Times New Roman" w:hAnsi="Consolas" w:cs="Times New Roman"/>
          <w:color w:val="CE9178"/>
          <w:sz w:val="21"/>
          <w:szCs w:val="21"/>
        </w:rPr>
        <w:t>yellow;</w:t>
      </w:r>
      <w:proofErr w:type="gramEnd"/>
      <w:r w:rsidRPr="00EB45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45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4569">
        <w:rPr>
          <w:rFonts w:ascii="Consolas" w:eastAsia="Times New Roman" w:hAnsi="Consolas" w:cs="Times New Roman"/>
          <w:color w:val="D4D4D4"/>
          <w:sz w:val="21"/>
          <w:szCs w:val="21"/>
        </w:rPr>
        <w:t>d</w:t>
      </w:r>
      <w:r w:rsidRPr="00EB45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45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45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B4569" w:rsidRPr="00EB4569" w:rsidRDefault="00EB4569" w:rsidP="00EB4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456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</w:t>
      </w:r>
      <w:r w:rsidRPr="00EB4569">
        <w:rPr>
          <w:rFonts w:ascii="Consolas" w:eastAsia="Times New Roman" w:hAnsi="Consolas" w:cs="Times New Roman"/>
          <w:color w:val="6A9955"/>
          <w:sz w:val="21"/>
          <w:szCs w:val="21"/>
        </w:rPr>
        <w:t>&lt;!--"order-md-1" will make this column take the first column position--&gt;</w:t>
      </w:r>
    </w:p>
    <w:p w:rsidR="00EB4569" w:rsidRPr="00EB4569" w:rsidRDefault="00EB4569" w:rsidP="00EB4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4569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EB456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B45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45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4569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B45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4569">
        <w:rPr>
          <w:rFonts w:ascii="Consolas" w:eastAsia="Times New Roman" w:hAnsi="Consolas" w:cs="Times New Roman"/>
          <w:color w:val="CE9178"/>
          <w:sz w:val="21"/>
          <w:szCs w:val="21"/>
        </w:rPr>
        <w:t>"col-6 order-md-1"</w:t>
      </w:r>
      <w:r w:rsidRPr="00EB456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4569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B456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B4569">
        <w:rPr>
          <w:rFonts w:ascii="Consolas" w:eastAsia="Times New Roman" w:hAnsi="Consolas" w:cs="Times New Roman"/>
          <w:color w:val="CE9178"/>
          <w:sz w:val="21"/>
          <w:szCs w:val="21"/>
        </w:rPr>
        <w:t>"background-color: </w:t>
      </w:r>
      <w:proofErr w:type="gramStart"/>
      <w:r w:rsidRPr="00EB4569">
        <w:rPr>
          <w:rFonts w:ascii="Consolas" w:eastAsia="Times New Roman" w:hAnsi="Consolas" w:cs="Times New Roman"/>
          <w:color w:val="CE9178"/>
          <w:sz w:val="21"/>
          <w:szCs w:val="21"/>
        </w:rPr>
        <w:t>aqua;</w:t>
      </w:r>
      <w:proofErr w:type="gramEnd"/>
      <w:r w:rsidRPr="00EB456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B45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B4569">
        <w:rPr>
          <w:rFonts w:ascii="Consolas" w:eastAsia="Times New Roman" w:hAnsi="Consolas" w:cs="Times New Roman"/>
          <w:color w:val="D4D4D4"/>
          <w:sz w:val="21"/>
          <w:szCs w:val="21"/>
        </w:rPr>
        <w:t>d</w:t>
      </w:r>
      <w:r w:rsidRPr="00EB45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45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45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B4569" w:rsidRPr="00EB4569" w:rsidRDefault="00EB4569" w:rsidP="00EB4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4569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45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45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45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B4569" w:rsidRPr="00EB4569" w:rsidRDefault="00EB4569" w:rsidP="00EB4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456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456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B456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B456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B4569" w:rsidRDefault="00EB4569">
      <w:pPr>
        <w:rPr>
          <w:color w:val="00B050"/>
        </w:rPr>
      </w:pPr>
    </w:p>
    <w:p w:rsidR="005F39C9" w:rsidRPr="00B660F7" w:rsidRDefault="00C54C69">
      <w:pPr>
        <w:rPr>
          <w:color w:val="00B050"/>
        </w:rPr>
      </w:pPr>
      <w:r w:rsidRPr="00B660F7">
        <w:rPr>
          <w:color w:val="00B050"/>
        </w:rPr>
        <w:t>==</w:t>
      </w:r>
      <w:r w:rsidR="00B77335">
        <w:rPr>
          <w:color w:val="00B050"/>
        </w:rPr>
        <w:t xml:space="preserve"> </w:t>
      </w:r>
      <w:r w:rsidRPr="00B660F7">
        <w:rPr>
          <w:color w:val="00B050"/>
        </w:rPr>
        <w:t>=================</w:t>
      </w:r>
    </w:p>
    <w:p w:rsidR="00C54C69" w:rsidRPr="00C54C69" w:rsidRDefault="00C54C69">
      <w:pPr>
        <w:rPr>
          <w:b/>
          <w:color w:val="FF0000"/>
        </w:rPr>
      </w:pPr>
      <w:r w:rsidRPr="00C54C69">
        <w:rPr>
          <w:b/>
          <w:color w:val="FF0000"/>
        </w:rPr>
        <w:t>ALERT</w:t>
      </w:r>
    </w:p>
    <w:p w:rsidR="00F56997" w:rsidRDefault="006C2D9C">
      <w:pPr>
        <w:rPr>
          <w:color w:val="000000" w:themeColor="text1"/>
        </w:rPr>
      </w:pPr>
      <w:r>
        <w:rPr>
          <w:color w:val="000000" w:themeColor="text1"/>
        </w:rPr>
        <w:t xml:space="preserve">Alert are nice way to show message to the user without it showing as a modal. It is a normal text that should be displayed when something happen. </w:t>
      </w:r>
    </w:p>
    <w:p w:rsidR="00A00208" w:rsidRDefault="006C2D9C">
      <w:pPr>
        <w:rPr>
          <w:color w:val="000000" w:themeColor="text1"/>
        </w:rPr>
      </w:pPr>
      <w:r>
        <w:rPr>
          <w:color w:val="000000" w:themeColor="text1"/>
        </w:rPr>
        <w:t xml:space="preserve">Normally, you will use </w:t>
      </w:r>
      <w:r w:rsidR="0075655B">
        <w:rPr>
          <w:color w:val="000000" w:themeColor="text1"/>
        </w:rPr>
        <w:t>JavaScript</w:t>
      </w:r>
      <w:r>
        <w:rPr>
          <w:color w:val="000000" w:themeColor="text1"/>
        </w:rPr>
        <w:t xml:space="preserve"> to set the “display” alert </w:t>
      </w:r>
      <w:proofErr w:type="spellStart"/>
      <w:proofErr w:type="gramStart"/>
      <w:r>
        <w:rPr>
          <w:color w:val="000000" w:themeColor="text1"/>
        </w:rPr>
        <w:t>dom</w:t>
      </w:r>
      <w:proofErr w:type="spellEnd"/>
      <w:proofErr w:type="gramEnd"/>
      <w:r>
        <w:rPr>
          <w:color w:val="000000" w:themeColor="text1"/>
        </w:rPr>
        <w:t xml:space="preserve"> element to block when something happen</w:t>
      </w:r>
      <w:r w:rsidR="0075655B">
        <w:rPr>
          <w:color w:val="000000" w:themeColor="text1"/>
        </w:rPr>
        <w:t xml:space="preserve"> to show the alert</w:t>
      </w:r>
      <w:r>
        <w:rPr>
          <w:color w:val="000000" w:themeColor="text1"/>
        </w:rPr>
        <w:t>.</w:t>
      </w:r>
    </w:p>
    <w:p w:rsidR="006C2D9C" w:rsidRPr="00C54C69" w:rsidRDefault="00A00208">
      <w:pPr>
        <w:rPr>
          <w:color w:val="000000" w:themeColor="text1"/>
        </w:rPr>
      </w:pPr>
      <w:r>
        <w:rPr>
          <w:color w:val="000000" w:themeColor="text1"/>
        </w:rPr>
        <w:t>Example of alert that will be called when the page load:</w:t>
      </w:r>
      <w:r w:rsidR="006C2D9C">
        <w:rPr>
          <w:color w:val="000000" w:themeColor="text1"/>
        </w:rPr>
        <w:t xml:space="preserve"> </w:t>
      </w:r>
    </w:p>
    <w:p w:rsidR="002E7F17" w:rsidRPr="002E7F17" w:rsidRDefault="0075655B" w:rsidP="002E7F17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5655B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="002E7F17" w:rsidRPr="002E7F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="002E7F17" w:rsidRPr="002E7F17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spellStart"/>
      <w:r w:rsidR="002E7F17" w:rsidRPr="002E7F17">
        <w:rPr>
          <w:rFonts w:ascii="Consolas" w:eastAsia="Times New Roman" w:hAnsi="Consolas" w:cs="Times New Roman"/>
          <w:color w:val="6A9955"/>
          <w:sz w:val="21"/>
          <w:szCs w:val="21"/>
        </w:rPr>
        <w:t>wraping</w:t>
      </w:r>
      <w:proofErr w:type="spellEnd"/>
      <w:r w:rsidR="002E7F17" w:rsidRPr="002E7F17">
        <w:rPr>
          <w:rFonts w:ascii="Consolas" w:eastAsia="Times New Roman" w:hAnsi="Consolas" w:cs="Times New Roman"/>
          <w:color w:val="6A9955"/>
          <w:sz w:val="21"/>
          <w:szCs w:val="21"/>
        </w:rPr>
        <w:t> it inside a container so that it will be at the center--&gt;</w:t>
      </w:r>
    </w:p>
    <w:p w:rsidR="002E7F17" w:rsidRPr="002E7F17" w:rsidRDefault="002E7F17" w:rsidP="002E7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F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7F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7F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7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7F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E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7F17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2E7F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7F17" w:rsidRPr="002E7F17" w:rsidRDefault="002E7F17" w:rsidP="002E7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F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7F17">
        <w:rPr>
          <w:rFonts w:ascii="Consolas" w:eastAsia="Times New Roman" w:hAnsi="Consolas" w:cs="Times New Roman"/>
          <w:color w:val="6A9955"/>
          <w:sz w:val="21"/>
          <w:szCs w:val="21"/>
        </w:rPr>
        <w:t>&lt;!--the div--&gt;</w:t>
      </w:r>
    </w:p>
    <w:p w:rsidR="002E7F17" w:rsidRPr="002E7F17" w:rsidRDefault="002E7F17" w:rsidP="002E7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F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7F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7F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7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7F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E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7F17">
        <w:rPr>
          <w:rFonts w:ascii="Consolas" w:eastAsia="Times New Roman" w:hAnsi="Consolas" w:cs="Times New Roman"/>
          <w:color w:val="CE9178"/>
          <w:sz w:val="21"/>
          <w:szCs w:val="21"/>
        </w:rPr>
        <w:t>"alert alert-warning alert-dismissible fade show"</w:t>
      </w:r>
      <w:r w:rsidRPr="002E7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7F17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2E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7F17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2E7F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7F17" w:rsidRPr="002E7F17" w:rsidRDefault="002E7F17" w:rsidP="002E7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F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7F17">
        <w:rPr>
          <w:rFonts w:ascii="Consolas" w:eastAsia="Times New Roman" w:hAnsi="Consolas" w:cs="Times New Roman"/>
          <w:color w:val="6A9955"/>
          <w:sz w:val="21"/>
          <w:szCs w:val="21"/>
        </w:rPr>
        <w:t>&lt;!--message to display in the alert--&gt;</w:t>
      </w:r>
    </w:p>
    <w:p w:rsidR="002E7F17" w:rsidRPr="002E7F17" w:rsidRDefault="002E7F17" w:rsidP="002E7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F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7F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E7F1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E7F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2E7F17">
        <w:rPr>
          <w:rFonts w:ascii="Consolas" w:eastAsia="Times New Roman" w:hAnsi="Consolas" w:cs="Times New Roman"/>
          <w:color w:val="D4D4D4"/>
          <w:sz w:val="21"/>
          <w:szCs w:val="21"/>
        </w:rPr>
        <w:t>Holy guacamole!</w:t>
      </w:r>
      <w:r w:rsidRPr="002E7F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7F17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2E7F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E7F17">
        <w:rPr>
          <w:rFonts w:ascii="Consolas" w:eastAsia="Times New Roman" w:hAnsi="Consolas" w:cs="Times New Roman"/>
          <w:color w:val="D4D4D4"/>
          <w:sz w:val="21"/>
          <w:szCs w:val="21"/>
        </w:rPr>
        <w:t> You should check in on some of those fields below.</w:t>
      </w:r>
    </w:p>
    <w:p w:rsidR="002E7F17" w:rsidRPr="002E7F17" w:rsidRDefault="002E7F17" w:rsidP="002E7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F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7F17">
        <w:rPr>
          <w:rFonts w:ascii="Consolas" w:eastAsia="Times New Roman" w:hAnsi="Consolas" w:cs="Times New Roman"/>
          <w:color w:val="6A9955"/>
          <w:sz w:val="21"/>
          <w:szCs w:val="21"/>
        </w:rPr>
        <w:t>&lt;!--button to hide or remove the alert from the </w:t>
      </w:r>
      <w:proofErr w:type="spellStart"/>
      <w:proofErr w:type="gramStart"/>
      <w:r w:rsidRPr="002E7F17">
        <w:rPr>
          <w:rFonts w:ascii="Consolas" w:eastAsia="Times New Roman" w:hAnsi="Consolas" w:cs="Times New Roman"/>
          <w:color w:val="6A9955"/>
          <w:sz w:val="21"/>
          <w:szCs w:val="21"/>
        </w:rPr>
        <w:t>dom</w:t>
      </w:r>
      <w:proofErr w:type="spellEnd"/>
      <w:proofErr w:type="gramEnd"/>
      <w:r w:rsidRPr="002E7F17">
        <w:rPr>
          <w:rFonts w:ascii="Consolas" w:eastAsia="Times New Roman" w:hAnsi="Consolas" w:cs="Times New Roman"/>
          <w:color w:val="6A9955"/>
          <w:sz w:val="21"/>
          <w:szCs w:val="21"/>
        </w:rPr>
        <w:t>--&gt;</w:t>
      </w:r>
    </w:p>
    <w:p w:rsidR="002E7F17" w:rsidRPr="002E7F17" w:rsidRDefault="002E7F17" w:rsidP="002E7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F1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2E7F1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E7F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E7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7F17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E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7F17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2E7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7F17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E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7F17">
        <w:rPr>
          <w:rFonts w:ascii="Consolas" w:eastAsia="Times New Roman" w:hAnsi="Consolas" w:cs="Times New Roman"/>
          <w:color w:val="CE9178"/>
          <w:sz w:val="21"/>
          <w:szCs w:val="21"/>
        </w:rPr>
        <w:t>"btn-close"</w:t>
      </w:r>
      <w:r w:rsidRPr="002E7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7F17">
        <w:rPr>
          <w:rFonts w:ascii="Consolas" w:eastAsia="Times New Roman" w:hAnsi="Consolas" w:cs="Times New Roman"/>
          <w:color w:val="9CDCFE"/>
          <w:sz w:val="21"/>
          <w:szCs w:val="21"/>
        </w:rPr>
        <w:t>data-bs-dismiss</w:t>
      </w:r>
      <w:r w:rsidRPr="002E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7F17">
        <w:rPr>
          <w:rFonts w:ascii="Consolas" w:eastAsia="Times New Roman" w:hAnsi="Consolas" w:cs="Times New Roman"/>
          <w:color w:val="CE9178"/>
          <w:sz w:val="21"/>
          <w:szCs w:val="21"/>
        </w:rPr>
        <w:t>"alert"</w:t>
      </w:r>
      <w:r w:rsidRPr="002E7F1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7F17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2E7F1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E7F17">
        <w:rPr>
          <w:rFonts w:ascii="Consolas" w:eastAsia="Times New Roman" w:hAnsi="Consolas" w:cs="Times New Roman"/>
          <w:color w:val="CE9178"/>
          <w:sz w:val="21"/>
          <w:szCs w:val="21"/>
        </w:rPr>
        <w:t>"Close"</w:t>
      </w:r>
      <w:r w:rsidRPr="002E7F17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E7F17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E7F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7F17" w:rsidRPr="002E7F17" w:rsidRDefault="002E7F17" w:rsidP="002E7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F1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E7F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7F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7F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E7F17" w:rsidRPr="002E7F17" w:rsidRDefault="002E7F17" w:rsidP="002E7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7F1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7F1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E7F17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E7F1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5655B" w:rsidRPr="0075655B" w:rsidRDefault="0075655B" w:rsidP="002E7F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54C69" w:rsidRDefault="00C54C69"/>
    <w:p w:rsidR="00A00208" w:rsidRDefault="00A00208">
      <w:r>
        <w:t xml:space="preserve">The result is below image, when the user clicks on the “X” button, the alert will be removed from the </w:t>
      </w:r>
      <w:proofErr w:type="spellStart"/>
      <w:proofErr w:type="gramStart"/>
      <w:r>
        <w:t>dom</w:t>
      </w:r>
      <w:proofErr w:type="spellEnd"/>
      <w:proofErr w:type="gramEnd"/>
      <w:r w:rsidR="00463D4E">
        <w:t xml:space="preserve"> or page</w:t>
      </w:r>
    </w:p>
    <w:p w:rsidR="00C54C69" w:rsidRDefault="00A00208">
      <w:r>
        <w:rPr>
          <w:noProof/>
        </w:rPr>
        <w:drawing>
          <wp:inline distT="0" distB="0" distL="0" distR="0">
            <wp:extent cx="8753475" cy="552450"/>
            <wp:effectExtent l="0" t="0" r="9525" b="0"/>
            <wp:docPr id="2" name="Picture 2" descr="C:\Users\Justice Ankomah\Downloads\Screenshot_2021-04-18 Docu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stice Ankomah\Downloads\Screenshot_2021-04-18 Docum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534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0F7" w:rsidRPr="00B660F7" w:rsidRDefault="00B660F7" w:rsidP="00B660F7">
      <w:pPr>
        <w:rPr>
          <w:color w:val="00B050"/>
        </w:rPr>
      </w:pPr>
      <w:r w:rsidRPr="00B660F7">
        <w:rPr>
          <w:color w:val="00B050"/>
        </w:rPr>
        <w:t>===================</w:t>
      </w:r>
    </w:p>
    <w:p w:rsidR="00A00208" w:rsidRDefault="00A00208">
      <w:bookmarkStart w:id="0" w:name="_GoBack"/>
      <w:bookmarkEnd w:id="0"/>
    </w:p>
    <w:p w:rsidR="00A00208" w:rsidRDefault="00A00208"/>
    <w:p w:rsidR="00A00208" w:rsidRDefault="00A00208"/>
    <w:p w:rsidR="00A00208" w:rsidRDefault="00A00208"/>
    <w:p w:rsidR="00A00208" w:rsidRDefault="00A00208"/>
    <w:p w:rsidR="00A00208" w:rsidRDefault="00A00208"/>
    <w:p w:rsidR="00F56997" w:rsidRDefault="00F56997">
      <w:r>
        <w:t xml:space="preserve">===vector, </w:t>
      </w:r>
      <w:proofErr w:type="spellStart"/>
      <w:r>
        <w:t>svg</w:t>
      </w:r>
      <w:proofErr w:type="spellEnd"/>
      <w:r>
        <w:t xml:space="preserve"> resource====</w:t>
      </w:r>
    </w:p>
    <w:p w:rsidR="00F56997" w:rsidRDefault="00F56997">
      <w:r w:rsidRPr="00F56997">
        <w:t>https://dev.to/surajondev/40-useful-resources-for-mastering-web-1i0h</w:t>
      </w:r>
    </w:p>
    <w:sectPr w:rsidR="00F5699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Blog" w:val="1"/>
  </w:docVars>
  <w:rsids>
    <w:rsidRoot w:val="00532B53"/>
    <w:rsid w:val="0013529C"/>
    <w:rsid w:val="00234E70"/>
    <w:rsid w:val="0026179D"/>
    <w:rsid w:val="002E7F17"/>
    <w:rsid w:val="003131C0"/>
    <w:rsid w:val="003F243A"/>
    <w:rsid w:val="00431C6B"/>
    <w:rsid w:val="00463D4E"/>
    <w:rsid w:val="00532448"/>
    <w:rsid w:val="00532B53"/>
    <w:rsid w:val="00574D4C"/>
    <w:rsid w:val="005F39C9"/>
    <w:rsid w:val="00693465"/>
    <w:rsid w:val="006C2D9C"/>
    <w:rsid w:val="00724BC9"/>
    <w:rsid w:val="00751C0D"/>
    <w:rsid w:val="0075655B"/>
    <w:rsid w:val="00907CF3"/>
    <w:rsid w:val="00932996"/>
    <w:rsid w:val="00A00208"/>
    <w:rsid w:val="00B660F7"/>
    <w:rsid w:val="00B77335"/>
    <w:rsid w:val="00B776AC"/>
    <w:rsid w:val="00C458E8"/>
    <w:rsid w:val="00C54C69"/>
    <w:rsid w:val="00C9446E"/>
    <w:rsid w:val="00CB0BAB"/>
    <w:rsid w:val="00DC1AED"/>
    <w:rsid w:val="00DE3C05"/>
    <w:rsid w:val="00EB4569"/>
    <w:rsid w:val="00F4701D"/>
    <w:rsid w:val="00F5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532B5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B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9" w:qFormat="1"/>
    <w:lsdException w:name="heading 2" w:semiHidden="0" w:uiPriority="9" w:qFormat="1"/>
    <w:lsdException w:name="heading 3" w:uiPriority="2" w:qFormat="1"/>
    <w:lsdException w:name="heading 4" w:uiPriority="2" w:qFormat="1"/>
    <w:lsdException w:name="heading 5" w:uiPriority="2" w:qFormat="1"/>
    <w:lsdException w:name="heading 6" w:uiPriority="2" w:qFormat="1"/>
    <w:lsdException w:name="heading 7" w:uiPriority="2" w:qFormat="1"/>
    <w:lsdException w:name="heading 8" w:uiPriority="2" w:qFormat="1"/>
    <w:lsdException w:name="heading 9" w:uiPriority="2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uiPriority="35" w:qFormat="1"/>
    <w:lsdException w:name="Title" w:uiPriority="10" w:qFormat="1"/>
    <w:lsdException w:name="Subtitle" w:uiPriority="11" w:qFormat="1"/>
    <w:lsdException w:name="Strong" w:semiHidden="0" w:uiPriority="22" w:qFormat="1"/>
    <w:lsdException w:name="Emphasis" w:semiHidden="0" w:uiPriority="20" w:qFormat="1"/>
    <w:lsdException w:name="HTML Preformatted" w:semiHidden="0" w:uiPriority="19" w:qFormat="1"/>
    <w:lsdException w:name="Table Grid" w:semiHidden="0" w:uiPriority="59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1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next w:val="Normal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17365D" w:themeColor="text2" w:themeShade="BF"/>
      <w:sz w:val="30"/>
      <w:szCs w:val="36"/>
    </w:rPr>
  </w:style>
  <w:style w:type="paragraph" w:styleId="Heading2">
    <w:name w:val="heading 2"/>
    <w:basedOn w:val="Normal"/>
    <w:next w:val="Normal"/>
    <w:uiPriority w:val="6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7365D" w:themeColor="text2" w:themeShade="BF"/>
      <w:sz w:val="26"/>
      <w:szCs w:val="32"/>
    </w:rPr>
  </w:style>
  <w:style w:type="paragraph" w:styleId="Heading3">
    <w:name w:val="heading 3"/>
    <w:basedOn w:val="Normal"/>
    <w:next w:val="Normal"/>
    <w:uiPriority w:val="7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7365D" w:themeColor="text2" w:themeShade="BF"/>
      <w:szCs w:val="28"/>
    </w:rPr>
  </w:style>
  <w:style w:type="paragraph" w:styleId="Heading4">
    <w:name w:val="heading 4"/>
    <w:basedOn w:val="Normal"/>
    <w:next w:val="Normal"/>
    <w:uiPriority w:val="8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17365D" w:themeColor="text2" w:themeShade="BF"/>
      <w:szCs w:val="28"/>
    </w:rPr>
  </w:style>
  <w:style w:type="paragraph" w:styleId="Heading5">
    <w:name w:val="heading 5"/>
    <w:basedOn w:val="Normal"/>
    <w:next w:val="Normal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17365D" w:themeColor="text2" w:themeShade="BF"/>
      <w:szCs w:val="28"/>
    </w:rPr>
  </w:style>
  <w:style w:type="paragraph" w:styleId="Heading6">
    <w:name w:val="heading 6"/>
    <w:basedOn w:val="Normal"/>
    <w:next w:val="Normal"/>
    <w:uiPriority w:val="10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17365D" w:themeColor="text2" w:themeShade="BF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17365D" w:themeColor="text2" w:themeShade="BF"/>
      <w:sz w:val="32"/>
      <w:szCs w:val="38"/>
    </w:rPr>
  </w:style>
  <w:style w:type="paragraph" w:customStyle="1" w:styleId="PublishStatus">
    <w:name w:val="Publish Status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hd w:val="clear" w:color="auto" w:fill="FDEB9F"/>
      <w:spacing w:before="120" w:after="40"/>
    </w:pPr>
    <w:rPr>
      <w:sz w:val="18"/>
      <w:szCs w:val="26"/>
    </w:rPr>
  </w:style>
  <w:style w:type="paragraph" w:customStyle="1" w:styleId="PublishStatusAccessible">
    <w:name w:val="PublishStatus_Accessible"/>
    <w:basedOn w:val="Normal"/>
    <w:semiHidden/>
    <w:pPr>
      <w:pBdr>
        <w:top w:val="single" w:sz="4" w:space="1" w:color="FDBD5E"/>
        <w:left w:val="single" w:sz="4" w:space="4" w:color="FDBD5E"/>
        <w:bottom w:val="single" w:sz="4" w:space="1" w:color="FDBD5E"/>
        <w:right w:val="single" w:sz="4" w:space="4" w:color="FDBD5E"/>
      </w:pBdr>
      <w:spacing w:before="120" w:after="40"/>
    </w:pPr>
    <w:rPr>
      <w:sz w:val="18"/>
      <w:szCs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4F81BD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ListParagraph">
    <w:name w:val="List Paragraph"/>
    <w:basedOn w:val="Normal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Normal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Normal"/>
    <w:next w:val="Normal"/>
    <w:semiHidden/>
    <w:pPr>
      <w:spacing w:after="120"/>
    </w:pPr>
    <w:rPr>
      <w:sz w:val="2"/>
      <w:szCs w:val="2"/>
    </w:rPr>
  </w:style>
  <w:style w:type="character" w:styleId="Emphasis">
    <w:name w:val="Emphasis"/>
    <w:basedOn w:val="DefaultParagraphFont"/>
    <w:uiPriority w:val="22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4F81BD" w:themeColor="accent1"/>
      </w:pBdr>
      <w:spacing w:before="40" w:after="0"/>
    </w:pPr>
    <w:rPr>
      <w:sz w:val="2"/>
      <w:szCs w:val="2"/>
    </w:rPr>
  </w:style>
  <w:style w:type="paragraph" w:styleId="Quote">
    <w:name w:val="Quote"/>
    <w:basedOn w:val="Normal"/>
    <w:next w:val="Normal"/>
    <w:uiPriority w:val="1"/>
    <w:qFormat/>
    <w:pPr>
      <w:ind w:left="720" w:right="720"/>
    </w:pPr>
    <w:rPr>
      <w:color w:val="000000" w:themeColor="text1"/>
    </w:rPr>
  </w:style>
  <w:style w:type="paragraph" w:styleId="NormalWeb">
    <w:name w:val="Normal (Web)"/>
    <w:basedOn w:val="Normal"/>
    <w:uiPriority w:val="1"/>
    <w:rsid w:val="001A4199"/>
  </w:style>
  <w:style w:type="paragraph" w:styleId="BalloonText">
    <w:name w:val="Balloon Text"/>
    <w:basedOn w:val="Normal"/>
    <w:link w:val="BalloonTextChar"/>
    <w:uiPriority w:val="99"/>
    <w:semiHidden/>
    <w:rsid w:val="00532B5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B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1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00002FF" w:usb1="4000205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820"/>
    <w:rsid w:val="000E2062"/>
    <w:rsid w:val="00102F98"/>
    <w:rsid w:val="001544E2"/>
    <w:rsid w:val="00202352"/>
    <w:rsid w:val="0024333B"/>
    <w:rsid w:val="002D7041"/>
    <w:rsid w:val="005E6820"/>
    <w:rsid w:val="00A2068D"/>
    <w:rsid w:val="00A94B76"/>
    <w:rsid w:val="00B0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2062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206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Bootstrap</PostTitle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FF6063F2-F361-45E1-A8FE-17FFFA42D609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</Template>
  <TotalTime>465</TotalTime>
  <Pages>2</Pages>
  <Words>460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justice ankomah</dc:creator>
  <cp:lastModifiedBy>Justice Ankomah</cp:lastModifiedBy>
  <cp:revision>55</cp:revision>
  <dcterms:created xsi:type="dcterms:W3CDTF">2021-01-09T05:45:00Z</dcterms:created>
  <dcterms:modified xsi:type="dcterms:W3CDTF">2021-04-20T03:58:00Z</dcterms:modified>
</cp:coreProperties>
</file>