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8DFEAE46-6A2C-4FEE-A6E9-994DF7410BB7}"/>
            <w:text/>
          </w:sdtPr>
          <w:sdtEndPr/>
          <w:sdtContent>
            <w:p w14:paraId="6C9768B8" w14:textId="77777777" w:rsidR="0016149D" w:rsidRDefault="00A5007B">
              <w:pPr>
                <w:pStyle w:val="Publishwithline"/>
              </w:pPr>
              <w:proofErr w:type="spellStart"/>
              <w:r>
                <w:t>Css</w:t>
              </w:r>
              <w:proofErr w:type="spellEnd"/>
            </w:p>
          </w:sdtContent>
        </w:sdt>
        <w:p w14:paraId="079948EB" w14:textId="77777777" w:rsidR="0016149D" w:rsidRDefault="0016149D">
          <w:pPr>
            <w:pStyle w:val="underline"/>
          </w:pPr>
        </w:p>
        <w:p w14:paraId="1E8F0C68" w14:textId="77777777" w:rsidR="0016149D" w:rsidRDefault="00B17D10">
          <w:pPr>
            <w:pStyle w:val="PadderBetweenControlandBody"/>
          </w:pPr>
        </w:p>
      </w:sdtContent>
    </w:sdt>
    <w:p w14:paraId="70DBABA0" w14:textId="77777777" w:rsidR="0016149D" w:rsidRDefault="000A195A">
      <w:pPr>
        <w:rPr>
          <w:b/>
          <w:color w:val="FF0000"/>
        </w:rPr>
      </w:pPr>
      <w:r>
        <w:rPr>
          <w:b/>
          <w:color w:val="FF0000"/>
        </w:rPr>
        <w:t>Background-Blend-</w:t>
      </w:r>
      <w:r w:rsidR="00A5007B" w:rsidRPr="00A5007B">
        <w:rPr>
          <w:b/>
          <w:color w:val="FF0000"/>
        </w:rPr>
        <w:t>Mode:</w:t>
      </w:r>
    </w:p>
    <w:p w14:paraId="3653FBA8" w14:textId="47EDB7DE" w:rsidR="000A195A" w:rsidRPr="000A195A" w:rsidRDefault="000A195A">
      <w:pPr>
        <w:rPr>
          <w:color w:val="000000" w:themeColor="text1"/>
        </w:rPr>
      </w:pPr>
      <w:r w:rsidRPr="000A195A">
        <w:rPr>
          <w:color w:val="000000" w:themeColor="text1"/>
        </w:rPr>
        <w:t>It is just like the layer blend mode option in photoshop. The whole concept is that, you may want to join t</w:t>
      </w:r>
      <w:r w:rsidR="00275B9B">
        <w:rPr>
          <w:color w:val="000000" w:themeColor="text1"/>
        </w:rPr>
        <w:t>w</w:t>
      </w:r>
      <w:r w:rsidRPr="000A195A">
        <w:rPr>
          <w:color w:val="000000" w:themeColor="text1"/>
        </w:rPr>
        <w:t xml:space="preserve">o </w:t>
      </w:r>
      <w:proofErr w:type="gramStart"/>
      <w:r w:rsidRPr="000A195A">
        <w:rPr>
          <w:color w:val="000000" w:themeColor="text1"/>
        </w:rPr>
        <w:t>object</w:t>
      </w:r>
      <w:proofErr w:type="gramEnd"/>
      <w:r w:rsidRPr="000A195A">
        <w:rPr>
          <w:color w:val="000000" w:themeColor="text1"/>
        </w:rPr>
        <w:t xml:space="preserve"> (color &amp; image) together to achieve a single effect. It has all the blend options in photoshop like, screen, difference, color-dodge, color-burn, hard-light, soft-light, saturation, hue, unset, luminosity, initial, inherit</w:t>
      </w:r>
    </w:p>
    <w:p w14:paraId="4EEA307A" w14:textId="25ED7CF6" w:rsidR="000A195A" w:rsidRPr="000A195A" w:rsidRDefault="009B6A65">
      <w:pPr>
        <w:rPr>
          <w:color w:val="000000" w:themeColor="text1"/>
        </w:rPr>
      </w:pPr>
      <w:r>
        <w:rPr>
          <w:color w:val="000000" w:themeColor="text1"/>
        </w:rPr>
        <w:t xml:space="preserve">Just add </w:t>
      </w:r>
      <w:r w:rsidR="000A195A" w:rsidRPr="000A195A">
        <w:rPr>
          <w:color w:val="000000" w:themeColor="text1"/>
        </w:rPr>
        <w:t xml:space="preserve">a background image and a background color and decide which effect you want </w:t>
      </w:r>
      <w:r w:rsidR="00C323F7" w:rsidRPr="000A195A">
        <w:rPr>
          <w:color w:val="000000" w:themeColor="text1"/>
        </w:rPr>
        <w:t>these two objects</w:t>
      </w:r>
      <w:r w:rsidR="000A195A" w:rsidRPr="000A195A">
        <w:rPr>
          <w:color w:val="000000" w:themeColor="text1"/>
        </w:rPr>
        <w:t xml:space="preserve"> to have. </w:t>
      </w:r>
    </w:p>
    <w:p w14:paraId="6ACB1413" w14:textId="77777777" w:rsidR="00922FB5" w:rsidRDefault="00922FB5" w:rsidP="000A195A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F706CF"/>
          <w:sz w:val="21"/>
          <w:szCs w:val="21"/>
        </w:rPr>
      </w:pPr>
      <w:r>
        <w:rPr>
          <w:rFonts w:ascii="Consolas" w:eastAsia="Times New Roman" w:hAnsi="Consolas" w:cs="Times New Roman"/>
          <w:color w:val="F706CF"/>
          <w:sz w:val="21"/>
          <w:szCs w:val="21"/>
        </w:rPr>
        <w:t xml:space="preserve"> </w:t>
      </w:r>
    </w:p>
    <w:p w14:paraId="09528700" w14:textId="62798408" w:rsidR="000A195A" w:rsidRPr="000A195A" w:rsidRDefault="000A195A" w:rsidP="000A195A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A195A">
        <w:rPr>
          <w:rFonts w:ascii="Consolas" w:eastAsia="Times New Roman" w:hAnsi="Consolas" w:cs="Times New Roman"/>
          <w:color w:val="F706CF"/>
          <w:sz w:val="21"/>
          <w:szCs w:val="21"/>
        </w:rPr>
        <w:t>body</w:t>
      </w:r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3E11B3D6" w14:textId="77777777" w:rsidR="000A195A" w:rsidRPr="000A195A" w:rsidRDefault="000A195A" w:rsidP="000A195A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A195A">
        <w:rPr>
          <w:rFonts w:ascii="Consolas" w:eastAsia="Times New Roman" w:hAnsi="Consolas" w:cs="Times New Roman"/>
          <w:color w:val="2DE2E6"/>
          <w:sz w:val="21"/>
          <w:szCs w:val="21"/>
        </w:rPr>
        <w:t>background-image</w:t>
      </w:r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proofErr w:type="spellStart"/>
      <w:r w:rsidRPr="000A195A">
        <w:rPr>
          <w:rFonts w:ascii="Consolas" w:eastAsia="Times New Roman" w:hAnsi="Consolas" w:cs="Times New Roman"/>
          <w:color w:val="2CFDA4"/>
          <w:sz w:val="21"/>
          <w:szCs w:val="21"/>
        </w:rPr>
        <w:t>url</w:t>
      </w:r>
      <w:proofErr w:type="spellEnd"/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0A195A">
        <w:rPr>
          <w:rFonts w:ascii="Consolas" w:eastAsia="Times New Roman" w:hAnsi="Consolas" w:cs="Times New Roman"/>
          <w:color w:val="2CFDA4"/>
          <w:sz w:val="21"/>
          <w:szCs w:val="21"/>
        </w:rPr>
        <w:t>"</w:t>
      </w:r>
      <w:r w:rsidRPr="000A195A">
        <w:rPr>
          <w:rFonts w:ascii="Consolas" w:eastAsia="Times New Roman" w:hAnsi="Consolas" w:cs="Times New Roman"/>
          <w:color w:val="F9C80E"/>
          <w:sz w:val="21"/>
          <w:szCs w:val="21"/>
        </w:rPr>
        <w:t>images/one.jpg</w:t>
      </w:r>
      <w:r w:rsidRPr="000A195A">
        <w:rPr>
          <w:rFonts w:ascii="Consolas" w:eastAsia="Times New Roman" w:hAnsi="Consolas" w:cs="Times New Roman"/>
          <w:color w:val="2CFDA4"/>
          <w:sz w:val="21"/>
          <w:szCs w:val="21"/>
        </w:rPr>
        <w:t>"</w:t>
      </w:r>
      <w:proofErr w:type="gramStart"/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="00484E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</w:t>
      </w:r>
      <w:proofErr w:type="gramEnd"/>
      <w:r w:rsidR="00484E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//image </w:t>
      </w:r>
      <w:proofErr w:type="spellStart"/>
      <w:r w:rsidR="00484EFC">
        <w:rPr>
          <w:rFonts w:ascii="Consolas" w:eastAsia="Times New Roman" w:hAnsi="Consolas" w:cs="Times New Roman"/>
          <w:color w:val="D6DEEB"/>
          <w:sz w:val="21"/>
          <w:szCs w:val="21"/>
        </w:rPr>
        <w:t>url</w:t>
      </w:r>
      <w:proofErr w:type="spellEnd"/>
    </w:p>
    <w:p w14:paraId="482CF25B" w14:textId="77777777" w:rsidR="000A195A" w:rsidRPr="000A195A" w:rsidRDefault="000A195A" w:rsidP="000A195A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A195A">
        <w:rPr>
          <w:rFonts w:ascii="Consolas" w:eastAsia="Times New Roman" w:hAnsi="Consolas" w:cs="Times New Roman"/>
          <w:color w:val="2DE2E6"/>
          <w:sz w:val="21"/>
          <w:szCs w:val="21"/>
        </w:rPr>
        <w:t>background-color</w:t>
      </w:r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proofErr w:type="gramStart"/>
      <w:r w:rsidRPr="000A195A">
        <w:rPr>
          <w:rFonts w:ascii="Consolas" w:eastAsia="Times New Roman" w:hAnsi="Consolas" w:cs="Times New Roman"/>
          <w:color w:val="2DE2E6"/>
          <w:sz w:val="21"/>
          <w:szCs w:val="21"/>
        </w:rPr>
        <w:t>blue</w:t>
      </w:r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="00484E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</w:t>
      </w:r>
      <w:proofErr w:type="gramEnd"/>
      <w:r w:rsidR="00484E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        // background color</w:t>
      </w:r>
    </w:p>
    <w:p w14:paraId="7F5A702F" w14:textId="77777777" w:rsidR="000A195A" w:rsidRPr="000A195A" w:rsidRDefault="000A195A" w:rsidP="000A195A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0A195A">
        <w:rPr>
          <w:rFonts w:ascii="Consolas" w:eastAsia="Times New Roman" w:hAnsi="Consolas" w:cs="Times New Roman"/>
          <w:color w:val="2DE2E6"/>
          <w:sz w:val="21"/>
          <w:szCs w:val="21"/>
        </w:rPr>
        <w:t>background-blend-</w:t>
      </w:r>
      <w:proofErr w:type="gramStart"/>
      <w:r w:rsidRPr="000A195A">
        <w:rPr>
          <w:rFonts w:ascii="Consolas" w:eastAsia="Times New Roman" w:hAnsi="Consolas" w:cs="Times New Roman"/>
          <w:color w:val="2DE2E6"/>
          <w:sz w:val="21"/>
          <w:szCs w:val="21"/>
        </w:rPr>
        <w:t>mode</w:t>
      </w:r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0A195A">
        <w:rPr>
          <w:rFonts w:ascii="Consolas" w:eastAsia="Times New Roman" w:hAnsi="Consolas" w:cs="Times New Roman"/>
          <w:color w:val="F706CF"/>
          <w:sz w:val="21"/>
          <w:szCs w:val="21"/>
        </w:rPr>
        <w:t>difference</w:t>
      </w:r>
      <w:proofErr w:type="spellEnd"/>
      <w:proofErr w:type="gramEnd"/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="00484E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//blend the above image with the above color to achieve a difference effect</w:t>
      </w:r>
    </w:p>
    <w:p w14:paraId="3F7C700D" w14:textId="78881104" w:rsidR="000A195A" w:rsidRDefault="000A195A" w:rsidP="000A195A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A195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1701BD11" w14:textId="77777777" w:rsidR="00C323F7" w:rsidRPr="000A195A" w:rsidRDefault="00C323F7" w:rsidP="000A195A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3E386FB" w14:textId="77777777" w:rsidR="00A5007B" w:rsidRDefault="00A5007B">
      <w:pPr>
        <w:rPr>
          <w:b/>
          <w:color w:val="FF0000"/>
        </w:rPr>
      </w:pPr>
    </w:p>
    <w:p w14:paraId="6ABE0001" w14:textId="77777777" w:rsidR="000A195A" w:rsidRDefault="000A195A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</w:p>
    <w:p w14:paraId="161328BE" w14:textId="77777777" w:rsidR="00D55A2B" w:rsidRPr="00D55A2B" w:rsidRDefault="00D55A2B">
      <w:pPr>
        <w:rPr>
          <w:b/>
          <w:color w:val="FF0000"/>
        </w:rPr>
      </w:pPr>
      <w:r w:rsidRPr="00D55A2B">
        <w:rPr>
          <w:b/>
          <w:color w:val="FF0000"/>
        </w:rPr>
        <w:t>Clip-Path:</w:t>
      </w:r>
    </w:p>
    <w:p w14:paraId="780EB698" w14:textId="77777777" w:rsidR="00D55A2B" w:rsidRPr="00D55A2B" w:rsidRDefault="00D55A2B">
      <w:pPr>
        <w:rPr>
          <w:color w:val="000000" w:themeColor="text1"/>
        </w:rPr>
      </w:pPr>
      <w:r w:rsidRPr="00D55A2B">
        <w:rPr>
          <w:color w:val="000000" w:themeColor="text1"/>
        </w:rPr>
        <w:t>It used for generating shapes as backgrounds. The concept is that, you may want to create a shape like rectangle or star and make it as a ba</w:t>
      </w:r>
      <w:r w:rsidR="002A7C95">
        <w:rPr>
          <w:color w:val="000000" w:themeColor="text1"/>
        </w:rPr>
        <w:t>ckground of an element like div</w:t>
      </w:r>
      <w:r w:rsidRPr="00D55A2B">
        <w:rPr>
          <w:color w:val="000000" w:themeColor="text1"/>
        </w:rPr>
        <w:t xml:space="preserve">. </w:t>
      </w:r>
    </w:p>
    <w:p w14:paraId="677FE08C" w14:textId="77777777" w:rsidR="00D55A2B" w:rsidRPr="00BE08F2" w:rsidRDefault="00D55A2B">
      <w:pPr>
        <w:rPr>
          <w:color w:val="F79646" w:themeColor="accent6"/>
        </w:rPr>
      </w:pPr>
      <w:r w:rsidRPr="00D55A2B">
        <w:rPr>
          <w:color w:val="000000" w:themeColor="text1"/>
        </w:rPr>
        <w:t xml:space="preserve">There is no need to create it yourself. Head over here to generate one online </w:t>
      </w:r>
      <w:r w:rsidRPr="00BE08F2">
        <w:rPr>
          <w:color w:val="F79646" w:themeColor="accent6"/>
        </w:rPr>
        <w:t>https://bennettfeely.com</w:t>
      </w:r>
    </w:p>
    <w:p w14:paraId="2FD65A77" w14:textId="77777777" w:rsidR="00D55A2B" w:rsidRPr="00D55A2B" w:rsidRDefault="00D55A2B" w:rsidP="00D55A2B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5A2B">
        <w:rPr>
          <w:rFonts w:ascii="Consolas" w:eastAsia="Times New Roman" w:hAnsi="Consolas" w:cs="Times New Roman"/>
          <w:color w:val="F706CF"/>
          <w:sz w:val="21"/>
          <w:szCs w:val="21"/>
        </w:rPr>
        <w:t>div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4D594785" w14:textId="77777777" w:rsidR="00D55A2B" w:rsidRPr="00D55A2B" w:rsidRDefault="00D55A2B" w:rsidP="00D55A2B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D55A2B">
        <w:rPr>
          <w:rFonts w:ascii="Consolas" w:eastAsia="Times New Roman" w:hAnsi="Consolas" w:cs="Times New Roman"/>
          <w:color w:val="2DE2E6"/>
          <w:sz w:val="21"/>
          <w:szCs w:val="21"/>
        </w:rPr>
        <w:t>height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300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px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5198D4F" w14:textId="77777777" w:rsidR="00D55A2B" w:rsidRPr="00D55A2B" w:rsidRDefault="00D55A2B" w:rsidP="00D55A2B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D55A2B">
        <w:rPr>
          <w:rFonts w:ascii="Consolas" w:eastAsia="Times New Roman" w:hAnsi="Consolas" w:cs="Times New Roman"/>
          <w:color w:val="2DE2E6"/>
          <w:sz w:val="21"/>
          <w:szCs w:val="21"/>
        </w:rPr>
        <w:t>width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04F014A" w14:textId="77777777" w:rsidR="00D55A2B" w:rsidRPr="00D55A2B" w:rsidRDefault="00D55A2B" w:rsidP="00D55A2B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D55A2B">
        <w:rPr>
          <w:rFonts w:ascii="Consolas" w:eastAsia="Times New Roman" w:hAnsi="Consolas" w:cs="Times New Roman"/>
          <w:color w:val="2DE2E6"/>
          <w:sz w:val="21"/>
          <w:szCs w:val="21"/>
        </w:rPr>
        <w:t>background-color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proofErr w:type="spellStart"/>
      <w:proofErr w:type="gramStart"/>
      <w:r w:rsidRPr="00D55A2B">
        <w:rPr>
          <w:rFonts w:ascii="Consolas" w:eastAsia="Times New Roman" w:hAnsi="Consolas" w:cs="Times New Roman"/>
          <w:color w:val="2CFDA4"/>
          <w:sz w:val="21"/>
          <w:szCs w:val="21"/>
        </w:rPr>
        <w:t>rgb</w:t>
      </w:r>
      <w:proofErr w:type="spellEnd"/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161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194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41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1F15BCF" w14:textId="77777777" w:rsidR="00D55A2B" w:rsidRPr="00D55A2B" w:rsidRDefault="00D55A2B" w:rsidP="00D55A2B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D55A2B">
        <w:rPr>
          <w:rFonts w:ascii="Consolas" w:eastAsia="Times New Roman" w:hAnsi="Consolas" w:cs="Times New Roman"/>
          <w:color w:val="2DE2E6"/>
          <w:sz w:val="21"/>
          <w:szCs w:val="21"/>
        </w:rPr>
        <w:t>clip-path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D55A2B">
        <w:rPr>
          <w:rFonts w:ascii="Consolas" w:eastAsia="Times New Roman" w:hAnsi="Consolas" w:cs="Times New Roman"/>
          <w:color w:val="2CFDA4"/>
          <w:sz w:val="21"/>
          <w:szCs w:val="21"/>
        </w:rPr>
        <w:t>polygon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11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51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17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85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8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85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85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15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55A2B">
        <w:rPr>
          <w:rFonts w:ascii="Consolas" w:eastAsia="Times New Roman" w:hAnsi="Consolas" w:cs="Times New Roman"/>
          <w:color w:val="FF6C11"/>
          <w:sz w:val="21"/>
          <w:szCs w:val="21"/>
        </w:rPr>
        <w:t>85</w:t>
      </w:r>
      <w:r w:rsidRPr="00D55A2B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35BEBA4" w14:textId="77777777" w:rsidR="00D55A2B" w:rsidRPr="00D55A2B" w:rsidRDefault="00D55A2B" w:rsidP="00D55A2B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5A2B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386BCB72" w14:textId="77777777" w:rsidR="00D55A2B" w:rsidRPr="00D55A2B" w:rsidRDefault="00D55A2B" w:rsidP="00D55A2B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A68983A" w14:textId="77777777" w:rsidR="000A195A" w:rsidRDefault="000A195A">
      <w:pPr>
        <w:rPr>
          <w:b/>
          <w:color w:val="FF0000"/>
        </w:rPr>
      </w:pPr>
    </w:p>
    <w:p w14:paraId="39A4AB4F" w14:textId="77777777" w:rsidR="00D55A2B" w:rsidRDefault="00D55A2B" w:rsidP="00D55A2B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</w:p>
    <w:p w14:paraId="7D4CBF0D" w14:textId="77777777" w:rsidR="00D55A2B" w:rsidRDefault="004063D8">
      <w:pPr>
        <w:rPr>
          <w:b/>
          <w:color w:val="FF0000"/>
        </w:rPr>
      </w:pPr>
      <w:r>
        <w:rPr>
          <w:b/>
          <w:color w:val="FF0000"/>
        </w:rPr>
        <w:t>Google font:</w:t>
      </w:r>
    </w:p>
    <w:p w14:paraId="044A4F43" w14:textId="77777777" w:rsidR="004063D8" w:rsidRDefault="004063D8">
      <w:pPr>
        <w:rPr>
          <w:color w:val="000000" w:themeColor="text1"/>
        </w:rPr>
      </w:pPr>
      <w:r>
        <w:rPr>
          <w:color w:val="000000" w:themeColor="text1"/>
        </w:rPr>
        <w:t xml:space="preserve">Is a way of using google </w:t>
      </w:r>
      <w:proofErr w:type="spellStart"/>
      <w:r>
        <w:rPr>
          <w:color w:val="000000" w:themeColor="text1"/>
        </w:rPr>
        <w:t>fon’t</w:t>
      </w:r>
      <w:proofErr w:type="spellEnd"/>
      <w:r>
        <w:rPr>
          <w:color w:val="000000" w:themeColor="text1"/>
        </w:rPr>
        <w:t xml:space="preserve"> in your </w:t>
      </w:r>
      <w:proofErr w:type="gramStart"/>
      <w:r>
        <w:rPr>
          <w:color w:val="000000" w:themeColor="text1"/>
        </w:rPr>
        <w:t>project.</w:t>
      </w:r>
      <w:proofErr w:type="gramEnd"/>
      <w:r>
        <w:rPr>
          <w:color w:val="000000" w:themeColor="text1"/>
        </w:rPr>
        <w:t xml:space="preserve"> The concept is </w:t>
      </w:r>
      <w:proofErr w:type="gramStart"/>
      <w:r>
        <w:rPr>
          <w:color w:val="000000" w:themeColor="text1"/>
        </w:rPr>
        <w:t>that ,</w:t>
      </w:r>
      <w:proofErr w:type="gramEnd"/>
      <w:r>
        <w:rPr>
          <w:color w:val="000000" w:themeColor="text1"/>
        </w:rPr>
        <w:t xml:space="preserve"> you may be interested in some google font you want to use in your project.</w:t>
      </w:r>
    </w:p>
    <w:p w14:paraId="31CF626E" w14:textId="77777777" w:rsidR="004063D8" w:rsidRDefault="004063D8">
      <w:pPr>
        <w:rPr>
          <w:color w:val="000000" w:themeColor="text1"/>
        </w:rPr>
      </w:pPr>
      <w:r>
        <w:rPr>
          <w:color w:val="000000" w:themeColor="text1"/>
        </w:rPr>
        <w:t xml:space="preserve">// Just go to </w:t>
      </w:r>
      <w:hyperlink r:id="rId5" w:history="1">
        <w:r w:rsidRPr="00EE1677">
          <w:rPr>
            <w:rStyle w:val="Hyperlink"/>
          </w:rPr>
          <w:t>https://fonts.google.com/</w:t>
        </w:r>
      </w:hyperlink>
    </w:p>
    <w:p w14:paraId="7BFFEC6D" w14:textId="77777777" w:rsidR="004063D8" w:rsidRDefault="004063D8">
      <w:pPr>
        <w:rPr>
          <w:color w:val="000000" w:themeColor="text1"/>
        </w:rPr>
      </w:pPr>
      <w:r>
        <w:rPr>
          <w:color w:val="000000" w:themeColor="text1"/>
        </w:rPr>
        <w:t>// Select the font you want</w:t>
      </w:r>
    </w:p>
    <w:p w14:paraId="241E02F7" w14:textId="77777777" w:rsidR="004063D8" w:rsidRDefault="004063D8">
      <w:pPr>
        <w:rPr>
          <w:color w:val="000000" w:themeColor="text1"/>
        </w:rPr>
      </w:pPr>
      <w:r>
        <w:rPr>
          <w:color w:val="000000" w:themeColor="text1"/>
        </w:rPr>
        <w:t xml:space="preserve">//copy the link from google font and import it in your </w:t>
      </w:r>
      <w:proofErr w:type="spellStart"/>
      <w:r>
        <w:rPr>
          <w:color w:val="000000" w:themeColor="text1"/>
        </w:rPr>
        <w:t>css</w:t>
      </w:r>
      <w:proofErr w:type="spellEnd"/>
    </w:p>
    <w:p w14:paraId="2E6490D4" w14:textId="77777777" w:rsidR="004063D8" w:rsidRPr="004063D8" w:rsidRDefault="004063D8" w:rsidP="004063D8">
      <w:pPr>
        <w:rPr>
          <w:color w:val="000000" w:themeColor="text1"/>
        </w:rPr>
      </w:pPr>
      <w:r>
        <w:rPr>
          <w:color w:val="000000" w:themeColor="text1"/>
        </w:rPr>
        <w:t xml:space="preserve">// assign the font family to an html element in your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with font-family:</w:t>
      </w:r>
      <w:r w:rsidR="00BA2C31">
        <w:rPr>
          <w:color w:val="000000" w:themeColor="text1"/>
        </w:rPr>
        <w:t xml:space="preserve"> (you will see this on google font </w:t>
      </w:r>
      <w:proofErr w:type="spellStart"/>
      <w:r w:rsidR="00BA2C31">
        <w:rPr>
          <w:color w:val="000000" w:themeColor="text1"/>
        </w:rPr>
        <w:t>websit</w:t>
      </w:r>
      <w:proofErr w:type="spellEnd"/>
      <w:r w:rsidR="00BA2C31">
        <w:rPr>
          <w:color w:val="000000" w:themeColor="text1"/>
        </w:rPr>
        <w:t>)</w:t>
      </w:r>
    </w:p>
    <w:p w14:paraId="6314D959" w14:textId="77777777" w:rsidR="004063D8" w:rsidRPr="004063D8" w:rsidRDefault="004063D8" w:rsidP="004063D8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063D8">
        <w:rPr>
          <w:rFonts w:ascii="Consolas" w:eastAsia="Times New Roman" w:hAnsi="Consolas" w:cs="Times New Roman"/>
          <w:color w:val="6C647C"/>
          <w:sz w:val="21"/>
          <w:szCs w:val="21"/>
        </w:rPr>
        <w:t>/* import the font from google*/</w:t>
      </w:r>
    </w:p>
    <w:p w14:paraId="31E31E59" w14:textId="77777777" w:rsidR="004063D8" w:rsidRPr="004063D8" w:rsidRDefault="004063D8" w:rsidP="004063D8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063D8">
        <w:rPr>
          <w:rFonts w:ascii="Consolas" w:eastAsia="Times New Roman" w:hAnsi="Consolas" w:cs="Times New Roman"/>
          <w:color w:val="F6019D"/>
          <w:sz w:val="21"/>
          <w:szCs w:val="21"/>
        </w:rPr>
        <w:t>@</w:t>
      </w:r>
      <w:proofErr w:type="gramStart"/>
      <w:r w:rsidRPr="004063D8">
        <w:rPr>
          <w:rFonts w:ascii="Consolas" w:eastAsia="Times New Roman" w:hAnsi="Consolas" w:cs="Times New Roman"/>
          <w:color w:val="F6019D"/>
          <w:sz w:val="21"/>
          <w:szCs w:val="21"/>
        </w:rPr>
        <w:t>import</w:t>
      </w:r>
      <w:proofErr w:type="gramEnd"/>
      <w:r w:rsidRPr="004063D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4063D8">
        <w:rPr>
          <w:rFonts w:ascii="Consolas" w:eastAsia="Times New Roman" w:hAnsi="Consolas" w:cs="Times New Roman"/>
          <w:color w:val="2CFDA4"/>
          <w:sz w:val="21"/>
          <w:szCs w:val="21"/>
        </w:rPr>
        <w:t>url</w:t>
      </w:r>
      <w:r w:rsidRPr="004063D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4063D8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r w:rsidRPr="004063D8">
        <w:rPr>
          <w:rFonts w:ascii="Consolas" w:eastAsia="Times New Roman" w:hAnsi="Consolas" w:cs="Times New Roman"/>
          <w:color w:val="F9C80E"/>
          <w:sz w:val="21"/>
          <w:szCs w:val="21"/>
        </w:rPr>
        <w:t>https://fonts.googleapis.com/css2?family=Fraunces:ital,wght@0,100;0,200;1,200&amp;display=swap</w:t>
      </w:r>
      <w:r w:rsidRPr="004063D8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r w:rsidRPr="004063D8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1100F33" w14:textId="77777777" w:rsidR="004063D8" w:rsidRPr="004063D8" w:rsidRDefault="004063D8" w:rsidP="004063D8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02413B0" w14:textId="77777777" w:rsidR="004063D8" w:rsidRPr="004063D8" w:rsidRDefault="004063D8" w:rsidP="004063D8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063D8">
        <w:rPr>
          <w:rFonts w:ascii="Consolas" w:eastAsia="Times New Roman" w:hAnsi="Consolas" w:cs="Times New Roman"/>
          <w:color w:val="6C647C"/>
          <w:sz w:val="21"/>
          <w:szCs w:val="21"/>
        </w:rPr>
        <w:t>/*assign the font to an html element*/</w:t>
      </w:r>
    </w:p>
    <w:p w14:paraId="5313F9AA" w14:textId="77777777" w:rsidR="004063D8" w:rsidRPr="004063D8" w:rsidRDefault="004063D8" w:rsidP="004063D8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063D8">
        <w:rPr>
          <w:rFonts w:ascii="Consolas" w:eastAsia="Times New Roman" w:hAnsi="Consolas" w:cs="Times New Roman"/>
          <w:color w:val="F706CF"/>
          <w:sz w:val="21"/>
          <w:szCs w:val="21"/>
        </w:rPr>
        <w:t>h2</w:t>
      </w:r>
      <w:r w:rsidRPr="004063D8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405DC779" w14:textId="77777777" w:rsidR="004063D8" w:rsidRPr="004063D8" w:rsidRDefault="004063D8" w:rsidP="004063D8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063D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4063D8">
        <w:rPr>
          <w:rFonts w:ascii="Consolas" w:eastAsia="Times New Roman" w:hAnsi="Consolas" w:cs="Times New Roman"/>
          <w:color w:val="2DE2E6"/>
          <w:sz w:val="21"/>
          <w:szCs w:val="21"/>
        </w:rPr>
        <w:t>font-family</w:t>
      </w:r>
      <w:r w:rsidRPr="004063D8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4063D8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proofErr w:type="spellStart"/>
      <w:r w:rsidRPr="004063D8">
        <w:rPr>
          <w:rFonts w:ascii="Consolas" w:eastAsia="Times New Roman" w:hAnsi="Consolas" w:cs="Times New Roman"/>
          <w:color w:val="F9C80E"/>
          <w:sz w:val="21"/>
          <w:szCs w:val="21"/>
        </w:rPr>
        <w:t>Fraunces</w:t>
      </w:r>
      <w:proofErr w:type="spellEnd"/>
      <w:r w:rsidRPr="004063D8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r w:rsidRPr="004063D8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4063D8">
        <w:rPr>
          <w:rFonts w:ascii="Consolas" w:eastAsia="Times New Roman" w:hAnsi="Consolas" w:cs="Times New Roman"/>
          <w:color w:val="2DE2E6"/>
          <w:sz w:val="21"/>
          <w:szCs w:val="21"/>
        </w:rPr>
        <w:t>serif</w:t>
      </w:r>
      <w:r w:rsidRPr="004063D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8BA4931" w14:textId="77777777" w:rsidR="004063D8" w:rsidRPr="004063D8" w:rsidRDefault="004063D8" w:rsidP="004063D8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063D8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D96CDA4" w14:textId="77777777" w:rsidR="004063D8" w:rsidRDefault="004063D8">
      <w:pPr>
        <w:rPr>
          <w:color w:val="000000" w:themeColor="text1"/>
        </w:rPr>
      </w:pPr>
    </w:p>
    <w:p w14:paraId="2D5BFB8C" w14:textId="77777777" w:rsidR="004063D8" w:rsidRDefault="004063D8" w:rsidP="004063D8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</w:p>
    <w:p w14:paraId="3CCE0413" w14:textId="77777777" w:rsidR="004063D8" w:rsidRPr="00A53DB9" w:rsidRDefault="00A53DB9">
      <w:pPr>
        <w:rPr>
          <w:b/>
          <w:color w:val="FF0000"/>
        </w:rPr>
      </w:pPr>
      <w:proofErr w:type="spellStart"/>
      <w:r w:rsidRPr="00A53DB9">
        <w:rPr>
          <w:b/>
          <w:color w:val="FF0000"/>
        </w:rPr>
        <w:t>Css</w:t>
      </w:r>
      <w:proofErr w:type="spellEnd"/>
      <w:r w:rsidRPr="00A53DB9">
        <w:rPr>
          <w:b/>
          <w:color w:val="FF0000"/>
        </w:rPr>
        <w:t xml:space="preserve"> Gradient:</w:t>
      </w:r>
    </w:p>
    <w:p w14:paraId="467F1B0D" w14:textId="77777777" w:rsidR="00A53DB9" w:rsidRDefault="00A53DB9">
      <w:pPr>
        <w:rPr>
          <w:color w:val="000000" w:themeColor="text1"/>
        </w:rPr>
      </w:pPr>
      <w:r>
        <w:rPr>
          <w:color w:val="000000" w:themeColor="text1"/>
        </w:rPr>
        <w:t xml:space="preserve">Is a ways of applying multiple colors what is known as gradient to an </w:t>
      </w:r>
      <w:proofErr w:type="gramStart"/>
      <w:r>
        <w:rPr>
          <w:color w:val="000000" w:themeColor="text1"/>
        </w:rPr>
        <w:t>element.</w:t>
      </w:r>
      <w:proofErr w:type="gramEnd"/>
    </w:p>
    <w:p w14:paraId="153DACE0" w14:textId="77777777" w:rsidR="00A53DB9" w:rsidRDefault="00A53DB9">
      <w:pPr>
        <w:rPr>
          <w:color w:val="000000" w:themeColor="text1"/>
        </w:rPr>
      </w:pPr>
      <w:r>
        <w:rPr>
          <w:color w:val="000000" w:themeColor="text1"/>
        </w:rPr>
        <w:t xml:space="preserve">No need to great it yourself. Simple go to </w:t>
      </w:r>
      <w:hyperlink r:id="rId6" w:history="1">
        <w:r w:rsidRPr="00EE1677">
          <w:rPr>
            <w:rStyle w:val="Hyperlink"/>
          </w:rPr>
          <w:t>https://cssgradient.io/</w:t>
        </w:r>
      </w:hyperlink>
      <w:r>
        <w:rPr>
          <w:color w:val="000000" w:themeColor="text1"/>
        </w:rPr>
        <w:t xml:space="preserve"> and generate one and copy the code to your project like below.</w:t>
      </w:r>
    </w:p>
    <w:p w14:paraId="7A1DB71B" w14:textId="77777777" w:rsidR="00A53DB9" w:rsidRPr="00A53DB9" w:rsidRDefault="00A53DB9" w:rsidP="00A53DB9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3DB9">
        <w:rPr>
          <w:rFonts w:ascii="Consolas" w:eastAsia="Times New Roman" w:hAnsi="Consolas" w:cs="Times New Roman"/>
          <w:color w:val="F706CF"/>
          <w:sz w:val="21"/>
          <w:szCs w:val="21"/>
        </w:rPr>
        <w:t>div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61068DAE" w14:textId="77777777" w:rsidR="00A53DB9" w:rsidRPr="00A53DB9" w:rsidRDefault="00A53DB9" w:rsidP="00A53DB9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A53DB9">
        <w:rPr>
          <w:rFonts w:ascii="Consolas" w:eastAsia="Times New Roman" w:hAnsi="Consolas" w:cs="Times New Roman"/>
          <w:color w:val="2DE2E6"/>
          <w:sz w:val="21"/>
          <w:szCs w:val="21"/>
        </w:rPr>
        <w:t>height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300</w:t>
      </w:r>
      <w:r w:rsidRPr="00A53DB9">
        <w:rPr>
          <w:rFonts w:ascii="Consolas" w:eastAsia="Times New Roman" w:hAnsi="Consolas" w:cs="Times New Roman"/>
          <w:color w:val="F9C80E"/>
          <w:sz w:val="21"/>
          <w:szCs w:val="21"/>
        </w:rPr>
        <w:t>px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3762440" w14:textId="77777777" w:rsidR="00A53DB9" w:rsidRPr="00A53DB9" w:rsidRDefault="00A53DB9" w:rsidP="00A53DB9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A53DB9">
        <w:rPr>
          <w:rFonts w:ascii="Consolas" w:eastAsia="Times New Roman" w:hAnsi="Consolas" w:cs="Times New Roman"/>
          <w:color w:val="2DE2E6"/>
          <w:sz w:val="21"/>
          <w:szCs w:val="21"/>
        </w:rPr>
        <w:t>width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A53DB9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659957F" w14:textId="77777777" w:rsidR="00A53DB9" w:rsidRPr="00A53DB9" w:rsidRDefault="00A53DB9" w:rsidP="00A53DB9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A53DB9">
        <w:rPr>
          <w:rFonts w:ascii="Consolas" w:eastAsia="Times New Roman" w:hAnsi="Consolas" w:cs="Times New Roman"/>
          <w:color w:val="2DE2E6"/>
          <w:sz w:val="21"/>
          <w:szCs w:val="21"/>
        </w:rPr>
        <w:t>background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proofErr w:type="spellStart"/>
      <w:proofErr w:type="gramStart"/>
      <w:r w:rsidRPr="00A53DB9">
        <w:rPr>
          <w:rFonts w:ascii="Consolas" w:eastAsia="Times New Roman" w:hAnsi="Consolas" w:cs="Times New Roman"/>
          <w:color w:val="2CFDA4"/>
          <w:sz w:val="21"/>
          <w:szCs w:val="21"/>
        </w:rPr>
        <w:t>rgb</w:t>
      </w:r>
      <w:proofErr w:type="spellEnd"/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255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113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5C918B4" w14:textId="77777777" w:rsidR="00A53DB9" w:rsidRPr="00A53DB9" w:rsidRDefault="00A53DB9" w:rsidP="00A53DB9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A53DB9">
        <w:rPr>
          <w:rFonts w:ascii="Consolas" w:eastAsia="Times New Roman" w:hAnsi="Consolas" w:cs="Times New Roman"/>
          <w:color w:val="2DE2E6"/>
          <w:sz w:val="21"/>
          <w:szCs w:val="21"/>
        </w:rPr>
        <w:t>background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A53DB9">
        <w:rPr>
          <w:rFonts w:ascii="Consolas" w:eastAsia="Times New Roman" w:hAnsi="Consolas" w:cs="Times New Roman"/>
          <w:color w:val="2CFDA4"/>
          <w:sz w:val="21"/>
          <w:szCs w:val="21"/>
        </w:rPr>
        <w:t>linear-</w:t>
      </w:r>
      <w:proofErr w:type="gramStart"/>
      <w:r w:rsidRPr="00A53DB9">
        <w:rPr>
          <w:rFonts w:ascii="Consolas" w:eastAsia="Times New Roman" w:hAnsi="Consolas" w:cs="Times New Roman"/>
          <w:color w:val="2CFDA4"/>
          <w:sz w:val="21"/>
          <w:szCs w:val="21"/>
        </w:rPr>
        <w:t>gradient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240</w:t>
      </w:r>
      <w:r w:rsidRPr="00A53DB9">
        <w:rPr>
          <w:rFonts w:ascii="Consolas" w:eastAsia="Times New Roman" w:hAnsi="Consolas" w:cs="Times New Roman"/>
          <w:color w:val="F9C80E"/>
          <w:sz w:val="21"/>
          <w:szCs w:val="21"/>
        </w:rPr>
        <w:t>deg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2CFDA4"/>
          <w:sz w:val="21"/>
          <w:szCs w:val="21"/>
        </w:rPr>
        <w:t>rgba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255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113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1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A53DB9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2CFDA4"/>
          <w:sz w:val="21"/>
          <w:szCs w:val="21"/>
        </w:rPr>
        <w:t>rgba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233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207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44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1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55</w:t>
      </w:r>
      <w:r w:rsidRPr="00A53DB9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2CFDA4"/>
          <w:sz w:val="21"/>
          <w:szCs w:val="21"/>
        </w:rPr>
        <w:t>rgba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255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147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0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1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Pr="00A53DB9">
        <w:rPr>
          <w:rFonts w:ascii="Consolas" w:eastAsia="Times New Roman" w:hAnsi="Consolas" w:cs="Times New Roman"/>
          <w:color w:val="FF6C11"/>
          <w:sz w:val="21"/>
          <w:szCs w:val="21"/>
        </w:rPr>
        <w:t>100</w:t>
      </w:r>
      <w:r w:rsidRPr="00A53DB9">
        <w:rPr>
          <w:rFonts w:ascii="Consolas" w:eastAsia="Times New Roman" w:hAnsi="Consolas" w:cs="Times New Roman"/>
          <w:color w:val="F9C80E"/>
          <w:sz w:val="21"/>
          <w:szCs w:val="21"/>
        </w:rPr>
        <w:t>%</w:t>
      </w: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EC59D0F" w14:textId="77777777" w:rsidR="00A53DB9" w:rsidRPr="00A53DB9" w:rsidRDefault="00A53DB9" w:rsidP="00A53DB9">
      <w:pPr>
        <w:shd w:val="clear" w:color="auto" w:fill="0D022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3DB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2E274954" w14:textId="77777777" w:rsidR="004063D8" w:rsidRDefault="004063D8">
      <w:pPr>
        <w:rPr>
          <w:color w:val="000000" w:themeColor="text1"/>
        </w:rPr>
      </w:pPr>
    </w:p>
    <w:p w14:paraId="3434DF2D" w14:textId="77777777" w:rsidR="009934FB" w:rsidRDefault="009934FB" w:rsidP="009934FB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</w:p>
    <w:p w14:paraId="6B629C02" w14:textId="77777777" w:rsidR="009934FB" w:rsidRDefault="009934FB">
      <w:pPr>
        <w:rPr>
          <w:color w:val="000000" w:themeColor="text1"/>
        </w:rPr>
      </w:pPr>
    </w:p>
    <w:p w14:paraId="4107F0B0" w14:textId="77777777" w:rsidR="004B7984" w:rsidRPr="004B7984" w:rsidRDefault="004B7984">
      <w:pPr>
        <w:rPr>
          <w:b/>
          <w:color w:val="FF0000"/>
        </w:rPr>
      </w:pPr>
      <w:proofErr w:type="gramStart"/>
      <w:r w:rsidRPr="004B7984">
        <w:rPr>
          <w:b/>
          <w:color w:val="FF0000"/>
        </w:rPr>
        <w:t>:nth</w:t>
      </w:r>
      <w:proofErr w:type="gramEnd"/>
      <w:r w:rsidRPr="004B7984">
        <w:rPr>
          <w:b/>
          <w:color w:val="FF0000"/>
        </w:rPr>
        <w:t>-child(</w:t>
      </w:r>
      <w:r w:rsidRPr="004B7984">
        <w:rPr>
          <w:rStyle w:val="Emphasis"/>
          <w:b/>
          <w:color w:val="FF0000"/>
        </w:rPr>
        <w:t>n)</w:t>
      </w:r>
    </w:p>
    <w:p w14:paraId="68A9626E" w14:textId="77777777" w:rsidR="004B7984" w:rsidRDefault="004B7984">
      <w:r>
        <w:t xml:space="preserve">Use to </w:t>
      </w:r>
      <w:r w:rsidR="006725E4">
        <w:t>assign</w:t>
      </w:r>
      <w:r>
        <w:t xml:space="preserve"> s</w:t>
      </w:r>
      <w:r w:rsidR="00DC2F1F">
        <w:t xml:space="preserve">tyles to multiple number of </w:t>
      </w:r>
      <w:proofErr w:type="gramStart"/>
      <w:r w:rsidR="004A1D64">
        <w:t>occurrence</w:t>
      </w:r>
      <w:proofErr w:type="gramEnd"/>
      <w:r>
        <w:t xml:space="preserve"> of a specific element</w:t>
      </w:r>
      <w:r w:rsidR="00DC2F1F">
        <w:t>. Just like chat application, you may want to change the background color of all the messages from the sender.</w:t>
      </w:r>
      <w:r>
        <w:t xml:space="preserve"> </w:t>
      </w:r>
    </w:p>
    <w:p w14:paraId="453215A4" w14:textId="77777777" w:rsidR="004B7984" w:rsidRDefault="004B7984">
      <w:pPr>
        <w:rPr>
          <w:color w:val="000000" w:themeColor="text1"/>
        </w:rPr>
      </w:pPr>
      <w:proofErr w:type="spellStart"/>
      <w:proofErr w:type="gramStart"/>
      <w:r>
        <w:t>selectetor:nth</w:t>
      </w:r>
      <w:proofErr w:type="gramEnd"/>
      <w:r>
        <w:t>-child</w:t>
      </w:r>
      <w:proofErr w:type="spellEnd"/>
      <w:r>
        <w:t>(</w:t>
      </w:r>
      <w:r w:rsidR="00DC2F1F">
        <w:rPr>
          <w:rStyle w:val="Emphasis"/>
        </w:rPr>
        <w:t>n</w:t>
      </w:r>
      <w:r>
        <w:t>) {</w:t>
      </w:r>
      <w:r>
        <w:br/>
      </w:r>
      <w:r>
        <w:rPr>
          <w:rStyle w:val="Emphasis"/>
        </w:rPr>
        <w:t>  </w:t>
      </w:r>
      <w:proofErr w:type="spellStart"/>
      <w:r>
        <w:rPr>
          <w:rStyle w:val="Emphasis"/>
        </w:rPr>
        <w:t>css</w:t>
      </w:r>
      <w:proofErr w:type="spellEnd"/>
      <w:r>
        <w:rPr>
          <w:rStyle w:val="Emphasis"/>
        </w:rPr>
        <w:t xml:space="preserve"> declarations</w:t>
      </w:r>
      <w:r>
        <w:t>;</w:t>
      </w:r>
      <w:r>
        <w:br/>
        <w:t>}</w:t>
      </w:r>
    </w:p>
    <w:p w14:paraId="2D74FBD6" w14:textId="77777777" w:rsidR="004063D8" w:rsidRDefault="004063D8">
      <w:pPr>
        <w:rPr>
          <w:color w:val="000000" w:themeColor="text1"/>
        </w:rPr>
      </w:pPr>
    </w:p>
    <w:p w14:paraId="7BEE109D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04900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&gt;The first </w:t>
      </w:r>
      <w:proofErr w:type="gramStart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paragraph.&lt;</w:t>
      </w:r>
      <w:proofErr w:type="gramEnd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0FD697A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&gt;The second </w:t>
      </w:r>
      <w:proofErr w:type="gramStart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paragraph.&lt;</w:t>
      </w:r>
      <w:proofErr w:type="gramEnd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4C45D7C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&gt;The third </w:t>
      </w:r>
      <w:proofErr w:type="gramStart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paragraph.&lt;</w:t>
      </w:r>
      <w:proofErr w:type="gramEnd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C435B07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&gt;The first </w:t>
      </w:r>
      <w:proofErr w:type="gramStart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paragraph.&lt;</w:t>
      </w:r>
      <w:proofErr w:type="gramEnd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F07F47C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&gt;The second </w:t>
      </w:r>
      <w:proofErr w:type="gramStart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paragraph.&lt;</w:t>
      </w:r>
      <w:proofErr w:type="gramEnd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F3B03D3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&gt;The third </w:t>
      </w:r>
      <w:proofErr w:type="gramStart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paragraph.&lt;</w:t>
      </w:r>
      <w:proofErr w:type="gramEnd"/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60E9A21" w14:textId="77777777" w:rsid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BD415" w14:textId="77777777" w:rsid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3F946" w14:textId="77777777" w:rsid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</w:p>
    <w:p w14:paraId="05BEF5DC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change the background color of the above paragraph element 2,4,6,8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…..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blue even numbers</w:t>
      </w:r>
    </w:p>
    <w:p w14:paraId="09EA9D1E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p:nth</w:t>
      </w:r>
      <w:proofErr w:type="gramEnd"/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(odd) {</w:t>
      </w:r>
    </w:p>
    <w:p w14:paraId="089A311D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798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798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AD544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B4603B" w14:textId="77777777" w:rsid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C78B3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Change the background of the above para</w:t>
      </w:r>
      <w:r w:rsidR="004A1D64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="00EA5C7B">
        <w:rPr>
          <w:rFonts w:ascii="Consolas" w:eastAsia="Times New Roman" w:hAnsi="Consolas" w:cs="Times New Roman"/>
          <w:color w:val="D4D4D4"/>
          <w:sz w:val="21"/>
          <w:szCs w:val="21"/>
        </w:rPr>
        <w:t>ra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phs to red by u</w:t>
      </w:r>
      <w:r w:rsidR="00992288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ing odd numbers 1, 3, 5, 7, 9 (use it in chat application)</w:t>
      </w:r>
    </w:p>
    <w:p w14:paraId="440F2685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p:nth</w:t>
      </w:r>
      <w:proofErr w:type="gramEnd"/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(even) {</w:t>
      </w:r>
    </w:p>
    <w:p w14:paraId="14459EB3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798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7984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5FF76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8621D2" w14:textId="77777777" w:rsidR="004B7984" w:rsidRPr="004B7984" w:rsidRDefault="004B7984" w:rsidP="004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B7984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4B79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3CC217F" w14:textId="77777777" w:rsidR="004063D8" w:rsidRDefault="004063D8">
      <w:pPr>
        <w:rPr>
          <w:color w:val="000000" w:themeColor="text1"/>
        </w:rPr>
      </w:pPr>
    </w:p>
    <w:p w14:paraId="392DE56C" w14:textId="77777777" w:rsidR="009934FB" w:rsidRPr="006C4200" w:rsidRDefault="009934FB" w:rsidP="009934FB">
      <w:pPr>
        <w:rPr>
          <w:color w:val="00B050"/>
        </w:rPr>
      </w:pPr>
      <w:r w:rsidRPr="006C4200">
        <w:rPr>
          <w:color w:val="00B050"/>
        </w:rPr>
        <w:t>==================================================</w:t>
      </w:r>
    </w:p>
    <w:p w14:paraId="30C7235F" w14:textId="77777777" w:rsidR="004063D8" w:rsidRPr="006C4200" w:rsidRDefault="009934FB">
      <w:pPr>
        <w:rPr>
          <w:color w:val="FF0000"/>
        </w:rPr>
      </w:pPr>
      <w:r w:rsidRPr="006C4200">
        <w:rPr>
          <w:color w:val="FF0000"/>
        </w:rPr>
        <w:t>Tips For Creating Responsive UI ELEMENT</w:t>
      </w:r>
    </w:p>
    <w:p w14:paraId="62A4C3C2" w14:textId="77777777" w:rsidR="004063D8" w:rsidRDefault="006F7842">
      <w:pPr>
        <w:rPr>
          <w:color w:val="000000" w:themeColor="text1"/>
        </w:rPr>
      </w:pPr>
      <w:r>
        <w:rPr>
          <w:color w:val="000000" w:themeColor="text1"/>
        </w:rPr>
        <w:t xml:space="preserve">To create responsive element that will adjust it size based on the screen size. Forget about </w:t>
      </w:r>
      <w:r w:rsidRPr="0033033C">
        <w:rPr>
          <w:color w:val="00B0F0"/>
        </w:rPr>
        <w:t xml:space="preserve">percentage (%) </w:t>
      </w:r>
      <w:r>
        <w:rPr>
          <w:color w:val="000000" w:themeColor="text1"/>
        </w:rPr>
        <w:t xml:space="preserve">and </w:t>
      </w:r>
      <w:r w:rsidRPr="0033033C">
        <w:rPr>
          <w:color w:val="00B0F0"/>
        </w:rPr>
        <w:t>pixels(</w:t>
      </w:r>
      <w:proofErr w:type="spellStart"/>
      <w:r w:rsidRPr="0033033C">
        <w:rPr>
          <w:color w:val="00B0F0"/>
        </w:rPr>
        <w:t>px</w:t>
      </w:r>
      <w:proofErr w:type="spellEnd"/>
      <w:r w:rsidRPr="0033033C">
        <w:rPr>
          <w:color w:val="00B0F0"/>
        </w:rPr>
        <w:t>).</w:t>
      </w:r>
    </w:p>
    <w:p w14:paraId="65F6D7EB" w14:textId="77777777" w:rsidR="006F7842" w:rsidRDefault="006F7842">
      <w:p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Pr="006F7842">
        <w:rPr>
          <w:color w:val="FF0000"/>
        </w:rPr>
        <w:t xml:space="preserve">view </w:t>
      </w:r>
      <w:r w:rsidR="00FA0D9E" w:rsidRPr="006F7842">
        <w:rPr>
          <w:color w:val="FF0000"/>
        </w:rPr>
        <w:t>width</w:t>
      </w:r>
      <w:r w:rsidR="00FA0D9E">
        <w:rPr>
          <w:color w:val="FF0000"/>
        </w:rPr>
        <w:t xml:space="preserve"> (</w:t>
      </w:r>
      <w:proofErr w:type="spellStart"/>
      <w:r>
        <w:rPr>
          <w:color w:val="FF0000"/>
        </w:rPr>
        <w:t>vw</w:t>
      </w:r>
      <w:proofErr w:type="spellEnd"/>
      <w:r>
        <w:rPr>
          <w:color w:val="FF0000"/>
        </w:rPr>
        <w:t>)</w:t>
      </w:r>
      <w:r w:rsidRPr="006F7842">
        <w:rPr>
          <w:color w:val="FF0000"/>
        </w:rPr>
        <w:t xml:space="preserve"> </w:t>
      </w:r>
      <w:r>
        <w:rPr>
          <w:color w:val="000000" w:themeColor="text1"/>
        </w:rPr>
        <w:t xml:space="preserve">rather. </w:t>
      </w:r>
      <w:r w:rsidR="006944BE">
        <w:rPr>
          <w:color w:val="000000" w:themeColor="text1"/>
        </w:rPr>
        <w:t xml:space="preserve"> </w:t>
      </w:r>
      <w:r w:rsidR="006944BE" w:rsidRPr="006944BE">
        <w:rPr>
          <w:color w:val="FF0000"/>
        </w:rPr>
        <w:t xml:space="preserve">View width </w:t>
      </w:r>
      <w:r w:rsidR="006944BE">
        <w:rPr>
          <w:color w:val="000000" w:themeColor="text1"/>
        </w:rPr>
        <w:t xml:space="preserve">will adjust the element width and height perfectly based on the size of the user screen. </w:t>
      </w:r>
      <w:r w:rsidR="007A0E30">
        <w:rPr>
          <w:color w:val="000000" w:themeColor="text1"/>
        </w:rPr>
        <w:t>E</w:t>
      </w:r>
      <w:r w:rsidR="006D59D7">
        <w:rPr>
          <w:color w:val="000000" w:themeColor="text1"/>
        </w:rPr>
        <w:t>X:</w:t>
      </w:r>
    </w:p>
    <w:p w14:paraId="49C64888" w14:textId="77777777" w:rsidR="00C940FD" w:rsidRPr="00C940FD" w:rsidRDefault="00C940FD" w:rsidP="00C9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0FD">
        <w:rPr>
          <w:rFonts w:ascii="Consolas" w:eastAsia="Times New Roman" w:hAnsi="Consolas" w:cs="Times New Roman"/>
          <w:color w:val="D7BA7D"/>
          <w:sz w:val="21"/>
          <w:szCs w:val="21"/>
        </w:rPr>
        <w:t>#top_text</w:t>
      </w:r>
      <w:r w:rsidRPr="00C940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D97467" w14:textId="77777777" w:rsidR="00C940FD" w:rsidRPr="00C940FD" w:rsidRDefault="00C940FD" w:rsidP="00C9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0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40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940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940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C940FD">
        <w:rPr>
          <w:rFonts w:ascii="Consolas" w:eastAsia="Times New Roman" w:hAnsi="Consolas" w:cs="Times New Roman"/>
          <w:color w:val="B5CEA8"/>
          <w:sz w:val="21"/>
          <w:szCs w:val="21"/>
        </w:rPr>
        <w:t>vw</w:t>
      </w:r>
      <w:r w:rsidRPr="00C94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765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765115" w:rsidRPr="00765115">
        <w:rPr>
          <w:rFonts w:ascii="Consolas" w:eastAsia="Times New Roman" w:hAnsi="Consolas" w:cs="Times New Roman"/>
          <w:color w:val="00B050"/>
          <w:sz w:val="21"/>
          <w:szCs w:val="21"/>
        </w:rPr>
        <w:t>/</w:t>
      </w:r>
      <w:proofErr w:type="gramEnd"/>
      <w:r w:rsidR="00765115" w:rsidRPr="00765115">
        <w:rPr>
          <w:rFonts w:ascii="Consolas" w:eastAsia="Times New Roman" w:hAnsi="Consolas" w:cs="Times New Roman"/>
          <w:color w:val="00B050"/>
          <w:sz w:val="21"/>
          <w:szCs w:val="21"/>
        </w:rPr>
        <w:t>/ change the font-size perfectly based on the screen size (3 represent the size you want)</w:t>
      </w:r>
    </w:p>
    <w:p w14:paraId="6F537BF1" w14:textId="77777777" w:rsidR="00C940FD" w:rsidRPr="00C940FD" w:rsidRDefault="00C940FD" w:rsidP="00C9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0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40F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940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5vw</w:t>
      </w:r>
      <w:r w:rsidRPr="00C94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6B54C" w14:textId="77777777" w:rsidR="00C940FD" w:rsidRPr="00C940FD" w:rsidRDefault="00C940FD" w:rsidP="00C94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0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26226B" w14:textId="77777777" w:rsidR="00C940FD" w:rsidRDefault="00C940FD">
      <w:pPr>
        <w:rPr>
          <w:color w:val="000000" w:themeColor="text1"/>
        </w:rPr>
      </w:pPr>
    </w:p>
    <w:p w14:paraId="5C031572" w14:textId="77777777" w:rsidR="009947C8" w:rsidRPr="006F7842" w:rsidRDefault="009947C8">
      <w:pPr>
        <w:rPr>
          <w:color w:val="000000" w:themeColor="text1"/>
        </w:rPr>
      </w:pPr>
      <w:r>
        <w:rPr>
          <w:color w:val="000000" w:themeColor="text1"/>
        </w:rPr>
        <w:t xml:space="preserve">So use </w:t>
      </w:r>
      <w:proofErr w:type="spellStart"/>
      <w:r w:rsidRPr="009947C8">
        <w:rPr>
          <w:color w:val="FF0000"/>
        </w:rPr>
        <w:t>vm</w:t>
      </w:r>
      <w:proofErr w:type="spellEnd"/>
      <w:r w:rsidRPr="009947C8">
        <w:rPr>
          <w:color w:val="FF0000"/>
        </w:rPr>
        <w:t xml:space="preserve"> </w:t>
      </w:r>
      <w:r>
        <w:rPr>
          <w:color w:val="000000" w:themeColor="text1"/>
        </w:rPr>
        <w:t xml:space="preserve">instead of pixels and </w:t>
      </w:r>
      <w:r w:rsidRPr="009947C8">
        <w:rPr>
          <w:color w:val="FF0000"/>
        </w:rPr>
        <w:t>width</w:t>
      </w:r>
      <w:r>
        <w:rPr>
          <w:color w:val="000000" w:themeColor="text1"/>
        </w:rPr>
        <w:t>.</w:t>
      </w:r>
    </w:p>
    <w:p w14:paraId="7D5AA78D" w14:textId="77777777" w:rsidR="006C4200" w:rsidRDefault="006C4200" w:rsidP="006C4200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</w:p>
    <w:p w14:paraId="19DAD711" w14:textId="77777777" w:rsidR="006C4200" w:rsidRPr="00C22F4C" w:rsidRDefault="006C4200" w:rsidP="006C4200">
      <w:pPr>
        <w:rPr>
          <w:b/>
          <w:color w:val="FF0000"/>
          <w:sz w:val="24"/>
          <w:szCs w:val="24"/>
        </w:rPr>
      </w:pPr>
      <w:r w:rsidRPr="00C22F4C">
        <w:rPr>
          <w:b/>
          <w:color w:val="FF0000"/>
          <w:sz w:val="24"/>
          <w:szCs w:val="24"/>
        </w:rPr>
        <w:t>TIP TO ADD A RESPONSIVE IMAGE TO YOUR PROJECT</w:t>
      </w:r>
    </w:p>
    <w:p w14:paraId="7B7970FA" w14:textId="77777777" w:rsidR="006C4200" w:rsidRPr="006C4200" w:rsidRDefault="006C4200" w:rsidP="006C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200">
        <w:rPr>
          <w:rFonts w:ascii="Consolas" w:eastAsia="Times New Roman" w:hAnsi="Consolas" w:cs="Times New Roman"/>
          <w:color w:val="D7BA7D"/>
          <w:sz w:val="21"/>
          <w:szCs w:val="21"/>
        </w:rPr>
        <w:t>#man_image</w:t>
      </w: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F023CC" w14:textId="77777777" w:rsidR="006C4200" w:rsidRPr="006C4200" w:rsidRDefault="006C4200" w:rsidP="006C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200">
        <w:rPr>
          <w:rFonts w:ascii="Consolas" w:eastAsia="Times New Roman" w:hAnsi="Consolas" w:cs="Times New Roman"/>
          <w:color w:val="6A9955"/>
          <w:sz w:val="21"/>
          <w:szCs w:val="21"/>
        </w:rPr>
        <w:t>/*change this max-width if you want to change image size*/</w:t>
      </w:r>
    </w:p>
    <w:p w14:paraId="239A486A" w14:textId="77777777" w:rsidR="006C4200" w:rsidRPr="006C4200" w:rsidRDefault="006C4200" w:rsidP="006C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20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42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8D55C" w14:textId="77777777" w:rsidR="006C4200" w:rsidRPr="006C4200" w:rsidRDefault="006C4200" w:rsidP="006C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2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42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E15DE" w14:textId="77777777" w:rsidR="006C4200" w:rsidRPr="006C4200" w:rsidRDefault="006C4200" w:rsidP="006C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2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420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9D1C6" w14:textId="77777777" w:rsidR="006C4200" w:rsidRPr="006C4200" w:rsidRDefault="006C4200" w:rsidP="006C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2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15087" w14:textId="77777777" w:rsidR="006C4200" w:rsidRDefault="006C4200" w:rsidP="006C4200">
      <w:pPr>
        <w:rPr>
          <w:color w:val="FF0000"/>
        </w:rPr>
      </w:pPr>
    </w:p>
    <w:p w14:paraId="43CB1C57" w14:textId="77777777" w:rsidR="00AF4DC3" w:rsidRDefault="00AF4DC3" w:rsidP="00AF4DC3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</w:p>
    <w:p w14:paraId="620B1284" w14:textId="77777777" w:rsidR="00C22F4C" w:rsidRDefault="007A5B37" w:rsidP="00C22F4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Line-height property</w:t>
      </w:r>
    </w:p>
    <w:p w14:paraId="5DD234C8" w14:textId="77777777" w:rsidR="007A5B37" w:rsidRPr="00A20B6B" w:rsidRDefault="007A5B37" w:rsidP="00C22F4C">
      <w:p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They are used to specify the vertical height of a div or paragraph. </w:t>
      </w:r>
    </w:p>
    <w:p w14:paraId="643FCCE6" w14:textId="77777777" w:rsidR="007A5B37" w:rsidRDefault="00A20B6B" w:rsidP="00C22F4C">
      <w:pPr>
        <w:rPr>
          <w:color w:val="000000" w:themeColor="text1"/>
          <w:szCs w:val="22"/>
        </w:rPr>
      </w:pPr>
      <w:r w:rsidRPr="00A20B6B">
        <w:rPr>
          <w:color w:val="FF0000"/>
          <w:szCs w:val="22"/>
        </w:rPr>
        <w:t xml:space="preserve">Note= </w:t>
      </w:r>
      <w:r w:rsidR="007A5B37">
        <w:rPr>
          <w:color w:val="000000" w:themeColor="text1"/>
          <w:szCs w:val="22"/>
        </w:rPr>
        <w:t xml:space="preserve">Use percentage “%” to specify line height properties instead of pixels. </w:t>
      </w:r>
    </w:p>
    <w:p w14:paraId="7EA47123" w14:textId="77777777" w:rsidR="00A20B6B" w:rsidRPr="007A5B37" w:rsidRDefault="00A20B6B" w:rsidP="00C22F4C">
      <w:pPr>
        <w:rPr>
          <w:color w:val="000000" w:themeColor="text1"/>
          <w:szCs w:val="22"/>
        </w:rPr>
      </w:pPr>
      <w:r w:rsidRPr="00A20B6B">
        <w:rPr>
          <w:color w:val="FF0000"/>
          <w:szCs w:val="22"/>
        </w:rPr>
        <w:t xml:space="preserve">Note= </w:t>
      </w:r>
      <w:r>
        <w:rPr>
          <w:color w:val="000000" w:themeColor="text1"/>
          <w:szCs w:val="22"/>
        </w:rPr>
        <w:t xml:space="preserve">negative values are </w:t>
      </w:r>
      <w:proofErr w:type="gramStart"/>
      <w:r>
        <w:rPr>
          <w:color w:val="000000" w:themeColor="text1"/>
          <w:szCs w:val="22"/>
        </w:rPr>
        <w:t>not  allowed</w:t>
      </w:r>
      <w:proofErr w:type="gramEnd"/>
      <w:r>
        <w:rPr>
          <w:color w:val="000000" w:themeColor="text1"/>
          <w:szCs w:val="22"/>
        </w:rPr>
        <w:t xml:space="preserve"> in the line-height property. Specifying a negative value will have no effect on the element.</w:t>
      </w:r>
    </w:p>
    <w:p w14:paraId="059546E7" w14:textId="77777777" w:rsidR="00C22F4C" w:rsidRDefault="00C22F4C" w:rsidP="00C22F4C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</w:p>
    <w:p w14:paraId="4ACDB0B5" w14:textId="77777777" w:rsidR="00AF4DC3" w:rsidRPr="009934FB" w:rsidRDefault="003A7692" w:rsidP="006C4200">
      <w:pPr>
        <w:rPr>
          <w:color w:val="FF0000"/>
        </w:rPr>
      </w:pPr>
      <w:r>
        <w:rPr>
          <w:b/>
          <w:color w:val="FF0000"/>
          <w:sz w:val="24"/>
          <w:szCs w:val="24"/>
        </w:rPr>
        <w:t xml:space="preserve">Add Stroke </w:t>
      </w:r>
      <w:r w:rsidRPr="003A7692">
        <w:rPr>
          <w:color w:val="FF0000"/>
          <w:sz w:val="24"/>
          <w:szCs w:val="24"/>
        </w:rPr>
        <w:t>Around</w:t>
      </w:r>
      <w:r>
        <w:rPr>
          <w:b/>
          <w:color w:val="FF0000"/>
          <w:sz w:val="24"/>
          <w:szCs w:val="24"/>
        </w:rPr>
        <w:t xml:space="preserve"> Text</w:t>
      </w:r>
    </w:p>
    <w:p w14:paraId="5000F0B6" w14:textId="77777777" w:rsidR="003A7692" w:rsidRDefault="003A7692">
      <w:pPr>
        <w:rPr>
          <w:color w:val="000000" w:themeColor="text1"/>
        </w:rPr>
      </w:pPr>
      <w:r>
        <w:rPr>
          <w:color w:val="000000" w:themeColor="text1"/>
        </w:rPr>
        <w:t>Use the:</w:t>
      </w:r>
    </w:p>
    <w:p w14:paraId="4F1F519B" w14:textId="77777777" w:rsidR="004063D8" w:rsidRPr="00821A1F" w:rsidRDefault="003A7692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21A1F">
        <w:rPr>
          <w:color w:val="00B0F0"/>
        </w:rPr>
        <w:t xml:space="preserve"> </w:t>
      </w:r>
      <w:r w:rsidRPr="008710FB">
        <w:rPr>
          <w:rFonts w:ascii="Consolas" w:eastAsia="Times New Roman" w:hAnsi="Consolas" w:cs="Times New Roman"/>
          <w:color w:val="00B0F0"/>
          <w:sz w:val="21"/>
          <w:szCs w:val="21"/>
        </w:rPr>
        <w:t>-</w:t>
      </w:r>
      <w:proofErr w:type="spellStart"/>
      <w:r w:rsidRPr="008710FB">
        <w:rPr>
          <w:rFonts w:ascii="Consolas" w:eastAsia="Times New Roman" w:hAnsi="Consolas" w:cs="Times New Roman"/>
          <w:color w:val="00B0F0"/>
          <w:sz w:val="21"/>
          <w:szCs w:val="21"/>
        </w:rPr>
        <w:t>webkit</w:t>
      </w:r>
      <w:proofErr w:type="spellEnd"/>
      <w:r w:rsidRPr="008710FB">
        <w:rPr>
          <w:rFonts w:ascii="Consolas" w:eastAsia="Times New Roman" w:hAnsi="Consolas" w:cs="Times New Roman"/>
          <w:color w:val="00B0F0"/>
          <w:sz w:val="21"/>
          <w:szCs w:val="21"/>
        </w:rPr>
        <w:t>-text-stroke</w:t>
      </w:r>
      <w:r w:rsidRPr="00821A1F"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Pr="00821A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 set the thickness and color of the stroke.</w:t>
      </w:r>
    </w:p>
    <w:p w14:paraId="7F8A78D4" w14:textId="77777777" w:rsidR="003A7692" w:rsidRPr="00821A1F" w:rsidRDefault="003A7692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710FB">
        <w:rPr>
          <w:rFonts w:ascii="Consolas" w:eastAsia="Times New Roman" w:hAnsi="Consolas" w:cs="Times New Roman"/>
          <w:color w:val="00B0F0"/>
          <w:sz w:val="21"/>
          <w:szCs w:val="21"/>
        </w:rPr>
        <w:t>-</w:t>
      </w:r>
      <w:proofErr w:type="spellStart"/>
      <w:r w:rsidRPr="008710FB">
        <w:rPr>
          <w:rFonts w:ascii="Consolas" w:eastAsia="Times New Roman" w:hAnsi="Consolas" w:cs="Times New Roman"/>
          <w:color w:val="00B0F0"/>
          <w:sz w:val="21"/>
          <w:szCs w:val="21"/>
        </w:rPr>
        <w:t>webkit</w:t>
      </w:r>
      <w:proofErr w:type="spellEnd"/>
      <w:r w:rsidRPr="008710FB">
        <w:rPr>
          <w:rFonts w:ascii="Consolas" w:eastAsia="Times New Roman" w:hAnsi="Consolas" w:cs="Times New Roman"/>
          <w:color w:val="00B0F0"/>
          <w:sz w:val="21"/>
          <w:szCs w:val="21"/>
        </w:rPr>
        <w:t>-text-fill-color</w:t>
      </w:r>
      <w:r w:rsidRPr="00821A1F"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Pr="00821A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 set the main color of the text.</w:t>
      </w:r>
    </w:p>
    <w:p w14:paraId="7E4A4ED4" w14:textId="77777777" w:rsidR="003A7692" w:rsidRPr="00821A1F" w:rsidRDefault="003A7692">
      <w:pPr>
        <w:rPr>
          <w:color w:val="000000" w:themeColor="text1"/>
        </w:rPr>
      </w:pPr>
      <w:r w:rsidRPr="00821A1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This two above will override the default </w:t>
      </w:r>
      <w:proofErr w:type="spellStart"/>
      <w:proofErr w:type="gramStart"/>
      <w:r w:rsidRPr="00821A1F">
        <w:rPr>
          <w:rFonts w:ascii="Consolas" w:eastAsia="Times New Roman" w:hAnsi="Consolas" w:cs="Times New Roman"/>
          <w:color w:val="00B0F0"/>
          <w:sz w:val="21"/>
          <w:szCs w:val="21"/>
        </w:rPr>
        <w:t>color:xxxx</w:t>
      </w:r>
      <w:proofErr w:type="spellEnd"/>
      <w:proofErr w:type="gramEnd"/>
      <w:r w:rsidRPr="00821A1F"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Pr="00821A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property if any is set to it.</w:t>
      </w:r>
    </w:p>
    <w:p w14:paraId="03BF17ED" w14:textId="77777777" w:rsidR="00821A1F" w:rsidRPr="00821A1F" w:rsidRDefault="00821A1F" w:rsidP="00821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A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A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1A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A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1A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A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1A1F">
        <w:rPr>
          <w:rFonts w:ascii="Consolas" w:eastAsia="Times New Roman" w:hAnsi="Consolas" w:cs="Times New Roman"/>
          <w:color w:val="CE9178"/>
          <w:sz w:val="21"/>
          <w:szCs w:val="21"/>
        </w:rPr>
        <w:t>one_week</w:t>
      </w:r>
      <w:proofErr w:type="spellEnd"/>
      <w:r w:rsidRPr="00821A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1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1A1F">
        <w:rPr>
          <w:rFonts w:ascii="Consolas" w:eastAsia="Times New Roman" w:hAnsi="Consolas" w:cs="Times New Roman"/>
          <w:color w:val="D4D4D4"/>
          <w:sz w:val="21"/>
          <w:szCs w:val="21"/>
        </w:rPr>
        <w:t>HOME CALL</w:t>
      </w:r>
      <w:r w:rsidRPr="00821A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A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1A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58AC8" w14:textId="77777777" w:rsidR="00821A1F" w:rsidRDefault="00821A1F" w:rsidP="0087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0A9F086" w14:textId="77777777" w:rsidR="00821A1F" w:rsidRDefault="00821A1F" w:rsidP="0087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27D24AA" w14:textId="77777777" w:rsidR="008710FB" w:rsidRPr="008710FB" w:rsidRDefault="008710FB" w:rsidP="0087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FB">
        <w:rPr>
          <w:rFonts w:ascii="Consolas" w:eastAsia="Times New Roman" w:hAnsi="Consolas" w:cs="Times New Roman"/>
          <w:color w:val="D7BA7D"/>
          <w:sz w:val="21"/>
          <w:szCs w:val="21"/>
        </w:rPr>
        <w:t>#one_week</w:t>
      </w:r>
      <w:r w:rsidRPr="008710F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F45B62" w14:textId="77777777" w:rsidR="008710FB" w:rsidRPr="008710FB" w:rsidRDefault="008710FB" w:rsidP="0087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0F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710FB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710FB">
        <w:rPr>
          <w:rFonts w:ascii="Consolas" w:eastAsia="Times New Roman" w:hAnsi="Consolas" w:cs="Times New Roman"/>
          <w:color w:val="9CDCFE"/>
          <w:sz w:val="21"/>
          <w:szCs w:val="21"/>
        </w:rPr>
        <w:t>-text-stroke</w:t>
      </w:r>
      <w:r w:rsidRPr="008710F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10F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="003A7692">
        <w:rPr>
          <w:rFonts w:ascii="Consolas" w:eastAsia="Times New Roman" w:hAnsi="Consolas" w:cs="Times New Roman"/>
          <w:color w:val="D4D4D4"/>
          <w:sz w:val="21"/>
          <w:szCs w:val="21"/>
        </w:rPr>
        <w:t> white</w:t>
      </w:r>
      <w:r w:rsidRPr="00871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710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stroke thickness and color */</w:t>
      </w:r>
    </w:p>
    <w:p w14:paraId="7A629F55" w14:textId="77777777" w:rsidR="008710FB" w:rsidRPr="008710FB" w:rsidRDefault="008710FB" w:rsidP="0087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0F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710FB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710FB">
        <w:rPr>
          <w:rFonts w:ascii="Consolas" w:eastAsia="Times New Roman" w:hAnsi="Consolas" w:cs="Times New Roman"/>
          <w:color w:val="9CDCFE"/>
          <w:sz w:val="21"/>
          <w:szCs w:val="21"/>
        </w:rPr>
        <w:t>-text-fill-color</w:t>
      </w:r>
      <w:r w:rsidR="003A7692">
        <w:rPr>
          <w:rFonts w:ascii="Consolas" w:eastAsia="Times New Roman" w:hAnsi="Consolas" w:cs="Times New Roman"/>
          <w:color w:val="D4D4D4"/>
          <w:sz w:val="21"/>
          <w:szCs w:val="21"/>
        </w:rPr>
        <w:t>: red</w:t>
      </w:r>
      <w:r w:rsidRPr="008710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710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/*text color */</w:t>
      </w:r>
    </w:p>
    <w:p w14:paraId="34876CD3" w14:textId="77777777" w:rsidR="008710FB" w:rsidRPr="008710FB" w:rsidRDefault="008710FB" w:rsidP="0087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6B8B0" w14:textId="77777777" w:rsidR="004063D8" w:rsidRDefault="004063D8">
      <w:pPr>
        <w:rPr>
          <w:color w:val="000000" w:themeColor="text1"/>
        </w:rPr>
      </w:pPr>
    </w:p>
    <w:p w14:paraId="61C81034" w14:textId="77777777" w:rsidR="004063D8" w:rsidRDefault="00BD683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C83F111" wp14:editId="6CC41B53">
            <wp:extent cx="17811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8-25 11-41-08-8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73AE" w14:textId="77777777" w:rsidR="00BD6832" w:rsidRDefault="00BD6832" w:rsidP="00BD6832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</w:p>
    <w:p w14:paraId="66EEDC6E" w14:textId="77777777" w:rsidR="00EE6E47" w:rsidRDefault="00EE6E47">
      <w:pPr>
        <w:rPr>
          <w:color w:val="000000" w:themeColor="text1"/>
        </w:rPr>
      </w:pPr>
    </w:p>
    <w:p w14:paraId="6BBCBD6A" w14:textId="459E59FB" w:rsidR="004063D8" w:rsidRPr="00F57D85" w:rsidRDefault="00EE6E47">
      <w:pPr>
        <w:rPr>
          <w:b/>
          <w:bCs/>
          <w:color w:val="FF0000"/>
          <w:sz w:val="28"/>
          <w:szCs w:val="28"/>
        </w:rPr>
      </w:pPr>
      <w:proofErr w:type="gramStart"/>
      <w:r w:rsidRPr="00F57D85">
        <w:rPr>
          <w:b/>
          <w:bCs/>
          <w:color w:val="FF0000"/>
          <w:sz w:val="28"/>
          <w:szCs w:val="28"/>
        </w:rPr>
        <w:t>Calc(</w:t>
      </w:r>
      <w:proofErr w:type="gramEnd"/>
      <w:r w:rsidRPr="00F57D85">
        <w:rPr>
          <w:b/>
          <w:bCs/>
          <w:color w:val="FF0000"/>
          <w:sz w:val="28"/>
          <w:szCs w:val="28"/>
        </w:rPr>
        <w:t>) function</w:t>
      </w:r>
    </w:p>
    <w:p w14:paraId="42BB783B" w14:textId="514AEFBA" w:rsidR="004063D8" w:rsidRDefault="00EE6E47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gramStart"/>
      <w:r w:rsidRPr="00250243">
        <w:rPr>
          <w:color w:val="0070C0"/>
        </w:rPr>
        <w:t>calc(</w:t>
      </w:r>
      <w:proofErr w:type="gramEnd"/>
      <w:r w:rsidRPr="00250243">
        <w:rPr>
          <w:color w:val="0070C0"/>
        </w:rPr>
        <w:t xml:space="preserve">) </w:t>
      </w:r>
      <w:r>
        <w:rPr>
          <w:color w:val="000000" w:themeColor="text1"/>
        </w:rPr>
        <w:t xml:space="preserve">method is used to calculate numbers and assign the result to a value. </w:t>
      </w:r>
    </w:p>
    <w:p w14:paraId="42DB872A" w14:textId="6ED75E4B" w:rsidR="00EE6E47" w:rsidRDefault="00EE6E47">
      <w:pPr>
        <w:rPr>
          <w:color w:val="0070C0"/>
        </w:rPr>
      </w:pPr>
      <w:r>
        <w:rPr>
          <w:color w:val="000000" w:themeColor="text1"/>
        </w:rPr>
        <w:t xml:space="preserve">You can use these mathematical operators to work with the calc function. </w:t>
      </w:r>
      <w:r w:rsidRPr="00EE6E47">
        <w:rPr>
          <w:color w:val="0070C0"/>
        </w:rPr>
        <w:t>+</w:t>
      </w:r>
      <w:r>
        <w:rPr>
          <w:color w:val="000000" w:themeColor="text1"/>
        </w:rPr>
        <w:t xml:space="preserve">, </w:t>
      </w:r>
      <w:r w:rsidRPr="00EE6E47">
        <w:rPr>
          <w:color w:val="0070C0"/>
        </w:rPr>
        <w:t>-</w:t>
      </w:r>
      <w:r>
        <w:rPr>
          <w:color w:val="000000" w:themeColor="text1"/>
        </w:rPr>
        <w:t xml:space="preserve"> , </w:t>
      </w:r>
      <w:r w:rsidRPr="00EE6E47">
        <w:rPr>
          <w:color w:val="0070C0"/>
        </w:rPr>
        <w:t>/</w:t>
      </w:r>
      <w:r>
        <w:rPr>
          <w:color w:val="000000" w:themeColor="text1"/>
        </w:rPr>
        <w:t xml:space="preserve">, </w:t>
      </w:r>
      <w:r w:rsidRPr="00EE6E47">
        <w:rPr>
          <w:color w:val="0070C0"/>
        </w:rPr>
        <w:t>*</w:t>
      </w:r>
    </w:p>
    <w:p w14:paraId="57494447" w14:textId="30CD3A53" w:rsidR="004C141D" w:rsidRDefault="004C141D">
      <w:pPr>
        <w:rPr>
          <w:color w:val="0070C0"/>
        </w:rPr>
      </w:pPr>
    </w:p>
    <w:p w14:paraId="4C435685" w14:textId="04D66801" w:rsidR="004C141D" w:rsidRPr="004C141D" w:rsidRDefault="004C141D">
      <w:pPr>
        <w:rPr>
          <w:b/>
          <w:bCs/>
          <w:color w:val="000000" w:themeColor="text1"/>
        </w:rPr>
      </w:pPr>
      <w:r w:rsidRPr="004C141D">
        <w:rPr>
          <w:b/>
          <w:bCs/>
          <w:color w:val="000000" w:themeColor="text1"/>
        </w:rPr>
        <w:t>Example:</w:t>
      </w:r>
    </w:p>
    <w:p w14:paraId="7D5F01C0" w14:textId="51531332" w:rsidR="00F57D85" w:rsidRDefault="004C141D">
      <w:pPr>
        <w:rPr>
          <w:color w:val="000000" w:themeColor="text1"/>
        </w:rPr>
      </w:pPr>
      <w:r>
        <w:rPr>
          <w:color w:val="000000" w:themeColor="text1"/>
        </w:rPr>
        <w:t>Imagine I have this html tag: &lt;div id</w:t>
      </w:r>
      <w:proofErr w:type="gramStart"/>
      <w:r>
        <w:rPr>
          <w:color w:val="000000" w:themeColor="text1"/>
        </w:rPr>
        <w:t>=”check</w:t>
      </w:r>
      <w:proofErr w:type="gramEnd"/>
      <w:r>
        <w:rPr>
          <w:color w:val="000000" w:themeColor="text1"/>
        </w:rPr>
        <w:t>”&gt; checking something &lt;/div&gt;</w:t>
      </w:r>
    </w:p>
    <w:p w14:paraId="65242FE7" w14:textId="77777777" w:rsidR="004C141D" w:rsidRPr="004C141D" w:rsidRDefault="004C141D" w:rsidP="004C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4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141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C141D">
        <w:rPr>
          <w:rFonts w:ascii="Consolas" w:eastAsia="Times New Roman" w:hAnsi="Consolas" w:cs="Times New Roman"/>
          <w:color w:val="D7BA7D"/>
          <w:sz w:val="21"/>
          <w:szCs w:val="21"/>
        </w:rPr>
        <w:t>checkk</w:t>
      </w:r>
      <w:proofErr w:type="gramEnd"/>
      <w:r w:rsidRPr="004C1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4EAE6C" w14:textId="77777777" w:rsidR="004C141D" w:rsidRPr="004C141D" w:rsidRDefault="004C141D" w:rsidP="004C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41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C141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D864897" w14:textId="77777777" w:rsidR="004C141D" w:rsidRPr="004C141D" w:rsidRDefault="004C141D" w:rsidP="004C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41D">
        <w:rPr>
          <w:rFonts w:ascii="Consolas" w:eastAsia="Times New Roman" w:hAnsi="Consolas" w:cs="Times New Roman"/>
          <w:color w:val="6A9955"/>
          <w:sz w:val="21"/>
          <w:szCs w:val="21"/>
        </w:rPr>
        <w:t>    meaning 100% - 10% = 90%</w:t>
      </w:r>
    </w:p>
    <w:p w14:paraId="639B9D26" w14:textId="7746878C" w:rsidR="004C141D" w:rsidRPr="004C141D" w:rsidRDefault="004C141D" w:rsidP="004C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4C141D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4C1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</w:t>
      </w:r>
      <w:r w:rsidRPr="004C1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90% will be assigned to the width property below</w:t>
      </w:r>
    </w:p>
    <w:p w14:paraId="63E8A1E7" w14:textId="77777777" w:rsidR="004C141D" w:rsidRPr="004C141D" w:rsidRDefault="004C141D" w:rsidP="004C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41D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E9818B8" w14:textId="77777777" w:rsidR="004C141D" w:rsidRPr="004C141D" w:rsidRDefault="004C141D" w:rsidP="004C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41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C141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1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141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C1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C141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End"/>
      <w:r w:rsidRPr="004C141D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C1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C141D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4C1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BF94A12" w14:textId="77777777" w:rsidR="004C141D" w:rsidRPr="004C141D" w:rsidRDefault="004C141D" w:rsidP="004C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41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B143C01" w14:textId="68122E03" w:rsidR="004C141D" w:rsidRDefault="004C141D">
      <w:pPr>
        <w:rPr>
          <w:color w:val="000000" w:themeColor="text1"/>
        </w:rPr>
      </w:pPr>
    </w:p>
    <w:p w14:paraId="3A144F10" w14:textId="77777777" w:rsidR="00B26510" w:rsidRPr="00B26510" w:rsidRDefault="00B26510" w:rsidP="00B26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510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B26510">
        <w:rPr>
          <w:rFonts w:ascii="Consolas" w:eastAsia="Times New Roman" w:hAnsi="Consolas" w:cs="Times New Roman"/>
          <w:color w:val="D7BA7D"/>
          <w:sz w:val="21"/>
          <w:szCs w:val="21"/>
        </w:rPr>
        <w:t>checkk</w:t>
      </w:r>
      <w:proofErr w:type="gramEnd"/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29DF2C" w14:textId="77777777" w:rsidR="00B26510" w:rsidRPr="00B26510" w:rsidRDefault="00B26510" w:rsidP="00B26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2651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96363F7" w14:textId="77777777" w:rsidR="00B26510" w:rsidRPr="00B26510" w:rsidRDefault="00B26510" w:rsidP="00B26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510">
        <w:rPr>
          <w:rFonts w:ascii="Consolas" w:eastAsia="Times New Roman" w:hAnsi="Consolas" w:cs="Times New Roman"/>
          <w:color w:val="6A9955"/>
          <w:sz w:val="21"/>
          <w:szCs w:val="21"/>
        </w:rPr>
        <w:t>     Meaning, first 20% - 10% = 10%</w:t>
      </w:r>
    </w:p>
    <w:p w14:paraId="34FED16C" w14:textId="77777777" w:rsidR="00B26510" w:rsidRPr="00B26510" w:rsidRDefault="00B26510" w:rsidP="00B26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5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then the </w:t>
      </w:r>
      <w:proofErr w:type="spellStart"/>
      <w:r w:rsidRPr="00B26510">
        <w:rPr>
          <w:rFonts w:ascii="Consolas" w:eastAsia="Times New Roman" w:hAnsi="Consolas" w:cs="Times New Roman"/>
          <w:color w:val="6A9955"/>
          <w:sz w:val="21"/>
          <w:szCs w:val="21"/>
        </w:rPr>
        <w:t>resulst</w:t>
      </w:r>
      <w:proofErr w:type="spellEnd"/>
      <w:r w:rsidRPr="00B265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10% * 5 = 50%;</w:t>
      </w:r>
    </w:p>
    <w:p w14:paraId="2EB4FC25" w14:textId="77777777" w:rsidR="00B26510" w:rsidRPr="00B26510" w:rsidRDefault="00B26510" w:rsidP="00B26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5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7039DE19" w14:textId="77777777" w:rsidR="00B26510" w:rsidRPr="00B26510" w:rsidRDefault="00B26510" w:rsidP="00B26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510">
        <w:rPr>
          <w:rFonts w:ascii="Consolas" w:eastAsia="Times New Roman" w:hAnsi="Consolas" w:cs="Times New Roman"/>
          <w:color w:val="6A9955"/>
          <w:sz w:val="21"/>
          <w:szCs w:val="21"/>
        </w:rPr>
        <w:t>     sow 50% will be assign to the height property below</w:t>
      </w:r>
    </w:p>
    <w:p w14:paraId="770A49EF" w14:textId="77777777" w:rsidR="00B26510" w:rsidRPr="00B26510" w:rsidRDefault="00B26510" w:rsidP="00B26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510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0C3428B" w14:textId="77777777" w:rsidR="00B26510" w:rsidRPr="00B26510" w:rsidRDefault="00B26510" w:rsidP="00B26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265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26510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gramEnd"/>
      <w:r w:rsidRPr="00B26510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26510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B2651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CBDEA" w14:textId="77777777" w:rsidR="00B26510" w:rsidRPr="00B26510" w:rsidRDefault="00B26510" w:rsidP="00B26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51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95EB476" w14:textId="77777777" w:rsidR="004C141D" w:rsidRDefault="004C141D">
      <w:pPr>
        <w:rPr>
          <w:color w:val="000000" w:themeColor="text1"/>
        </w:rPr>
      </w:pPr>
    </w:p>
    <w:p w14:paraId="017C8231" w14:textId="77777777" w:rsidR="00F57D85" w:rsidRDefault="00F57D85" w:rsidP="00F57D85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</w:p>
    <w:p w14:paraId="295FB459" w14:textId="77777777" w:rsidR="008C1F1E" w:rsidRDefault="008C1F1E" w:rsidP="008C1F1E">
      <w:pPr>
        <w:rPr>
          <w:b/>
          <w:bCs/>
          <w:color w:val="FF0000"/>
          <w:sz w:val="28"/>
          <w:szCs w:val="28"/>
        </w:rPr>
      </w:pPr>
    </w:p>
    <w:p w14:paraId="112CED69" w14:textId="34FB1D18" w:rsidR="008C1F1E" w:rsidRPr="00F57D85" w:rsidRDefault="008C1F1E" w:rsidP="008C1F1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How to use HTML tag name to access it own CLASS or ID attribute</w:t>
      </w:r>
    </w:p>
    <w:p w14:paraId="0D795706" w14:textId="2278DFCA" w:rsidR="00EE6E47" w:rsidRDefault="008C1F1E">
      <w:pPr>
        <w:rPr>
          <w:color w:val="000000" w:themeColor="text1"/>
        </w:rPr>
      </w:pPr>
      <w:r>
        <w:rPr>
          <w:color w:val="000000" w:themeColor="text1"/>
        </w:rPr>
        <w:t>You can use the same html tag name to access it own class &amp; id attribute.</w:t>
      </w:r>
    </w:p>
    <w:p w14:paraId="17BB6AC7" w14:textId="77777777" w:rsidR="008C1F1E" w:rsidRDefault="008C1F1E">
      <w:pPr>
        <w:rPr>
          <w:color w:val="000000" w:themeColor="text1"/>
        </w:rPr>
      </w:pPr>
      <w:r>
        <w:rPr>
          <w:color w:val="000000" w:themeColor="text1"/>
        </w:rPr>
        <w:t xml:space="preserve">Example: </w:t>
      </w:r>
    </w:p>
    <w:p w14:paraId="122E1796" w14:textId="0BFC1D20" w:rsidR="008C1F1E" w:rsidRPr="00874E91" w:rsidRDefault="008C1F1E">
      <w:pPr>
        <w:rPr>
          <w:color w:val="0070C0"/>
        </w:rPr>
      </w:pPr>
      <w:r w:rsidRPr="00874E91">
        <w:rPr>
          <w:color w:val="0070C0"/>
        </w:rPr>
        <w:t>&lt;p class</w:t>
      </w:r>
      <w:proofErr w:type="gramStart"/>
      <w:r w:rsidRPr="00874E91">
        <w:rPr>
          <w:color w:val="0070C0"/>
        </w:rPr>
        <w:t>=”</w:t>
      </w:r>
      <w:proofErr w:type="spellStart"/>
      <w:r w:rsidRPr="00874E91">
        <w:rPr>
          <w:color w:val="0070C0"/>
        </w:rPr>
        <w:t>myp</w:t>
      </w:r>
      <w:proofErr w:type="spellEnd"/>
      <w:proofErr w:type="gramEnd"/>
      <w:r w:rsidRPr="00874E91">
        <w:rPr>
          <w:color w:val="0070C0"/>
        </w:rPr>
        <w:t>”&gt; am paragraph &lt;/p&gt;</w:t>
      </w:r>
    </w:p>
    <w:p w14:paraId="6A9C483D" w14:textId="77777777" w:rsidR="00874E91" w:rsidRDefault="008C1F1E">
      <w:pPr>
        <w:rPr>
          <w:color w:val="000000" w:themeColor="text1"/>
        </w:rPr>
      </w:pPr>
      <w:r>
        <w:rPr>
          <w:color w:val="000000" w:themeColor="text1"/>
        </w:rPr>
        <w:t xml:space="preserve">If you want to access the above paragraph tag in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, you will use the “p” selector. </w:t>
      </w:r>
    </w:p>
    <w:p w14:paraId="61F61D61" w14:textId="088C37E9" w:rsidR="008C1F1E" w:rsidRPr="00874E91" w:rsidRDefault="00874E91">
      <w:pPr>
        <w:rPr>
          <w:color w:val="4BACC6" w:themeColor="accent5"/>
        </w:rPr>
      </w:pPr>
      <w:r>
        <w:rPr>
          <w:color w:val="000000" w:themeColor="text1"/>
        </w:rPr>
        <w:t xml:space="preserve">But if you want to access the class attribute, you can directly use </w:t>
      </w:r>
      <w:proofErr w:type="gramStart"/>
      <w:r w:rsidRPr="00874E91">
        <w:rPr>
          <w:color w:val="4BACC6" w:themeColor="accent5"/>
        </w:rPr>
        <w:t>“.</w:t>
      </w:r>
      <w:proofErr w:type="spellStart"/>
      <w:r w:rsidRPr="00874E91">
        <w:rPr>
          <w:color w:val="4BACC6" w:themeColor="accent5"/>
        </w:rPr>
        <w:t>myp</w:t>
      </w:r>
      <w:proofErr w:type="spellEnd"/>
      <w:proofErr w:type="gramEnd"/>
      <w:r w:rsidRPr="00874E91">
        <w:rPr>
          <w:color w:val="4BACC6" w:themeColor="accent5"/>
        </w:rPr>
        <w:t>”</w:t>
      </w:r>
    </w:p>
    <w:p w14:paraId="0649A0C4" w14:textId="1848279D" w:rsidR="00874E91" w:rsidRDefault="00874E91">
      <w:pPr>
        <w:rPr>
          <w:color w:val="00B0F0"/>
        </w:rPr>
      </w:pPr>
      <w:r>
        <w:rPr>
          <w:color w:val="000000" w:themeColor="text1"/>
        </w:rPr>
        <w:t xml:space="preserve">But what if there is another html tag with the same class name like: </w:t>
      </w:r>
      <w:r w:rsidRPr="00874E91">
        <w:rPr>
          <w:color w:val="00B0F0"/>
        </w:rPr>
        <w:t>&lt;div class</w:t>
      </w:r>
      <w:proofErr w:type="gramStart"/>
      <w:r w:rsidRPr="00874E91">
        <w:rPr>
          <w:color w:val="00B0F0"/>
        </w:rPr>
        <w:t>=”</w:t>
      </w:r>
      <w:proofErr w:type="spellStart"/>
      <w:r w:rsidRPr="00874E91">
        <w:rPr>
          <w:color w:val="00B0F0"/>
        </w:rPr>
        <w:t>myp</w:t>
      </w:r>
      <w:proofErr w:type="spellEnd"/>
      <w:proofErr w:type="gramEnd"/>
      <w:r w:rsidRPr="00874E91">
        <w:rPr>
          <w:color w:val="00B0F0"/>
        </w:rPr>
        <w:t>”&gt; am the div &lt;/div&gt;</w:t>
      </w:r>
    </w:p>
    <w:p w14:paraId="24A84A5D" w14:textId="065512E9" w:rsidR="00874E91" w:rsidRDefault="00874E91" w:rsidP="00874E91">
      <w:pPr>
        <w:rPr>
          <w:color w:val="000000" w:themeColor="text1"/>
        </w:rPr>
      </w:pPr>
      <w:r>
        <w:rPr>
          <w:color w:val="000000" w:themeColor="text1"/>
        </w:rPr>
        <w:t xml:space="preserve">In this case, if you access the class attribute </w:t>
      </w:r>
      <w:proofErr w:type="gramStart"/>
      <w:r w:rsidRPr="00874E91">
        <w:rPr>
          <w:color w:val="4BACC6" w:themeColor="accent5"/>
        </w:rPr>
        <w:t>“.</w:t>
      </w:r>
      <w:proofErr w:type="spellStart"/>
      <w:r w:rsidRPr="00874E91">
        <w:rPr>
          <w:color w:val="4BACC6" w:themeColor="accent5"/>
        </w:rPr>
        <w:t>myp</w:t>
      </w:r>
      <w:proofErr w:type="spellEnd"/>
      <w:proofErr w:type="gramEnd"/>
      <w:r w:rsidRPr="00874E91">
        <w:rPr>
          <w:color w:val="4BACC6" w:themeColor="accent5"/>
        </w:rPr>
        <w:t xml:space="preserve">” </w:t>
      </w:r>
      <w:r>
        <w:rPr>
          <w:color w:val="000000" w:themeColor="text1"/>
        </w:rPr>
        <w:t>it will point to all the above two tags. But what if you want to point to only the &lt;p&gt; tag above?</w:t>
      </w:r>
    </w:p>
    <w:p w14:paraId="26903BDB" w14:textId="6CB66F79" w:rsidR="00874E91" w:rsidRPr="00E97197" w:rsidRDefault="00E97197" w:rsidP="00874E91">
      <w:pPr>
        <w:rPr>
          <w:color w:val="00B0F0"/>
        </w:rPr>
      </w:pPr>
      <w:r>
        <w:rPr>
          <w:color w:val="000000" w:themeColor="text1"/>
        </w:rPr>
        <w:t>You have to use each individual tag to access it class attribute like</w:t>
      </w:r>
      <w:r w:rsidRPr="00E97197">
        <w:rPr>
          <w:color w:val="00B0F0"/>
        </w:rPr>
        <w:t xml:space="preserve">. </w:t>
      </w:r>
      <w:proofErr w:type="spellStart"/>
      <w:r w:rsidRPr="00E97197">
        <w:rPr>
          <w:color w:val="00B0F0"/>
        </w:rPr>
        <w:t>P.myp</w:t>
      </w:r>
      <w:proofErr w:type="spellEnd"/>
    </w:p>
    <w:p w14:paraId="2324771F" w14:textId="67399B23" w:rsidR="00874E91" w:rsidRPr="00874E91" w:rsidRDefault="00874E91">
      <w:pPr>
        <w:rPr>
          <w:color w:val="000000" w:themeColor="text1"/>
        </w:rPr>
      </w:pPr>
    </w:p>
    <w:p w14:paraId="6FC90227" w14:textId="11834300" w:rsidR="008C1F1E" w:rsidRDefault="008C1F1E">
      <w:pPr>
        <w:rPr>
          <w:color w:val="000000" w:themeColor="text1"/>
        </w:rPr>
      </w:pPr>
      <w:r w:rsidRPr="008C1F1E">
        <w:rPr>
          <w:color w:val="FF0000"/>
        </w:rPr>
        <w:t xml:space="preserve">Note: </w:t>
      </w:r>
      <w:r>
        <w:rPr>
          <w:color w:val="000000" w:themeColor="text1"/>
        </w:rPr>
        <w:t xml:space="preserve">you don’t have to add space between the tag name &amp; it class or Id attribute in the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when referencing it</w:t>
      </w:r>
    </w:p>
    <w:p w14:paraId="73AE0DEB" w14:textId="77777777" w:rsidR="00E97197" w:rsidRPr="008C1F1E" w:rsidRDefault="00E97197">
      <w:pPr>
        <w:rPr>
          <w:color w:val="000000" w:themeColor="text1"/>
        </w:rPr>
      </w:pPr>
    </w:p>
    <w:p w14:paraId="47649281" w14:textId="03C8BA7D" w:rsidR="008C1F1E" w:rsidRPr="00E97197" w:rsidRDefault="00E97197">
      <w:pPr>
        <w:rPr>
          <w:b/>
          <w:bCs/>
          <w:color w:val="000000" w:themeColor="text1"/>
        </w:rPr>
      </w:pPr>
      <w:r w:rsidRPr="00E97197">
        <w:rPr>
          <w:b/>
          <w:bCs/>
          <w:color w:val="000000" w:themeColor="text1"/>
        </w:rPr>
        <w:t>Example:</w:t>
      </w:r>
    </w:p>
    <w:p w14:paraId="4E608183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7556C82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Below </w:t>
      </w:r>
      <w:proofErr w:type="spellStart"/>
      <w:proofErr w:type="gramStart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a.active</w:t>
      </w:r>
      <w:proofErr w:type="spellEnd"/>
      <w:proofErr w:type="gramEnd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{} means </w:t>
      </w:r>
    </w:p>
    <w:p w14:paraId="5330A2F9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    Access the class="active" attribute of the &lt;a&gt; input tag below</w:t>
      </w:r>
    </w:p>
    <w:p w14:paraId="0BE90BF1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DC18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&lt;a </w:t>
      </w:r>
      <w:proofErr w:type="spellStart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="#" class="active"&gt; my Name&lt;/a&gt;</w:t>
      </w:r>
    </w:p>
    <w:p w14:paraId="58B73964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1A5C5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Does how you use html tag to access </w:t>
      </w:r>
      <w:proofErr w:type="spellStart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spellEnd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own attribute. </w:t>
      </w:r>
    </w:p>
    <w:p w14:paraId="0DE13463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Remember not to add space between the "a" and the </w:t>
      </w:r>
      <w:proofErr w:type="gramStart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".active</w:t>
      </w:r>
      <w:proofErr w:type="gramEnd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13A367D3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2C36B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    if you do, it will try to access something like this</w:t>
      </w:r>
    </w:p>
    <w:p w14:paraId="769FE1CB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627BF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&lt;a </w:t>
      </w:r>
      <w:proofErr w:type="spellStart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="#" class="active"&gt; my Name</w:t>
      </w:r>
    </w:p>
    <w:p w14:paraId="774FC617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    &lt;span class="active"&gt; access this child element &lt;/span&gt;</w:t>
      </w:r>
    </w:p>
    <w:p w14:paraId="4A6F5C5D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    &lt;/a&gt;</w:t>
      </w:r>
    </w:p>
    <w:p w14:paraId="2D3726F1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37DDA625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BB4EE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7197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proofErr w:type="gramEnd"/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98DFFD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19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7197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197">
        <w:rPr>
          <w:rFonts w:ascii="Consolas" w:eastAsia="Times New Roman" w:hAnsi="Consolas" w:cs="Times New Roman"/>
          <w:color w:val="9CDCFE"/>
          <w:sz w:val="21"/>
          <w:szCs w:val="21"/>
        </w:rPr>
        <w:t>--color-light</w:t>
      </w: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59200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19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7197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197">
        <w:rPr>
          <w:rFonts w:ascii="Consolas" w:eastAsia="Times New Roman" w:hAnsi="Consolas" w:cs="Times New Roman"/>
          <w:color w:val="9CDCFE"/>
          <w:sz w:val="21"/>
          <w:szCs w:val="21"/>
        </w:rPr>
        <w:t>--color-primary</w:t>
      </w: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EE077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19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719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6269A" w14:textId="11038E9B" w:rsid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19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828DAD" w14:textId="77777777" w:rsidR="00E97197" w:rsidRPr="00E97197" w:rsidRDefault="00E97197" w:rsidP="00E9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70BFA" w14:textId="77777777" w:rsidR="00E97197" w:rsidRDefault="00E97197">
      <w:pPr>
        <w:rPr>
          <w:color w:val="000000" w:themeColor="text1"/>
        </w:rPr>
      </w:pPr>
    </w:p>
    <w:p w14:paraId="6C7FCAB0" w14:textId="77777777" w:rsidR="00916788" w:rsidRDefault="008C1F1E" w:rsidP="00916788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  <w:r w:rsidR="00916788" w:rsidRPr="000A195A">
        <w:rPr>
          <w:b/>
          <w:color w:val="00B050"/>
        </w:rPr>
        <w:t>==================================================</w:t>
      </w:r>
    </w:p>
    <w:p w14:paraId="4B4ADA78" w14:textId="7D8FC2BC" w:rsidR="008C1F1E" w:rsidRDefault="008C1F1E" w:rsidP="008C1F1E">
      <w:pPr>
        <w:rPr>
          <w:b/>
          <w:color w:val="00B050"/>
        </w:rPr>
      </w:pPr>
    </w:p>
    <w:p w14:paraId="5E15D1EB" w14:textId="06231105" w:rsidR="0041507F" w:rsidRDefault="0041507F">
      <w:pPr>
        <w:rPr>
          <w:color w:val="000000" w:themeColor="text1"/>
        </w:rPr>
      </w:pPr>
    </w:p>
    <w:p w14:paraId="2D00387D" w14:textId="32B4F2C7" w:rsidR="00D55A2B" w:rsidRDefault="0041507F">
      <w:pPr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:</w:t>
      </w:r>
      <w:r w:rsidR="00ED05D4">
        <w:rPr>
          <w:b/>
          <w:bCs/>
          <w:color w:val="FF0000"/>
          <w:sz w:val="28"/>
          <w:szCs w:val="28"/>
        </w:rPr>
        <w:t>:</w:t>
      </w:r>
      <w:proofErr w:type="gramEnd"/>
      <w:r>
        <w:rPr>
          <w:b/>
          <w:bCs/>
          <w:color w:val="FF0000"/>
          <w:sz w:val="28"/>
          <w:szCs w:val="28"/>
        </w:rPr>
        <w:t>before &amp; :</w:t>
      </w:r>
      <w:r w:rsidR="00ED05D4">
        <w:rPr>
          <w:b/>
          <w:bCs/>
          <w:color w:val="FF0000"/>
          <w:sz w:val="28"/>
          <w:szCs w:val="28"/>
        </w:rPr>
        <w:t>:</w:t>
      </w:r>
      <w:r>
        <w:rPr>
          <w:b/>
          <w:bCs/>
          <w:color w:val="FF0000"/>
          <w:sz w:val="28"/>
          <w:szCs w:val="28"/>
        </w:rPr>
        <w:t>after pseudo element</w:t>
      </w:r>
    </w:p>
    <w:p w14:paraId="064636E9" w14:textId="1B5698AB" w:rsidR="0041507F" w:rsidRDefault="00ED05D4">
      <w:pPr>
        <w:rPr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before = </w:t>
      </w:r>
      <w:r w:rsidRPr="00A60746">
        <w:rPr>
          <w:color w:val="000000" w:themeColor="text1"/>
          <w:sz w:val="28"/>
          <w:szCs w:val="28"/>
        </w:rPr>
        <w:t>it used to insert</w:t>
      </w:r>
      <w:r w:rsidR="00A60746" w:rsidRPr="00A60746">
        <w:rPr>
          <w:color w:val="000000" w:themeColor="text1"/>
          <w:sz w:val="28"/>
          <w:szCs w:val="28"/>
        </w:rPr>
        <w:t xml:space="preserve"> something before the content/text  of the selected element.</w:t>
      </w:r>
      <w:r w:rsidR="00A60746">
        <w:rPr>
          <w:color w:val="000000" w:themeColor="text1"/>
          <w:sz w:val="28"/>
          <w:szCs w:val="28"/>
        </w:rPr>
        <w:t xml:space="preserve"> Use the “content” property to specify the content to insert, and apply other styles to the inserted content with any other html attribute.</w:t>
      </w:r>
    </w:p>
    <w:p w14:paraId="642B878C" w14:textId="77777777" w:rsidR="00005A88" w:rsidRDefault="00005A88">
      <w:pPr>
        <w:rPr>
          <w:color w:val="000000" w:themeColor="text1"/>
          <w:sz w:val="28"/>
          <w:szCs w:val="28"/>
        </w:rPr>
      </w:pPr>
    </w:p>
    <w:p w14:paraId="7431DD35" w14:textId="1EC58A47" w:rsidR="00005A88" w:rsidRPr="00005A88" w:rsidRDefault="00005A88">
      <w:pPr>
        <w:rPr>
          <w:b/>
          <w:bCs/>
          <w:color w:val="000000" w:themeColor="text1"/>
          <w:sz w:val="28"/>
          <w:szCs w:val="28"/>
        </w:rPr>
      </w:pPr>
      <w:r w:rsidRPr="00005A88">
        <w:rPr>
          <w:b/>
          <w:bCs/>
          <w:color w:val="000000" w:themeColor="text1"/>
          <w:sz w:val="28"/>
          <w:szCs w:val="28"/>
        </w:rPr>
        <w:t>Example:</w:t>
      </w:r>
    </w:p>
    <w:p w14:paraId="529F46D4" w14:textId="534B7ED1" w:rsid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432B856" w14:textId="0A6E0B40" w:rsidR="00A60746" w:rsidRP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A607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&gt;My name is Donald&lt;/</w:t>
      </w:r>
      <w:r w:rsidRPr="00A607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8D67F6C" w14:textId="0882D37E" w:rsidR="00A60746" w:rsidRP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607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6074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live in </w:t>
      </w:r>
      <w:proofErr w:type="spellStart"/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Ducksburg</w:t>
      </w:r>
      <w:proofErr w:type="spellEnd"/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A607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7E35DAD" w14:textId="77777777" w:rsidR="00A60746" w:rsidRP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D9109" w14:textId="77777777" w:rsidR="00A60746" w:rsidRP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0746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End"/>
      <w:r w:rsidRPr="00A60746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7A01E247" w14:textId="77777777" w:rsidR="00A60746" w:rsidRP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74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746">
        <w:rPr>
          <w:rFonts w:ascii="Consolas" w:eastAsia="Times New Roman" w:hAnsi="Consolas" w:cs="Times New Roman"/>
          <w:color w:val="CE9178"/>
          <w:sz w:val="21"/>
          <w:szCs w:val="21"/>
        </w:rPr>
        <w:t>"Read this -"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2C018" w14:textId="77777777" w:rsidR="00A60746" w:rsidRP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7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746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02DC3" w14:textId="77777777" w:rsidR="00A60746" w:rsidRP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7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74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871E7" w14:textId="77777777" w:rsidR="00A60746" w:rsidRP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74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74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65926" w14:textId="436D0D61" w:rsid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7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71E53" w14:textId="77777777" w:rsidR="00A60746" w:rsidRPr="00A60746" w:rsidRDefault="00A60746" w:rsidP="00A6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7CC73" w14:textId="4DDDF94C" w:rsidR="00A60746" w:rsidRDefault="00005A8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B41FD4B" wp14:editId="0D9F1EE2">
            <wp:extent cx="3395345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92B6" w14:textId="1EC1478E" w:rsidR="00005A88" w:rsidRDefault="00005A88">
      <w:pPr>
        <w:rPr>
          <w:b/>
          <w:bCs/>
          <w:color w:val="000000" w:themeColor="text1"/>
          <w:sz w:val="28"/>
          <w:szCs w:val="28"/>
        </w:rPr>
      </w:pPr>
    </w:p>
    <w:p w14:paraId="3B130721" w14:textId="03F2E0FE" w:rsidR="00005A88" w:rsidRDefault="00005A88" w:rsidP="00005A88">
      <w:pPr>
        <w:rPr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after = </w:t>
      </w:r>
      <w:r w:rsidRPr="00A60746">
        <w:rPr>
          <w:color w:val="000000" w:themeColor="text1"/>
          <w:sz w:val="28"/>
          <w:szCs w:val="28"/>
        </w:rPr>
        <w:t xml:space="preserve">it used to insert something </w:t>
      </w:r>
      <w:r>
        <w:rPr>
          <w:color w:val="000000" w:themeColor="text1"/>
          <w:sz w:val="28"/>
          <w:szCs w:val="28"/>
        </w:rPr>
        <w:t>after</w:t>
      </w:r>
      <w:r w:rsidRPr="00A60746">
        <w:rPr>
          <w:color w:val="000000" w:themeColor="text1"/>
          <w:sz w:val="28"/>
          <w:szCs w:val="28"/>
        </w:rPr>
        <w:t xml:space="preserve"> the content/text  of the selected element.</w:t>
      </w:r>
      <w:r>
        <w:rPr>
          <w:color w:val="000000" w:themeColor="text1"/>
          <w:sz w:val="28"/>
          <w:szCs w:val="28"/>
        </w:rPr>
        <w:t xml:space="preserve"> Use the “content” property to specify the content to insert, and apply other styles to the inserted content with any other html attribute.</w:t>
      </w:r>
    </w:p>
    <w:p w14:paraId="78014B4D" w14:textId="77777777" w:rsidR="00005A88" w:rsidRPr="00005A88" w:rsidRDefault="00005A88" w:rsidP="00005A88">
      <w:pPr>
        <w:rPr>
          <w:b/>
          <w:bCs/>
          <w:color w:val="000000" w:themeColor="text1"/>
          <w:sz w:val="28"/>
          <w:szCs w:val="28"/>
        </w:rPr>
      </w:pPr>
      <w:r w:rsidRPr="00005A88">
        <w:rPr>
          <w:b/>
          <w:bCs/>
          <w:color w:val="000000" w:themeColor="text1"/>
          <w:sz w:val="28"/>
          <w:szCs w:val="28"/>
        </w:rPr>
        <w:t>Example:</w:t>
      </w:r>
    </w:p>
    <w:p w14:paraId="1F565EB6" w14:textId="77777777" w:rsid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BB089FA" w14:textId="4F7C3ED6" w:rsidR="00A22A2A" w:rsidRP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2A2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&gt;My name is Donald&lt;/</w:t>
      </w:r>
      <w:r w:rsidRPr="00A22A2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EAA027B" w14:textId="65DF3E45" w:rsidR="00A22A2A" w:rsidRP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22A2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2A2A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live in </w:t>
      </w:r>
      <w:proofErr w:type="spellStart"/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Ducksburg</w:t>
      </w:r>
      <w:proofErr w:type="spellEnd"/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A22A2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B2DE72D" w14:textId="77777777" w:rsidR="00A22A2A" w:rsidRP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A6F8F" w14:textId="77777777" w:rsidR="00A22A2A" w:rsidRP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A2A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End"/>
      <w:r w:rsidRPr="00A22A2A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7A667BFD" w14:textId="77777777" w:rsidR="00A22A2A" w:rsidRP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A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A2A">
        <w:rPr>
          <w:rFonts w:ascii="Consolas" w:eastAsia="Times New Roman" w:hAnsi="Consolas" w:cs="Times New Roman"/>
          <w:color w:val="CE9178"/>
          <w:sz w:val="21"/>
          <w:szCs w:val="21"/>
        </w:rPr>
        <w:t>"Read this -"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F9E35" w14:textId="77777777" w:rsidR="00A22A2A" w:rsidRP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A2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A2A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5367E" w14:textId="77777777" w:rsidR="00A22A2A" w:rsidRP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A2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A2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82E15" w14:textId="77777777" w:rsidR="00A22A2A" w:rsidRP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A2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A2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C98D8" w14:textId="4E707FAB" w:rsid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A2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CDE9DDC" w14:textId="77777777" w:rsidR="00A22A2A" w:rsidRPr="00A22A2A" w:rsidRDefault="00A22A2A" w:rsidP="00A2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2DA97" w14:textId="55FFF1B0" w:rsidR="00005A88" w:rsidRDefault="00B9753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F810540" wp14:editId="33B329BD">
            <wp:extent cx="3378200" cy="855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BF22" w14:textId="77777777" w:rsidR="00916788" w:rsidRPr="0041507F" w:rsidRDefault="00916788">
      <w:pPr>
        <w:rPr>
          <w:b/>
          <w:bCs/>
          <w:color w:val="000000" w:themeColor="text1"/>
          <w:sz w:val="28"/>
          <w:szCs w:val="28"/>
        </w:rPr>
      </w:pPr>
    </w:p>
    <w:p w14:paraId="17597E38" w14:textId="77777777" w:rsidR="00FE0D0B" w:rsidRDefault="0041507F" w:rsidP="00FE0D0B">
      <w:pPr>
        <w:rPr>
          <w:b/>
          <w:color w:val="00B050"/>
        </w:rPr>
      </w:pPr>
      <w:r w:rsidRPr="000A195A">
        <w:rPr>
          <w:b/>
          <w:color w:val="00B050"/>
        </w:rPr>
        <w:t>==================================================</w:t>
      </w:r>
      <w:r w:rsidR="00FE0D0B" w:rsidRPr="000A195A">
        <w:rPr>
          <w:b/>
          <w:color w:val="00B050"/>
        </w:rPr>
        <w:t>==================================================</w:t>
      </w:r>
    </w:p>
    <w:p w14:paraId="06F2B229" w14:textId="5F4BDF17" w:rsidR="0041507F" w:rsidRDefault="0041507F" w:rsidP="0041507F">
      <w:pPr>
        <w:rPr>
          <w:b/>
          <w:color w:val="00B050"/>
        </w:rPr>
      </w:pPr>
    </w:p>
    <w:p w14:paraId="1AD8B70A" w14:textId="77777777" w:rsidR="0041507F" w:rsidRPr="00A5007B" w:rsidRDefault="0041507F">
      <w:pPr>
        <w:rPr>
          <w:b/>
          <w:color w:val="FF0000"/>
        </w:rPr>
      </w:pPr>
    </w:p>
    <w:sectPr w:rsidR="0041507F" w:rsidRPr="00A500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Blog" w:val="1"/>
  </w:docVars>
  <w:rsids>
    <w:rsidRoot w:val="00A5007B"/>
    <w:rsid w:val="00005A88"/>
    <w:rsid w:val="00015A6E"/>
    <w:rsid w:val="000A195A"/>
    <w:rsid w:val="000E0DFA"/>
    <w:rsid w:val="00114CAC"/>
    <w:rsid w:val="001224CF"/>
    <w:rsid w:val="00122649"/>
    <w:rsid w:val="00151BC1"/>
    <w:rsid w:val="0016149D"/>
    <w:rsid w:val="001921A2"/>
    <w:rsid w:val="00196315"/>
    <w:rsid w:val="001B2A29"/>
    <w:rsid w:val="001F6B68"/>
    <w:rsid w:val="00220668"/>
    <w:rsid w:val="00250243"/>
    <w:rsid w:val="00272F89"/>
    <w:rsid w:val="00275B9B"/>
    <w:rsid w:val="002859E0"/>
    <w:rsid w:val="002A56F5"/>
    <w:rsid w:val="002A7C95"/>
    <w:rsid w:val="0033033C"/>
    <w:rsid w:val="00372547"/>
    <w:rsid w:val="003A7692"/>
    <w:rsid w:val="004063D8"/>
    <w:rsid w:val="00414321"/>
    <w:rsid w:val="0041507F"/>
    <w:rsid w:val="00423FF8"/>
    <w:rsid w:val="0043503B"/>
    <w:rsid w:val="004729D0"/>
    <w:rsid w:val="00484EFC"/>
    <w:rsid w:val="004A1D64"/>
    <w:rsid w:val="004B7984"/>
    <w:rsid w:val="004C141D"/>
    <w:rsid w:val="004E282C"/>
    <w:rsid w:val="004F2DC4"/>
    <w:rsid w:val="005308E9"/>
    <w:rsid w:val="00583688"/>
    <w:rsid w:val="0059237A"/>
    <w:rsid w:val="00671FC3"/>
    <w:rsid w:val="006725E4"/>
    <w:rsid w:val="006944BE"/>
    <w:rsid w:val="006C4200"/>
    <w:rsid w:val="006D59D7"/>
    <w:rsid w:val="006F7842"/>
    <w:rsid w:val="00714D17"/>
    <w:rsid w:val="00765115"/>
    <w:rsid w:val="007A0E30"/>
    <w:rsid w:val="007A5B37"/>
    <w:rsid w:val="00821A1F"/>
    <w:rsid w:val="00862EAA"/>
    <w:rsid w:val="008710FB"/>
    <w:rsid w:val="00874E91"/>
    <w:rsid w:val="0088740B"/>
    <w:rsid w:val="008C1F1E"/>
    <w:rsid w:val="008F67E2"/>
    <w:rsid w:val="00916788"/>
    <w:rsid w:val="00922FB5"/>
    <w:rsid w:val="00992288"/>
    <w:rsid w:val="009934FB"/>
    <w:rsid w:val="009947C8"/>
    <w:rsid w:val="009A0C00"/>
    <w:rsid w:val="009B6A65"/>
    <w:rsid w:val="009B7559"/>
    <w:rsid w:val="009C69A9"/>
    <w:rsid w:val="009D06A3"/>
    <w:rsid w:val="009E406B"/>
    <w:rsid w:val="009E7FC2"/>
    <w:rsid w:val="00A113A1"/>
    <w:rsid w:val="00A20B6B"/>
    <w:rsid w:val="00A22A2A"/>
    <w:rsid w:val="00A24267"/>
    <w:rsid w:val="00A328EB"/>
    <w:rsid w:val="00A5007B"/>
    <w:rsid w:val="00A53DB9"/>
    <w:rsid w:val="00A60746"/>
    <w:rsid w:val="00A746A1"/>
    <w:rsid w:val="00A90292"/>
    <w:rsid w:val="00AD4363"/>
    <w:rsid w:val="00AF4DC3"/>
    <w:rsid w:val="00B00248"/>
    <w:rsid w:val="00B01913"/>
    <w:rsid w:val="00B10F2B"/>
    <w:rsid w:val="00B13A3F"/>
    <w:rsid w:val="00B17D10"/>
    <w:rsid w:val="00B26510"/>
    <w:rsid w:val="00B87D2C"/>
    <w:rsid w:val="00B97534"/>
    <w:rsid w:val="00BA2C31"/>
    <w:rsid w:val="00BD6832"/>
    <w:rsid w:val="00BE08F2"/>
    <w:rsid w:val="00BF7FC5"/>
    <w:rsid w:val="00C22F4C"/>
    <w:rsid w:val="00C323F7"/>
    <w:rsid w:val="00C34FCD"/>
    <w:rsid w:val="00C82D86"/>
    <w:rsid w:val="00C940FD"/>
    <w:rsid w:val="00D55A2B"/>
    <w:rsid w:val="00D96963"/>
    <w:rsid w:val="00DA73FF"/>
    <w:rsid w:val="00DC2F1F"/>
    <w:rsid w:val="00DE423B"/>
    <w:rsid w:val="00E42F67"/>
    <w:rsid w:val="00E61097"/>
    <w:rsid w:val="00E97072"/>
    <w:rsid w:val="00E97197"/>
    <w:rsid w:val="00EA5C7B"/>
    <w:rsid w:val="00ED05D4"/>
    <w:rsid w:val="00EE51D1"/>
    <w:rsid w:val="00EE6E47"/>
    <w:rsid w:val="00F17A1D"/>
    <w:rsid w:val="00F57D85"/>
    <w:rsid w:val="00FA0D9E"/>
    <w:rsid w:val="00FA4EBC"/>
    <w:rsid w:val="00F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F187"/>
  <w15:docId w15:val="{7A8BD98E-34D3-4144-8401-8CBD86FF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500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0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4063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ssgradient.io/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s://fonts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5028.20204.0_x86__8wekyb3d8bbw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301B7-BD70-4FB1-8C7C-5DB28797EB5D}"/>
      </w:docPartPr>
      <w:docPartBody>
        <w:p w:rsidR="00A02411" w:rsidRDefault="00187D66">
          <w:r w:rsidRPr="003430B2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697"/>
    <w:rsid w:val="00187D66"/>
    <w:rsid w:val="001A752F"/>
    <w:rsid w:val="001B6613"/>
    <w:rsid w:val="00217895"/>
    <w:rsid w:val="004E2F38"/>
    <w:rsid w:val="00524FAA"/>
    <w:rsid w:val="00533E08"/>
    <w:rsid w:val="005534F2"/>
    <w:rsid w:val="007B634E"/>
    <w:rsid w:val="00814042"/>
    <w:rsid w:val="00824008"/>
    <w:rsid w:val="00833251"/>
    <w:rsid w:val="008F51AF"/>
    <w:rsid w:val="009B14D1"/>
    <w:rsid w:val="00A02411"/>
    <w:rsid w:val="00A21C7B"/>
    <w:rsid w:val="00A51350"/>
    <w:rsid w:val="00B90375"/>
    <w:rsid w:val="00BB23E6"/>
    <w:rsid w:val="00C40697"/>
    <w:rsid w:val="00E828A3"/>
    <w:rsid w:val="00F35C7A"/>
    <w:rsid w:val="00FC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D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Css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8DFEAE46-6A2C-4FEE-A6E9-994DF7410BB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631</TotalTime>
  <Pages>1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 ankomah</dc:creator>
  <cp:lastModifiedBy>NANTI</cp:lastModifiedBy>
  <cp:revision>119</cp:revision>
  <dcterms:created xsi:type="dcterms:W3CDTF">2021-01-17T19:20:00Z</dcterms:created>
  <dcterms:modified xsi:type="dcterms:W3CDTF">2022-04-30T08:45:00Z</dcterms:modified>
</cp:coreProperties>
</file>