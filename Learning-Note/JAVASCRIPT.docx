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2B836D3A-2532-4B08-9810-104B5E7B93C3}"/>
            <w:text/>
          </w:sdtPr>
          <w:sdtEndPr/>
          <w:sdtContent>
            <w:p w14:paraId="2C08073F" w14:textId="77777777" w:rsidR="0074224F" w:rsidRDefault="00AB3C5B">
              <w:pPr>
                <w:pStyle w:val="Publishwithline"/>
              </w:pPr>
              <w:r>
                <w:t>JAVASCRIPT</w:t>
              </w:r>
            </w:p>
          </w:sdtContent>
        </w:sdt>
        <w:p w14:paraId="4B0ACB89" w14:textId="77777777" w:rsidR="0074224F" w:rsidRDefault="0074224F">
          <w:pPr>
            <w:pStyle w:val="underline"/>
          </w:pPr>
        </w:p>
        <w:p w14:paraId="782F2F54" w14:textId="77777777" w:rsidR="0074224F" w:rsidRDefault="00914B07">
          <w:pPr>
            <w:pStyle w:val="PadderBetweenControlandBody"/>
          </w:pPr>
        </w:p>
      </w:sdtContent>
    </w:sdt>
    <w:p w14:paraId="03572AF1" w14:textId="3D5F3BC4" w:rsidR="0009049D" w:rsidRPr="001B0601" w:rsidRDefault="00BC27EB" w:rsidP="00BC27EB">
      <w:pPr>
        <w:rPr>
          <w:b/>
          <w:color w:val="FF0000"/>
        </w:rPr>
      </w:pPr>
      <w:r w:rsidRPr="0009049D">
        <w:rPr>
          <w:b/>
          <w:color w:val="FF0000"/>
        </w:rPr>
        <w:t>Array functions:</w:t>
      </w:r>
    </w:p>
    <w:p w14:paraId="4217198C" w14:textId="77777777" w:rsidR="0009049D" w:rsidRDefault="00BC27EB" w:rsidP="00BC27EB">
      <w:pPr>
        <w:rPr>
          <w:color w:val="002060"/>
        </w:rPr>
      </w:pPr>
      <w:r w:rsidRPr="00BC27EB">
        <w:rPr>
          <w:color w:val="002060"/>
        </w:rPr>
        <w:t>The split() method</w:t>
      </w:r>
    </w:p>
    <w:p w14:paraId="0B3BD9F8" w14:textId="2E9A32E6" w:rsidR="00BC27EB" w:rsidRPr="0009049D" w:rsidRDefault="0009049D" w:rsidP="00BC27EB">
      <w:pPr>
        <w:rPr>
          <w:color w:val="000000" w:themeColor="text1"/>
        </w:rPr>
      </w:pPr>
      <w:r w:rsidRPr="0009049D">
        <w:rPr>
          <w:color w:val="000000" w:themeColor="text1"/>
        </w:rPr>
        <w:t xml:space="preserve"> I</w:t>
      </w:r>
      <w:r w:rsidR="00BC27EB" w:rsidRPr="0009049D">
        <w:rPr>
          <w:color w:val="000000" w:themeColor="text1"/>
        </w:rPr>
        <w:t>s use to convert a text into an</w:t>
      </w:r>
      <w:r w:rsidRPr="0009049D">
        <w:rPr>
          <w:color w:val="000000" w:themeColor="text1"/>
        </w:rPr>
        <w:t xml:space="preserve"> array in the way you want. eg.</w:t>
      </w:r>
    </w:p>
    <w:p w14:paraId="1225A4DC" w14:textId="716CA5BD" w:rsidR="00BC27EB" w:rsidRDefault="007D79B7" w:rsidP="00BC27EB">
      <w:r>
        <w:t>// below is saying, convert each single text into a single item in an array.  OR</w:t>
      </w:r>
      <w:r w:rsidR="00BC27EB">
        <w:t xml:space="preserve"> simply replace all white space with comma ","</w:t>
      </w:r>
      <w:r w:rsidR="0035476A">
        <w:t xml:space="preserve"> and return an array</w:t>
      </w:r>
      <w:r w:rsidR="00BC27EB">
        <w:t xml:space="preserve">. </w:t>
      </w:r>
    </w:p>
    <w:p w14:paraId="49325461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str =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"How are you doing today?"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BD984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res = str.split(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 replace all white space “ ”  with comma</w:t>
      </w:r>
    </w:p>
    <w:p w14:paraId="4F347358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 result == [ “How”, “are”, “you”, “doing”, “today?”]</w:t>
      </w:r>
    </w:p>
    <w:p w14:paraId="2A39E15E" w14:textId="77777777" w:rsidR="00BC27EB" w:rsidRDefault="00BC27EB" w:rsidP="00BC27EB"/>
    <w:p w14:paraId="0987AA4B" w14:textId="77777777" w:rsidR="00BC27EB" w:rsidRPr="00044262" w:rsidRDefault="00BC27EB" w:rsidP="00BC27EB">
      <w:pPr>
        <w:rPr>
          <w:color w:val="FF0000"/>
        </w:rPr>
      </w:pPr>
      <w:r w:rsidRPr="00044262">
        <w:rPr>
          <w:color w:val="FF0000"/>
        </w:rPr>
        <w:t>or</w:t>
      </w:r>
    </w:p>
    <w:p w14:paraId="349CBC3D" w14:textId="7466B387" w:rsidR="00BC27EB" w:rsidRDefault="00BC27EB" w:rsidP="00BC27EB">
      <w:r>
        <w:t xml:space="preserve">// below is saying, counting from left, add comma to the first 3 spaces and </w:t>
      </w:r>
      <w:r w:rsidR="00914B07">
        <w:t>return that as an array</w:t>
      </w:r>
      <w:r>
        <w:t>.</w:t>
      </w:r>
    </w:p>
    <w:p w14:paraId="7BEE4473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str =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"How are you doing today?"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4FD3D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res = str.split(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6340AF6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 result == [“How”, “ are”, “ you”, “ doing”]</w:t>
      </w:r>
    </w:p>
    <w:p w14:paraId="75957EAB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95744" w14:textId="77777777" w:rsidR="00BC27EB" w:rsidRDefault="00BC27EB" w:rsidP="00BC27EB"/>
    <w:p w14:paraId="640589F7" w14:textId="77777777" w:rsidR="00CA08EA" w:rsidRPr="00B559C5" w:rsidRDefault="00CA08EA" w:rsidP="00CA08EA">
      <w:pPr>
        <w:rPr>
          <w:color w:val="002060"/>
        </w:rPr>
      </w:pPr>
      <w:r w:rsidRPr="00B559C5">
        <w:rPr>
          <w:color w:val="002060"/>
        </w:rPr>
        <w:t>The pop() method</w:t>
      </w:r>
    </w:p>
    <w:p w14:paraId="438AC6C3" w14:textId="77777777" w:rsidR="00CA08EA" w:rsidRDefault="00CA08EA" w:rsidP="00CA08EA">
      <w:r>
        <w:t>// The pop() method removes the last element of an array and returns the new length eg.</w:t>
      </w:r>
    </w:p>
    <w:p w14:paraId="3DF80540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fruits = [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EE3CFE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fruits.pop();</w:t>
      </w:r>
    </w:p>
    <w:p w14:paraId="44A6C6D2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//result == ["Banana", "Orange", "Apple"];</w:t>
      </w:r>
    </w:p>
    <w:p w14:paraId="4D264B84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BF000" w14:textId="77777777" w:rsidR="00CA08EA" w:rsidRDefault="00CA08EA" w:rsidP="00BC27EB"/>
    <w:p w14:paraId="1DA3232B" w14:textId="77777777" w:rsidR="00BC27EB" w:rsidRPr="00B559C5" w:rsidRDefault="00B559C5" w:rsidP="00BC27EB">
      <w:pPr>
        <w:rPr>
          <w:color w:val="002060"/>
        </w:rPr>
      </w:pPr>
      <w:r>
        <w:rPr>
          <w:color w:val="002060"/>
        </w:rPr>
        <w:t>The push() method</w:t>
      </w:r>
    </w:p>
    <w:p w14:paraId="1688E311" w14:textId="77777777" w:rsidR="00BC27EB" w:rsidRDefault="00BC27EB" w:rsidP="00BC27EB">
      <w:r>
        <w:t>//The push() method adds new items to the end of an array, and returns the new length.</w:t>
      </w:r>
    </w:p>
    <w:p w14:paraId="1C7BD0BB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fruits = [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034955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fruits.push(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A2132F1" w14:textId="77777777" w:rsid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//result == ["Banana", "Orange", "Apple", "Mango", "kiwi"];</w:t>
      </w:r>
    </w:p>
    <w:p w14:paraId="66AC4B6C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66272" w14:textId="77777777" w:rsidR="00BC27EB" w:rsidRDefault="00BC27EB" w:rsidP="00BC27EB"/>
    <w:p w14:paraId="0D8BA50E" w14:textId="77777777" w:rsidR="00B559C5" w:rsidRPr="0009049D" w:rsidRDefault="00B559C5" w:rsidP="00B559C5">
      <w:pPr>
        <w:rPr>
          <w:color w:val="002060"/>
        </w:rPr>
      </w:pPr>
      <w:r w:rsidRPr="0009049D">
        <w:rPr>
          <w:color w:val="002060"/>
        </w:rPr>
        <w:t>T</w:t>
      </w:r>
      <w:r>
        <w:rPr>
          <w:color w:val="002060"/>
        </w:rPr>
        <w:t xml:space="preserve">he </w:t>
      </w:r>
      <w:r w:rsidRPr="0009049D">
        <w:rPr>
          <w:color w:val="002060"/>
        </w:rPr>
        <w:t>shift() method</w:t>
      </w:r>
    </w:p>
    <w:p w14:paraId="4147C475" w14:textId="77777777" w:rsidR="00B559C5" w:rsidRDefault="00B559C5" w:rsidP="00BC27EB">
      <w:r>
        <w:t>// The shift method removes the first element of an array and returns the new length.</w:t>
      </w:r>
    </w:p>
    <w:p w14:paraId="79488315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fruits = [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D9C0E0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fruits.shift();</w:t>
      </w:r>
    </w:p>
    <w:p w14:paraId="55C94224" w14:textId="77777777" w:rsid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//result == [ "Orange", "Apple", "Mango"];</w:t>
      </w:r>
    </w:p>
    <w:p w14:paraId="24FB4728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58878" w14:textId="77777777" w:rsidR="00B559C5" w:rsidRDefault="00B559C5" w:rsidP="00BC27EB"/>
    <w:p w14:paraId="3EB1539D" w14:textId="77777777" w:rsidR="0009049D" w:rsidRPr="0009049D" w:rsidRDefault="0009049D" w:rsidP="00BC27EB">
      <w:pPr>
        <w:rPr>
          <w:color w:val="002060"/>
        </w:rPr>
      </w:pPr>
      <w:r w:rsidRPr="0009049D">
        <w:rPr>
          <w:color w:val="002060"/>
        </w:rPr>
        <w:t>The unshift() method</w:t>
      </w:r>
    </w:p>
    <w:p w14:paraId="33E176B7" w14:textId="77777777" w:rsidR="00BC27EB" w:rsidRDefault="00F77DB5" w:rsidP="00BC27EB">
      <w:r>
        <w:t xml:space="preserve">The unshit method </w:t>
      </w:r>
      <w:r w:rsidR="00BC27EB">
        <w:t>Add element at the beginning of an a</w:t>
      </w:r>
      <w:r w:rsidR="0009049D">
        <w:t xml:space="preserve">rray </w:t>
      </w:r>
    </w:p>
    <w:p w14:paraId="6B942BA9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fruits = [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5BE2CA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fruits.unshift(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"Lemon"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"Pineapple"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18248B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 result = [Lemon,Pineapple,Banana,Orange,Apple,Mango]</w:t>
      </w:r>
    </w:p>
    <w:p w14:paraId="373EB513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565CD" w14:textId="77777777" w:rsidR="00BC27EB" w:rsidRDefault="00BC27EB" w:rsidP="00BC27EB"/>
    <w:p w14:paraId="790F69BF" w14:textId="77777777" w:rsidR="00BC27EB" w:rsidRPr="003A436C" w:rsidRDefault="00B559C5" w:rsidP="00BC27EB">
      <w:pPr>
        <w:rPr>
          <w:color w:val="002060"/>
        </w:rPr>
      </w:pPr>
      <w:r w:rsidRPr="00B559C5">
        <w:rPr>
          <w:color w:val="002060"/>
        </w:rPr>
        <w:t>The splice() method</w:t>
      </w:r>
    </w:p>
    <w:p w14:paraId="5F58C363" w14:textId="77777777" w:rsidR="00BC27EB" w:rsidRDefault="00BC27EB" w:rsidP="00BC27EB">
      <w:r>
        <w:t xml:space="preserve">It's used to add/remove item to/from an array. </w:t>
      </w:r>
    </w:p>
    <w:p w14:paraId="6B4CA8AB" w14:textId="77777777" w:rsidR="00BC27EB" w:rsidRDefault="003A436C" w:rsidP="00BC27EB">
      <w:r>
        <w:t>I</w:t>
      </w:r>
      <w:r w:rsidR="00BC27EB">
        <w:t xml:space="preserve">t usually takes in 3 </w:t>
      </w:r>
      <w:r w:rsidR="00EB33A2">
        <w:t xml:space="preserve">parameters </w:t>
      </w:r>
      <w:r w:rsidR="00BC27EB">
        <w:t xml:space="preserve"> splice(at_what_index, how_many_items_to_remove, items_to_add);</w:t>
      </w:r>
    </w:p>
    <w:p w14:paraId="76EFA40D" w14:textId="77777777" w:rsidR="00BC27EB" w:rsidRDefault="00BC27EB" w:rsidP="00BC27EB"/>
    <w:p w14:paraId="62757158" w14:textId="77777777" w:rsidR="00BC27EB" w:rsidRDefault="00BC27EB" w:rsidP="00BC27EB">
      <w:r>
        <w:t>"at_what_index" ==required an integer that specifies what position of index in the array do you want to add item or remove item.</w:t>
      </w:r>
    </w:p>
    <w:p w14:paraId="4E8A2917" w14:textId="77777777" w:rsidR="00BC27EB" w:rsidRDefault="00BC27EB" w:rsidP="00BC27EB">
      <w:r>
        <w:t>"how_many_items_to_remove" == Optional. an integer that specifies how man</w:t>
      </w:r>
      <w:r w:rsidR="00EB33A2">
        <w:t>y</w:t>
      </w:r>
      <w:r>
        <w:t xml:space="preserve"> items you want to remove from the array.</w:t>
      </w:r>
      <w:r w:rsidR="00EB33A2">
        <w:t xml:space="preserve"> Specifies 0 if you don’t want to remove anything</w:t>
      </w:r>
    </w:p>
    <w:p w14:paraId="25573551" w14:textId="77777777" w:rsidR="00BC27EB" w:rsidRDefault="00BC27EB" w:rsidP="00BC27EB">
      <w:r>
        <w:t>"items_to_add" == Optional. The new item(s) to be added to the array</w:t>
      </w:r>
    </w:p>
    <w:p w14:paraId="1DA535BA" w14:textId="77777777" w:rsidR="00BC27EB" w:rsidRDefault="00BC27EB" w:rsidP="00BC27EB"/>
    <w:p w14:paraId="660AD71E" w14:textId="77777777" w:rsidR="00BC27EB" w:rsidRDefault="00BC27EB" w:rsidP="00BC27EB">
      <w:r>
        <w:t>//Below is saying: at index position 2 of fruits</w:t>
      </w:r>
      <w:r w:rsidR="00460B40">
        <w:t xml:space="preserve"> array</w:t>
      </w:r>
      <w:r>
        <w:t>, remove zero items and add 'lemon' and 'kiwi'</w:t>
      </w:r>
    </w:p>
    <w:p w14:paraId="48EB7CBB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fruits = [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1CDBD1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fruits.splice(</w:t>
      </w:r>
      <w:r w:rsidRPr="000442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"Lemon"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99826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//result = [Banana,Orange,Lemon,Kiwi,Apple,Mango]</w:t>
      </w:r>
    </w:p>
    <w:p w14:paraId="01BEBEA1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3CB48" w14:textId="77777777" w:rsidR="00C8474F" w:rsidRDefault="00C8474F" w:rsidP="00BC27EB"/>
    <w:p w14:paraId="5FBA43C0" w14:textId="77777777" w:rsidR="00C8474F" w:rsidRPr="003A436C" w:rsidRDefault="00C8474F" w:rsidP="00C8474F">
      <w:pPr>
        <w:rPr>
          <w:color w:val="002060"/>
        </w:rPr>
      </w:pPr>
      <w:r>
        <w:rPr>
          <w:color w:val="002060"/>
        </w:rPr>
        <w:t>The indexOf</w:t>
      </w:r>
      <w:r w:rsidRPr="00B559C5">
        <w:rPr>
          <w:color w:val="002060"/>
        </w:rPr>
        <w:t>() method</w:t>
      </w:r>
    </w:p>
    <w:p w14:paraId="07C60F3F" w14:textId="77777777" w:rsidR="00C8474F" w:rsidRDefault="00C8474F" w:rsidP="00BC27EB">
      <w:r>
        <w:t>The indexOf() method is used to find the index of a specific element in an array.</w:t>
      </w:r>
      <w:r w:rsidR="00F07C6D">
        <w:t xml:space="preserve"> If the element is not find in the array, it will return -1</w:t>
      </w:r>
    </w:p>
    <w:p w14:paraId="544385FA" w14:textId="77777777" w:rsidR="00F07C6D" w:rsidRDefault="00F07C6D" w:rsidP="00BC27EB">
      <w:r>
        <w:t>It usually takes in 1 or 2 parameters:</w:t>
      </w:r>
    </w:p>
    <w:p w14:paraId="3D77BA76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fruits = [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“Orange”];</w:t>
      </w:r>
    </w:p>
    <w:p w14:paraId="35391743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 Means what is the index position of “Orange” in the fruits array?</w:t>
      </w:r>
    </w:p>
    <w:p w14:paraId="6A3E295F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fruits.indexOf(“Orange”)</w:t>
      </w:r>
    </w:p>
    <w:p w14:paraId="6DC61F04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//result = 1</w:t>
      </w:r>
    </w:p>
    <w:p w14:paraId="64A0BFCE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B3CA6" w14:textId="77777777" w:rsidR="00F07C6D" w:rsidRDefault="00F07C6D" w:rsidP="00763A9F"/>
    <w:p w14:paraId="2C82549E" w14:textId="77777777" w:rsidR="00F720C5" w:rsidRDefault="00F720C5" w:rsidP="00763A9F">
      <w:r>
        <w:t xml:space="preserve">// Means, Hey, </w:t>
      </w:r>
      <w:r w:rsidR="00891A43">
        <w:t>skip from position 0 to 2 of the array and only look for the index Of “Orange” from position 2 going and tell me.</w:t>
      </w:r>
      <w:r>
        <w:t xml:space="preserve">  </w:t>
      </w:r>
    </w:p>
    <w:p w14:paraId="1EF5009A" w14:textId="77777777" w:rsidR="003628EE" w:rsidRDefault="003628EE" w:rsidP="00763A9F">
      <w:r>
        <w:t>// So this will skip the</w:t>
      </w:r>
      <w:r w:rsidR="004C3B48">
        <w:t xml:space="preserve"> first occurrence of “orange” </w:t>
      </w:r>
      <w:r>
        <w:t xml:space="preserve"> it occurs before you start</w:t>
      </w:r>
      <w:r w:rsidR="004C3B48">
        <w:t>ed</w:t>
      </w:r>
      <w:r>
        <w:t xml:space="preserve"> counting from position 2</w:t>
      </w:r>
    </w:p>
    <w:p w14:paraId="3824C732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 fruits = [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4262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, “Orange”];</w:t>
      </w:r>
    </w:p>
    <w:p w14:paraId="75FAAC4B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b =fruits.indexOf(“Orange”,</w:t>
      </w:r>
      <w:r w:rsidRPr="000442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9F00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D4D4D4"/>
          <w:sz w:val="21"/>
          <w:szCs w:val="21"/>
        </w:rPr>
        <w:t>console.log(b);</w:t>
      </w:r>
    </w:p>
    <w:p w14:paraId="0ED09041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262">
        <w:rPr>
          <w:rFonts w:ascii="Consolas" w:eastAsia="Times New Roman" w:hAnsi="Consolas" w:cs="Times New Roman"/>
          <w:color w:val="6A9955"/>
          <w:sz w:val="21"/>
          <w:szCs w:val="21"/>
        </w:rPr>
        <w:t>//result = 4</w:t>
      </w:r>
    </w:p>
    <w:p w14:paraId="723ACB80" w14:textId="77777777" w:rsidR="00044262" w:rsidRPr="00044262" w:rsidRDefault="00044262" w:rsidP="00044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DEF0D" w14:textId="77777777" w:rsidR="00AE5D8D" w:rsidRDefault="00AE5D8D" w:rsidP="00BC27EB"/>
    <w:p w14:paraId="49E8A1CF" w14:textId="77777777" w:rsidR="00037AC9" w:rsidRPr="00AE5D8D" w:rsidRDefault="00EC587F" w:rsidP="00BC27EB">
      <w:r w:rsidRPr="00EC587F">
        <w:rPr>
          <w:b/>
          <w:color w:val="0070C0"/>
        </w:rPr>
        <w:t>The Map() fuction</w:t>
      </w:r>
    </w:p>
    <w:p w14:paraId="7C94651A" w14:textId="77777777" w:rsidR="00037AC9" w:rsidRDefault="00037AC9" w:rsidP="00BC27EB">
      <w:r>
        <w:t>The map method is method that is used to perform certain operation on all element in a specific array. It retunes a new array. Let say, you want to add 2 to all the element in an array, or you want a certain function to r</w:t>
      </w:r>
      <w:r w:rsidR="00EC587F">
        <w:t>un on all element of an array.</w:t>
      </w:r>
      <w:r w:rsidR="00031C6C">
        <w:t xml:space="preserve"> Then use the map function. </w:t>
      </w:r>
      <w:r w:rsidR="00EC587F">
        <w:t xml:space="preserve"> </w:t>
      </w:r>
    </w:p>
    <w:p w14:paraId="63F78DA8" w14:textId="77777777" w:rsidR="00037AC9" w:rsidRDefault="00037AC9" w:rsidP="00BC27EB">
      <w:pPr>
        <w:rPr>
          <w:color w:val="0070C0"/>
        </w:rPr>
      </w:pPr>
      <w:r w:rsidRPr="00EC587F">
        <w:rPr>
          <w:color w:val="0070C0"/>
        </w:rPr>
        <w:t>The syntext:</w:t>
      </w:r>
    </w:p>
    <w:p w14:paraId="2B023F92" w14:textId="77777777" w:rsidR="00EC587F" w:rsidRPr="00EC587F" w:rsidRDefault="00EC587F" w:rsidP="00BC27EB">
      <w:pPr>
        <w:rPr>
          <w:color w:val="FF0000"/>
        </w:rPr>
      </w:pPr>
      <w:r w:rsidRPr="00EC587F">
        <w:rPr>
          <w:color w:val="000000" w:themeColor="text1"/>
        </w:rPr>
        <w:t xml:space="preserve">Below is the syntax to follow in both using </w:t>
      </w:r>
      <w:r w:rsidRPr="00EC587F">
        <w:rPr>
          <w:color w:val="FF0000"/>
        </w:rPr>
        <w:t xml:space="preserve">arrow function, inline callback function </w:t>
      </w:r>
      <w:r w:rsidRPr="00EC587F">
        <w:rPr>
          <w:color w:val="000000" w:themeColor="text1"/>
        </w:rPr>
        <w:t xml:space="preserve">and </w:t>
      </w:r>
      <w:r w:rsidRPr="00EC587F">
        <w:rPr>
          <w:color w:val="FF0000"/>
        </w:rPr>
        <w:t>callback function</w:t>
      </w:r>
    </w:p>
    <w:p w14:paraId="104DA034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colors = [</w:t>
      </w:r>
      <w:r w:rsidRPr="00EC587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C587F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C587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C587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07AE68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ABA7224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items =&gt; represent the items in the colors array that: "red", "yellow", "green", "blue"</w:t>
      </w:r>
    </w:p>
    <w:p w14:paraId="5DB9CF47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index =&gt; represnt the index of each item in the colors array that's: 0, 1, 2,3</w:t>
      </w:r>
    </w:p>
    <w:p w14:paraId="3C51CEE7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array_obj =&gt; represent the object of the colors array thats: colors = ["red", "yellow", "green", "blue"];</w:t>
      </w:r>
    </w:p>
    <w:p w14:paraId="297B5447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B5CF1E5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8D0AF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Arrow function</w:t>
      </w:r>
    </w:p>
    <w:p w14:paraId="482A9208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map((items) 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{... })</w:t>
      </w:r>
    </w:p>
    <w:p w14:paraId="2431092F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map((items, index) 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{... })</w:t>
      </w:r>
    </w:p>
    <w:p w14:paraId="083A2678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map((items, index, array_obj) 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{... })</w:t>
      </w:r>
    </w:p>
    <w:p w14:paraId="39E28DA1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030A1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Inline callback function</w:t>
      </w:r>
    </w:p>
    <w:p w14:paraId="5C3673D8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map(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callbackFn(items) {... })</w:t>
      </w:r>
    </w:p>
    <w:p w14:paraId="3006F9C4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map(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callbackFn(items, index) {... })</w:t>
      </w:r>
    </w:p>
    <w:p w14:paraId="16A894F2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map(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callbackFn(items, index, array_obj) {... })</w:t>
      </w:r>
    </w:p>
    <w:p w14:paraId="5C66B8FE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map(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callbackFn(items, index, array_obj) {... }, thisArg)</w:t>
      </w:r>
    </w:p>
    <w:p w14:paraId="6BD3C123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545E4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Callback function</w:t>
      </w:r>
    </w:p>
    <w:p w14:paraId="2076FE24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map(callbackFn)</w:t>
      </w:r>
    </w:p>
    <w:p w14:paraId="10007B68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map(callbackFn, thisArg)</w:t>
      </w:r>
    </w:p>
    <w:p w14:paraId="7D8AED77" w14:textId="77777777" w:rsidR="00EC587F" w:rsidRDefault="00EC587F" w:rsidP="00BC27EB">
      <w:pPr>
        <w:rPr>
          <w:color w:val="0070C0"/>
        </w:rPr>
      </w:pPr>
    </w:p>
    <w:p w14:paraId="55C4E045" w14:textId="77777777" w:rsidR="00EC587F" w:rsidRDefault="00EC587F" w:rsidP="00BC27EB">
      <w:pPr>
        <w:rPr>
          <w:color w:val="0070C0"/>
        </w:rPr>
      </w:pPr>
      <w:r>
        <w:rPr>
          <w:color w:val="0070C0"/>
        </w:rPr>
        <w:t>Example:</w:t>
      </w:r>
    </w:p>
    <w:p w14:paraId="59D56A06" w14:textId="77777777" w:rsidR="00FF7B21" w:rsidRDefault="00FF7B21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DCA296" w14:textId="6B5147F0" w:rsidR="00EC587F" w:rsidRPr="00EC587F" w:rsidRDefault="00FF7B21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EC587F" w:rsidRPr="00EC5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="00EC587F" w:rsidRPr="00EC587F">
        <w:rPr>
          <w:rFonts w:ascii="Consolas" w:eastAsia="Times New Roman" w:hAnsi="Consolas" w:cs="Times New Roman"/>
          <w:color w:val="D4D4D4"/>
          <w:sz w:val="21"/>
          <w:szCs w:val="21"/>
        </w:rPr>
        <w:t> colors = [</w:t>
      </w:r>
      <w:r w:rsidR="00EC587F" w:rsidRPr="00EC587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="00EC587F" w:rsidRPr="00EC5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EC587F" w:rsidRPr="00EC587F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="00EC587F" w:rsidRPr="00EC5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EC587F" w:rsidRPr="00EC587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="00EC587F" w:rsidRPr="00EC5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EC587F" w:rsidRPr="00EC587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="00EC587F" w:rsidRPr="00EC587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56476F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F3961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pass a functi</w:t>
      </w:r>
      <w:r w:rsidR="00A352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on to map so that it will run all </w:t>
      </w: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element inside the colors array.</w:t>
      </w:r>
    </w:p>
    <w:p w14:paraId="7148FFB9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88752F9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colors_items =&gt; represent the items in the colors array that: "red", "yellow", "green", "blue"</w:t>
      </w:r>
    </w:p>
    <w:p w14:paraId="1A86CA30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colors_index =&gt; represnt the index of each item in the colors array that's: 0, 1, 2,3</w:t>
      </w:r>
    </w:p>
    <w:p w14:paraId="400761F6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colors_obj =&gt; represent the object of the colors array thats: colors = ["red", "yellow", "green", "blue"];</w:t>
      </w:r>
    </w:p>
    <w:p w14:paraId="764601FD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6C74F20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getIndex = colors.map(</w:t>
      </w:r>
    </w:p>
    <w:p w14:paraId="57338785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(colors_items, colors_index, colors_obj) {</w:t>
      </w:r>
    </w:p>
    <w:p w14:paraId="6EE2CDC2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colors.index; </w:t>
      </w: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print the index of  the colors arrary. </w:t>
      </w:r>
    </w:p>
    <w:p w14:paraId="0DFC8085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DB174E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19CC86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80B92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console.log(getIndex);</w:t>
      </w:r>
    </w:p>
    <w:p w14:paraId="6F70A02D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results: [0, 1, 2,3]</w:t>
      </w:r>
    </w:p>
    <w:p w14:paraId="4EBDCAC5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8BB1C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r w:rsidRPr="00EC587F">
        <w:rPr>
          <w:rFonts w:ascii="Consolas" w:eastAsia="Times New Roman" w:hAnsi="Consolas" w:cs="Times New Roman"/>
          <w:color w:val="FF0000"/>
          <w:sz w:val="21"/>
          <w:szCs w:val="21"/>
        </w:rPr>
        <w:t>OR</w:t>
      </w:r>
    </w:p>
    <w:p w14:paraId="69CF0F50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B70B7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add "justice" to all items in the colors array</w:t>
      </w:r>
    </w:p>
    <w:p w14:paraId="4B6FF199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addJustice = colors.map(</w:t>
      </w:r>
    </w:p>
    <w:p w14:paraId="2094619C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n =&gt; represent the items in the array thats: "red", "yellow", "green", "blue"</w:t>
      </w:r>
    </w:p>
    <w:p w14:paraId="77716E24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(n) {</w:t>
      </w:r>
    </w:p>
    <w:p w14:paraId="559B5E6D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n + </w:t>
      </w:r>
      <w:r w:rsidRPr="00EC587F">
        <w:rPr>
          <w:rFonts w:ascii="Consolas" w:eastAsia="Times New Roman" w:hAnsi="Consolas" w:cs="Times New Roman"/>
          <w:color w:val="CE9178"/>
          <w:sz w:val="21"/>
          <w:szCs w:val="21"/>
        </w:rPr>
        <w:t>"Justice"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26579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7B9FAF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A9D669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3722D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EC587F">
        <w:rPr>
          <w:rFonts w:ascii="Consolas" w:eastAsia="Times New Roman" w:hAnsi="Consolas" w:cs="Times New Roman"/>
          <w:color w:val="FF0000"/>
          <w:sz w:val="21"/>
          <w:szCs w:val="21"/>
        </w:rPr>
        <w:t>Or</w:t>
      </w: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 you can easily write the above method in arrow function as</w:t>
      </w:r>
    </w:p>
    <w:p w14:paraId="6F90283F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addJustice = colors.map(</w:t>
      </w:r>
    </w:p>
    <w:p w14:paraId="0864FB7E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EC58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 n + </w:t>
      </w:r>
      <w:r w:rsidRPr="00EC587F">
        <w:rPr>
          <w:rFonts w:ascii="Consolas" w:eastAsia="Times New Roman" w:hAnsi="Consolas" w:cs="Times New Roman"/>
          <w:color w:val="CE9178"/>
          <w:sz w:val="21"/>
          <w:szCs w:val="21"/>
        </w:rPr>
        <w:t>"Justice"</w:t>
      </w:r>
    </w:p>
    <w:p w14:paraId="2510B4F7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B374F" w14:textId="77777777" w:rsidR="00EC587F" w:rsidRPr="00EC587F" w:rsidRDefault="00EC587F" w:rsidP="00EC58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5816E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D4D4D4"/>
          <w:sz w:val="21"/>
          <w:szCs w:val="21"/>
        </w:rPr>
        <w:t>console.log(addJustice);</w:t>
      </w:r>
    </w:p>
    <w:p w14:paraId="48C3277C" w14:textId="77777777" w:rsidR="00EC587F" w:rsidRPr="00EC587F" w:rsidRDefault="00EC587F" w:rsidP="00EC58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87F">
        <w:rPr>
          <w:rFonts w:ascii="Consolas" w:eastAsia="Times New Roman" w:hAnsi="Consolas" w:cs="Times New Roman"/>
          <w:color w:val="6A9955"/>
          <w:sz w:val="21"/>
          <w:szCs w:val="21"/>
        </w:rPr>
        <w:t>// results: [redJustice, yellowJustice, greenJustice, blueJustuce]</w:t>
      </w:r>
    </w:p>
    <w:p w14:paraId="01CEA7AD" w14:textId="77777777" w:rsidR="00EC587F" w:rsidRPr="00EC587F" w:rsidRDefault="00EC587F" w:rsidP="00EC58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35357" w14:textId="2295E8E2" w:rsidR="00EC587F" w:rsidRDefault="00EC587F" w:rsidP="00BC27EB">
      <w:pPr>
        <w:rPr>
          <w:color w:val="0070C0"/>
        </w:rPr>
      </w:pPr>
    </w:p>
    <w:p w14:paraId="555A3D37" w14:textId="77777777" w:rsidR="00731C80" w:rsidRDefault="00731C80" w:rsidP="00731C80">
      <w:pPr>
        <w:rPr>
          <w:b/>
          <w:color w:val="00B050"/>
        </w:rPr>
      </w:pPr>
      <w:r w:rsidRPr="00EC587F">
        <w:rPr>
          <w:b/>
          <w:color w:val="00B050"/>
        </w:rPr>
        <w:t>==============================================================================</w:t>
      </w:r>
    </w:p>
    <w:p w14:paraId="3E1DA01C" w14:textId="77777777" w:rsidR="001F0FB2" w:rsidRDefault="001F0FB2" w:rsidP="00BC27EB">
      <w:pPr>
        <w:rPr>
          <w:b/>
          <w:color w:val="FF0000"/>
          <w:sz w:val="24"/>
          <w:szCs w:val="24"/>
        </w:rPr>
      </w:pPr>
    </w:p>
    <w:p w14:paraId="6C13F992" w14:textId="7DF78377" w:rsidR="00731C80" w:rsidRDefault="001F0FB2" w:rsidP="00BC27E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Event</w:t>
      </w:r>
    </w:p>
    <w:p w14:paraId="1D24BE9A" w14:textId="1EF0C5D3" w:rsidR="0083628D" w:rsidRPr="0083628D" w:rsidRDefault="00517706" w:rsidP="0083628D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In real life, event is an upcoming </w:t>
      </w:r>
      <w:r w:rsidR="001E6F2B">
        <w:rPr>
          <w:color w:val="000000" w:themeColor="text1"/>
          <w:szCs w:val="22"/>
        </w:rPr>
        <w:t>occa</w:t>
      </w:r>
      <w:r w:rsidR="001E6F2B" w:rsidRPr="0083628D">
        <w:rPr>
          <w:color w:val="000000" w:themeColor="text1"/>
          <w:szCs w:val="22"/>
        </w:rPr>
        <w:t>sions</w:t>
      </w:r>
      <w:r w:rsidR="0083628D" w:rsidRPr="0083628D">
        <w:rPr>
          <w:color w:val="000000" w:themeColor="text1"/>
          <w:szCs w:val="22"/>
        </w:rPr>
        <w:t xml:space="preserve"> like party, wedding and birthday. it simply an </w:t>
      </w:r>
      <w:r w:rsidR="00C25359" w:rsidRPr="0083628D">
        <w:rPr>
          <w:color w:val="000000" w:themeColor="text1"/>
          <w:szCs w:val="22"/>
        </w:rPr>
        <w:t>occasion</w:t>
      </w:r>
      <w:r w:rsidR="0083628D" w:rsidRPr="0083628D">
        <w:rPr>
          <w:color w:val="000000" w:themeColor="text1"/>
          <w:szCs w:val="22"/>
        </w:rPr>
        <w:t xml:space="preserve"> that people are waiting to attend it at a particular day.</w:t>
      </w:r>
    </w:p>
    <w:p w14:paraId="0EF5A9AC" w14:textId="746766D4" w:rsidR="0083628D" w:rsidRPr="0083628D" w:rsidRDefault="0083628D" w:rsidP="0083628D">
      <w:pPr>
        <w:rPr>
          <w:color w:val="000000" w:themeColor="text1"/>
          <w:szCs w:val="22"/>
        </w:rPr>
      </w:pPr>
      <w:r w:rsidRPr="0083628D">
        <w:rPr>
          <w:color w:val="000000" w:themeColor="text1"/>
          <w:szCs w:val="22"/>
        </w:rPr>
        <w:t xml:space="preserve">In programming too, an event is something that your program wait for, and when the event </w:t>
      </w:r>
      <w:r w:rsidR="00C25359" w:rsidRPr="0083628D">
        <w:rPr>
          <w:color w:val="000000" w:themeColor="text1"/>
          <w:szCs w:val="22"/>
        </w:rPr>
        <w:t>happens</w:t>
      </w:r>
      <w:r w:rsidRPr="0083628D">
        <w:rPr>
          <w:color w:val="000000" w:themeColor="text1"/>
          <w:szCs w:val="22"/>
        </w:rPr>
        <w:t xml:space="preserve"> the program execute a callback </w:t>
      </w:r>
      <w:r w:rsidR="00C25359" w:rsidRPr="0083628D">
        <w:rPr>
          <w:color w:val="000000" w:themeColor="text1"/>
          <w:szCs w:val="22"/>
        </w:rPr>
        <w:t>function</w:t>
      </w:r>
      <w:r w:rsidRPr="0083628D">
        <w:rPr>
          <w:color w:val="000000" w:themeColor="text1"/>
          <w:szCs w:val="22"/>
        </w:rPr>
        <w:t xml:space="preserve">. </w:t>
      </w:r>
    </w:p>
    <w:p w14:paraId="61527A57" w14:textId="0ECD2F89" w:rsidR="0083628D" w:rsidRDefault="0083628D" w:rsidP="0083628D">
      <w:pPr>
        <w:rPr>
          <w:color w:val="000000" w:themeColor="text1"/>
          <w:szCs w:val="22"/>
        </w:rPr>
      </w:pPr>
      <w:r w:rsidRPr="0083628D">
        <w:rPr>
          <w:color w:val="000000" w:themeColor="text1"/>
          <w:szCs w:val="22"/>
        </w:rPr>
        <w:t xml:space="preserve">The event could </w:t>
      </w:r>
      <w:r w:rsidR="00C25359" w:rsidRPr="0083628D">
        <w:rPr>
          <w:color w:val="000000" w:themeColor="text1"/>
          <w:szCs w:val="22"/>
        </w:rPr>
        <w:t>happen</w:t>
      </w:r>
      <w:r w:rsidRPr="0083628D">
        <w:rPr>
          <w:color w:val="000000" w:themeColor="text1"/>
          <w:szCs w:val="22"/>
        </w:rPr>
        <w:t xml:space="preserve"> on the whole page or </w:t>
      </w:r>
      <w:r>
        <w:rPr>
          <w:color w:val="000000" w:themeColor="text1"/>
          <w:szCs w:val="22"/>
        </w:rPr>
        <w:t>a specific element in the dom.</w:t>
      </w:r>
      <w:r w:rsidR="00CD7130">
        <w:rPr>
          <w:color w:val="000000" w:themeColor="text1"/>
          <w:szCs w:val="22"/>
        </w:rPr>
        <w:t xml:space="preserve"> And JavaScript allows you do execute some code when an event happens. </w:t>
      </w:r>
    </w:p>
    <w:p w14:paraId="690884D1" w14:textId="4588ECEC" w:rsidR="009736E1" w:rsidRDefault="00CD7130" w:rsidP="0083628D">
      <w:pPr>
        <w:rPr>
          <w:color w:val="000000" w:themeColor="text1"/>
          <w:szCs w:val="22"/>
        </w:rPr>
      </w:pPr>
      <w:r w:rsidRPr="00CD7130">
        <w:rPr>
          <w:color w:val="FF0000"/>
          <w:szCs w:val="22"/>
        </w:rPr>
        <w:t xml:space="preserve">NOTE: </w:t>
      </w:r>
      <w:r w:rsidR="009736E1">
        <w:rPr>
          <w:color w:val="000000" w:themeColor="text1"/>
          <w:szCs w:val="22"/>
        </w:rPr>
        <w:t>Event are something a browser or a user does for Example:</w:t>
      </w:r>
    </w:p>
    <w:p w14:paraId="095F7187" w14:textId="6100F5C2" w:rsidR="009736E1" w:rsidRPr="00822EFF" w:rsidRDefault="009736E1" w:rsidP="00822EFF">
      <w:pPr>
        <w:pStyle w:val="ListParagraph"/>
        <w:numPr>
          <w:ilvl w:val="0"/>
          <w:numId w:val="1"/>
        </w:numPr>
        <w:rPr>
          <w:color w:val="000000" w:themeColor="text1"/>
          <w:szCs w:val="22"/>
        </w:rPr>
      </w:pPr>
      <w:r w:rsidRPr="00822EFF">
        <w:rPr>
          <w:color w:val="000000" w:themeColor="text1"/>
          <w:szCs w:val="22"/>
        </w:rPr>
        <w:t>The browser has finish loading a page</w:t>
      </w:r>
    </w:p>
    <w:p w14:paraId="7CE0F40E" w14:textId="03F08FFF" w:rsidR="009736E1" w:rsidRPr="00822EFF" w:rsidRDefault="009736E1" w:rsidP="00822EFF">
      <w:pPr>
        <w:pStyle w:val="ListParagraph"/>
        <w:numPr>
          <w:ilvl w:val="0"/>
          <w:numId w:val="1"/>
        </w:numPr>
        <w:rPr>
          <w:color w:val="000000" w:themeColor="text1"/>
          <w:szCs w:val="22"/>
        </w:rPr>
      </w:pPr>
      <w:r w:rsidRPr="00822EFF">
        <w:rPr>
          <w:color w:val="000000" w:themeColor="text1"/>
          <w:szCs w:val="22"/>
        </w:rPr>
        <w:t>The user clicks on a particular Dom element</w:t>
      </w:r>
    </w:p>
    <w:p w14:paraId="0B372008" w14:textId="77777777" w:rsidR="0083628D" w:rsidRPr="0083628D" w:rsidRDefault="0083628D" w:rsidP="0083628D">
      <w:pPr>
        <w:rPr>
          <w:color w:val="000000" w:themeColor="text1"/>
          <w:szCs w:val="22"/>
        </w:rPr>
      </w:pPr>
    </w:p>
    <w:p w14:paraId="6AE157B7" w14:textId="7B6A2D89" w:rsidR="0083628D" w:rsidRPr="0083628D" w:rsidRDefault="0083628D" w:rsidP="0083628D">
      <w:pPr>
        <w:rPr>
          <w:b/>
          <w:color w:val="0070C0"/>
          <w:szCs w:val="22"/>
        </w:rPr>
      </w:pPr>
      <w:r w:rsidRPr="0083628D">
        <w:rPr>
          <w:b/>
          <w:color w:val="0070C0"/>
          <w:szCs w:val="22"/>
        </w:rPr>
        <w:t xml:space="preserve"> Concept: </w:t>
      </w:r>
    </w:p>
    <w:p w14:paraId="10EBE34C" w14:textId="5CF954F4" w:rsidR="00D14E8E" w:rsidRPr="0083628D" w:rsidRDefault="0083628D" w:rsidP="0083628D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The program </w:t>
      </w:r>
      <w:r w:rsidR="00C25359">
        <w:rPr>
          <w:color w:val="000000" w:themeColor="text1"/>
          <w:szCs w:val="22"/>
        </w:rPr>
        <w:t xml:space="preserve">Wait for </w:t>
      </w:r>
      <w:r>
        <w:rPr>
          <w:color w:val="000000" w:themeColor="text1"/>
          <w:szCs w:val="22"/>
        </w:rPr>
        <w:t xml:space="preserve">an event to occur on the whole page or specific Dom element </w:t>
      </w:r>
      <w:r w:rsidRPr="0083628D">
        <w:rPr>
          <w:color w:val="000000" w:themeColor="text1"/>
          <w:szCs w:val="22"/>
        </w:rPr>
        <w:t>&amp; execute a c</w:t>
      </w:r>
      <w:r w:rsidR="000F5A57">
        <w:rPr>
          <w:color w:val="000000" w:themeColor="text1"/>
          <w:szCs w:val="22"/>
        </w:rPr>
        <w:t>allback function</w:t>
      </w:r>
    </w:p>
    <w:p w14:paraId="727F7CD9" w14:textId="056A4737" w:rsidR="0083628D" w:rsidRPr="000F5A57" w:rsidRDefault="0083628D" w:rsidP="0083628D">
      <w:pPr>
        <w:rPr>
          <w:b/>
          <w:color w:val="0070C0"/>
          <w:szCs w:val="22"/>
        </w:rPr>
      </w:pPr>
      <w:r w:rsidRPr="000F5A57">
        <w:rPr>
          <w:b/>
          <w:color w:val="0070C0"/>
          <w:szCs w:val="22"/>
        </w:rPr>
        <w:t>Formats:</w:t>
      </w:r>
    </w:p>
    <w:p w14:paraId="210E9D9F" w14:textId="56E38C05" w:rsidR="0083628D" w:rsidRPr="0083628D" w:rsidRDefault="0083628D" w:rsidP="0083628D">
      <w:pPr>
        <w:rPr>
          <w:color w:val="000000" w:themeColor="text1"/>
          <w:szCs w:val="22"/>
        </w:rPr>
      </w:pPr>
      <w:r w:rsidRPr="00D14E8E">
        <w:rPr>
          <w:color w:val="00B050"/>
          <w:szCs w:val="22"/>
        </w:rPr>
        <w:t>object</w:t>
      </w:r>
      <w:r w:rsidRPr="0083628D">
        <w:rPr>
          <w:color w:val="000000" w:themeColor="text1"/>
          <w:szCs w:val="22"/>
        </w:rPr>
        <w:t>.addeventListener(</w:t>
      </w:r>
      <w:r w:rsidRPr="00D14E8E">
        <w:rPr>
          <w:color w:val="00B050"/>
          <w:szCs w:val="22"/>
        </w:rPr>
        <w:t>event</w:t>
      </w:r>
      <w:r w:rsidRPr="0083628D">
        <w:rPr>
          <w:color w:val="000000" w:themeColor="text1"/>
          <w:szCs w:val="22"/>
        </w:rPr>
        <w:t xml:space="preserve">, </w:t>
      </w:r>
      <w:r w:rsidRPr="00D14E8E">
        <w:rPr>
          <w:color w:val="00B050"/>
          <w:szCs w:val="22"/>
        </w:rPr>
        <w:t>callbackFunction</w:t>
      </w:r>
      <w:r w:rsidRPr="0083628D">
        <w:rPr>
          <w:color w:val="000000" w:themeColor="text1"/>
          <w:szCs w:val="22"/>
        </w:rPr>
        <w:t>);</w:t>
      </w:r>
    </w:p>
    <w:p w14:paraId="48C198DB" w14:textId="7955B9EA" w:rsidR="0083628D" w:rsidRPr="0083628D" w:rsidRDefault="0083628D" w:rsidP="0083628D">
      <w:pPr>
        <w:rPr>
          <w:color w:val="000000" w:themeColor="text1"/>
          <w:szCs w:val="22"/>
        </w:rPr>
      </w:pPr>
      <w:r w:rsidRPr="00D14E8E">
        <w:rPr>
          <w:color w:val="00B050"/>
          <w:szCs w:val="22"/>
        </w:rPr>
        <w:t xml:space="preserve">object </w:t>
      </w:r>
      <w:r w:rsidRPr="0083628D">
        <w:rPr>
          <w:color w:val="000000" w:themeColor="text1"/>
          <w:szCs w:val="22"/>
        </w:rPr>
        <w:t xml:space="preserve">= the element the event should </w:t>
      </w:r>
      <w:r w:rsidR="000F5A57" w:rsidRPr="0083628D">
        <w:rPr>
          <w:color w:val="000000" w:themeColor="text1"/>
          <w:szCs w:val="22"/>
        </w:rPr>
        <w:t>occur</w:t>
      </w:r>
      <w:r w:rsidRPr="0083628D">
        <w:rPr>
          <w:color w:val="000000" w:themeColor="text1"/>
          <w:szCs w:val="22"/>
        </w:rPr>
        <w:t xml:space="preserve"> on</w:t>
      </w:r>
    </w:p>
    <w:p w14:paraId="4611D6F6" w14:textId="7C250303" w:rsidR="0083628D" w:rsidRPr="0083628D" w:rsidRDefault="0083628D" w:rsidP="0083628D">
      <w:pPr>
        <w:rPr>
          <w:color w:val="000000" w:themeColor="text1"/>
          <w:szCs w:val="22"/>
        </w:rPr>
      </w:pPr>
      <w:r w:rsidRPr="0083628D">
        <w:rPr>
          <w:color w:val="000000" w:themeColor="text1"/>
          <w:szCs w:val="22"/>
        </w:rPr>
        <w:t xml:space="preserve"> </w:t>
      </w:r>
      <w:r w:rsidRPr="00D14E8E">
        <w:rPr>
          <w:color w:val="00B050"/>
          <w:szCs w:val="22"/>
        </w:rPr>
        <w:t xml:space="preserve">event </w:t>
      </w:r>
      <w:r w:rsidRPr="0083628D">
        <w:rPr>
          <w:color w:val="000000" w:themeColor="text1"/>
          <w:szCs w:val="22"/>
        </w:rPr>
        <w:t xml:space="preserve">= the type of event the </w:t>
      </w:r>
      <w:r w:rsidR="000F5A57" w:rsidRPr="0083628D">
        <w:rPr>
          <w:color w:val="000000" w:themeColor="text1"/>
          <w:szCs w:val="22"/>
        </w:rPr>
        <w:t>program</w:t>
      </w:r>
      <w:r w:rsidRPr="0083628D">
        <w:rPr>
          <w:color w:val="000000" w:themeColor="text1"/>
          <w:szCs w:val="22"/>
        </w:rPr>
        <w:t xml:space="preserve"> is waiting for (click, change, mousedown, mouseout)</w:t>
      </w:r>
    </w:p>
    <w:p w14:paraId="1B7B635E" w14:textId="29A4FB70" w:rsidR="0083628D" w:rsidRDefault="0083628D" w:rsidP="0083628D">
      <w:pPr>
        <w:rPr>
          <w:color w:val="000000" w:themeColor="text1"/>
          <w:szCs w:val="22"/>
        </w:rPr>
      </w:pPr>
      <w:r w:rsidRPr="00D14E8E">
        <w:rPr>
          <w:color w:val="00B050"/>
          <w:szCs w:val="22"/>
        </w:rPr>
        <w:t xml:space="preserve">callbackFunction </w:t>
      </w:r>
      <w:r w:rsidRPr="0083628D">
        <w:rPr>
          <w:color w:val="000000" w:themeColor="text1"/>
          <w:szCs w:val="22"/>
        </w:rPr>
        <w:t xml:space="preserve">= the call-back function the program should call when the event </w:t>
      </w:r>
      <w:r w:rsidR="000F5A57" w:rsidRPr="0083628D">
        <w:rPr>
          <w:color w:val="000000" w:themeColor="text1"/>
          <w:szCs w:val="22"/>
        </w:rPr>
        <w:t>happened</w:t>
      </w:r>
    </w:p>
    <w:p w14:paraId="394EC2D7" w14:textId="1D959311" w:rsidR="000F5A57" w:rsidRDefault="000F5A57" w:rsidP="0083628D">
      <w:pPr>
        <w:rPr>
          <w:color w:val="000000" w:themeColor="text1"/>
          <w:szCs w:val="22"/>
        </w:rPr>
      </w:pPr>
    </w:p>
    <w:p w14:paraId="0E37A84E" w14:textId="1C217F7D" w:rsidR="000F5A57" w:rsidRPr="000F5A57" w:rsidRDefault="000F5A57" w:rsidP="0083628D">
      <w:pPr>
        <w:rPr>
          <w:color w:val="00B0F0"/>
          <w:szCs w:val="22"/>
        </w:rPr>
      </w:pPr>
      <w:r w:rsidRPr="000F5A57">
        <w:rPr>
          <w:color w:val="00B0F0"/>
          <w:szCs w:val="22"/>
        </w:rPr>
        <w:t>How to add event to dom element</w:t>
      </w:r>
    </w:p>
    <w:p w14:paraId="19A30347" w14:textId="643060D9" w:rsidR="00731C80" w:rsidRDefault="000F5A57" w:rsidP="00BC27EB">
      <w:pPr>
        <w:rPr>
          <w:color w:val="000000" w:themeColor="text1"/>
        </w:rPr>
      </w:pPr>
      <w:r w:rsidRPr="000F5A57">
        <w:rPr>
          <w:color w:val="000000" w:themeColor="text1"/>
        </w:rPr>
        <w:t>To add an event to a dome e</w:t>
      </w:r>
      <w:r>
        <w:rPr>
          <w:color w:val="000000" w:themeColor="text1"/>
        </w:rPr>
        <w:t>l</w:t>
      </w:r>
      <w:r w:rsidRPr="000F5A57">
        <w:rPr>
          <w:color w:val="000000" w:themeColor="text1"/>
        </w:rPr>
        <w:t xml:space="preserve">ement, us the </w:t>
      </w:r>
      <w:r w:rsidRPr="000F5A57">
        <w:rPr>
          <w:color w:val="C00000"/>
        </w:rPr>
        <w:t>element</w:t>
      </w:r>
      <w:r w:rsidRPr="000F5A57">
        <w:rPr>
          <w:color w:val="000000" w:themeColor="text1"/>
        </w:rPr>
        <w:t>.</w:t>
      </w:r>
      <w:r w:rsidRPr="000F5A57">
        <w:rPr>
          <w:color w:val="C00000"/>
        </w:rPr>
        <w:t>addEventListener</w:t>
      </w:r>
      <w:r w:rsidRPr="000F5A57">
        <w:rPr>
          <w:color w:val="000000" w:themeColor="text1"/>
        </w:rPr>
        <w:t>(“</w:t>
      </w:r>
      <w:r w:rsidRPr="000F5A57">
        <w:rPr>
          <w:color w:val="C00000"/>
        </w:rPr>
        <w:t>event_type</w:t>
      </w:r>
      <w:r w:rsidRPr="000F5A57">
        <w:rPr>
          <w:color w:val="000000" w:themeColor="text1"/>
        </w:rPr>
        <w:t xml:space="preserve">”, </w:t>
      </w:r>
      <w:r w:rsidRPr="000F5A57">
        <w:rPr>
          <w:color w:val="C00000"/>
        </w:rPr>
        <w:t>callback_fuck</w:t>
      </w:r>
      <w:r w:rsidRPr="000F5A57">
        <w:rPr>
          <w:color w:val="000000" w:themeColor="text1"/>
        </w:rPr>
        <w:t>) method</w:t>
      </w:r>
      <w:r>
        <w:rPr>
          <w:color w:val="000000" w:themeColor="text1"/>
        </w:rPr>
        <w:t>.</w:t>
      </w:r>
    </w:p>
    <w:p w14:paraId="2F00542D" w14:textId="3AAA190A" w:rsidR="00FC5E2E" w:rsidRDefault="00FC5E2E" w:rsidP="00BC27EB">
      <w:pPr>
        <w:rPr>
          <w:color w:val="000000" w:themeColor="text1"/>
        </w:rPr>
      </w:pPr>
    </w:p>
    <w:p w14:paraId="5CBA4886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E2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HELLO HOW ARE YOU DOING?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E2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D36BC" w14:textId="5F0B016F" w:rsid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E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E2E">
        <w:rPr>
          <w:rFonts w:ascii="Consolas" w:eastAsia="Times New Roman" w:hAnsi="Consolas" w:cs="Times New Roman"/>
          <w:color w:val="CE9178"/>
          <w:sz w:val="21"/>
          <w:szCs w:val="21"/>
        </w:rPr>
        <w:t>"mybtn"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E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C4948" w14:textId="233C85DC" w:rsidR="00FC5E2E" w:rsidRDefault="00FB750C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813B3" wp14:editId="646C0BBA">
                <wp:simplePos x="0" y="0"/>
                <wp:positionH relativeFrom="column">
                  <wp:posOffset>1249680</wp:posOffset>
                </wp:positionH>
                <wp:positionV relativeFrom="paragraph">
                  <wp:posOffset>17780</wp:posOffset>
                </wp:positionV>
                <wp:extent cx="1866900" cy="396240"/>
                <wp:effectExtent l="19050" t="57150" r="19050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B4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8.4pt;margin-top:1.4pt;width:147pt;height:31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" strokecolor="#4f81bd [3204]" strokeweight=".5pt">
                <v:stroke endarrow="block" endcap="round"/>
              </v:shape>
            </w:pict>
          </mc:Fallback>
        </mc:AlternateContent>
      </w:r>
    </w:p>
    <w:p w14:paraId="1C3ED882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E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4B58A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E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myBtn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E2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E2E">
        <w:rPr>
          <w:rFonts w:ascii="Consolas" w:eastAsia="Times New Roman" w:hAnsi="Consolas" w:cs="Times New Roman"/>
          <w:color w:val="CE9178"/>
          <w:sz w:val="21"/>
          <w:szCs w:val="21"/>
        </w:rPr>
        <w:t>"mybtn"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53F74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03A8E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a click event to the button. </w:t>
      </w:r>
    </w:p>
    <w:p w14:paraId="55E32556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myBtn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E2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E2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E2E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C4696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CA304" w14:textId="09B18B4C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>// this is the callback fu</w:t>
      </w:r>
      <w:r w:rsidR="00891DEB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ction that will be executed when the event </w:t>
      </w:r>
      <w:r w:rsidR="002D3714" w:rsidRPr="00FC5E2E">
        <w:rPr>
          <w:rFonts w:ascii="Consolas" w:eastAsia="Times New Roman" w:hAnsi="Consolas" w:cs="Times New Roman"/>
          <w:color w:val="6A9955"/>
          <w:sz w:val="21"/>
          <w:szCs w:val="21"/>
        </w:rPr>
        <w:t>happened</w:t>
      </w:r>
    </w:p>
    <w:p w14:paraId="16967E9D" w14:textId="6BFA388A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>// "ev" below represent the event object. it contains inf</w:t>
      </w:r>
      <w:r w:rsidR="002D37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ormation about the event </w:t>
      </w:r>
      <w:r w:rsidR="00AE50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ant </w:t>
      </w:r>
      <w:r w:rsidR="002D3714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484E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Dom 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element the event </w:t>
      </w:r>
      <w:r w:rsidR="00AE50D1" w:rsidRPr="00FC5E2E">
        <w:rPr>
          <w:rFonts w:ascii="Consolas" w:eastAsia="Times New Roman" w:hAnsi="Consolas" w:cs="Times New Roman"/>
          <w:color w:val="6A9955"/>
          <w:sz w:val="21"/>
          <w:szCs w:val="21"/>
        </w:rPr>
        <w:t>occurred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</w:t>
      </w:r>
    </w:p>
    <w:p w14:paraId="2683FC51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E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E2E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737A81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>// get the event type</w:t>
      </w:r>
    </w:p>
    <w:p w14:paraId="592F80DA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E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F0ACF" w14:textId="196E0269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element the event </w:t>
      </w:r>
      <w:r w:rsidR="00DB7C78" w:rsidRPr="00FC5E2E">
        <w:rPr>
          <w:rFonts w:ascii="Consolas" w:eastAsia="Times New Roman" w:hAnsi="Consolas" w:cs="Times New Roman"/>
          <w:color w:val="6A9955"/>
          <w:sz w:val="21"/>
          <w:szCs w:val="21"/>
        </w:rPr>
        <w:t>occurred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</w:t>
      </w:r>
    </w:p>
    <w:p w14:paraId="54FE51FB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E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E2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BFF86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A67C63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ED176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>/* RESULT:::</w:t>
      </w:r>
    </w:p>
    <w:p w14:paraId="3DB65A22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CA205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>    click</w:t>
      </w:r>
    </w:p>
    <w:p w14:paraId="54D06139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>    &lt;button id="mybtn"&gt;</w:t>
      </w:r>
    </w:p>
    <w:p w14:paraId="592EA584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0A2AD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60BDAC00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E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E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FD4E5" w14:textId="77777777" w:rsidR="00FC5E2E" w:rsidRPr="00FC5E2E" w:rsidRDefault="00FC5E2E" w:rsidP="00FC5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F748B" w14:textId="12EFE478" w:rsidR="00FC5E2E" w:rsidRDefault="00FC5E2E" w:rsidP="00BC27EB">
      <w:pPr>
        <w:rPr>
          <w:color w:val="000000" w:themeColor="text1"/>
        </w:rPr>
      </w:pPr>
    </w:p>
    <w:p w14:paraId="181C8B50" w14:textId="424892EE" w:rsidR="000E07F6" w:rsidRDefault="000E07F6" w:rsidP="00BC27EB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BC70DE">
        <w:rPr>
          <w:color w:val="FF0000"/>
        </w:rPr>
        <w:t xml:space="preserve">element.preventDefault() </w:t>
      </w:r>
      <w:r>
        <w:rPr>
          <w:color w:val="000000" w:themeColor="text1"/>
        </w:rPr>
        <w:t>method helps you to stop the default operation of a dom element and do what in the callback event function rather.</w:t>
      </w:r>
    </w:p>
    <w:p w14:paraId="7539950A" w14:textId="022862C1" w:rsidR="001E12C2" w:rsidRDefault="001E12C2" w:rsidP="00BC27EB">
      <w:pPr>
        <w:rPr>
          <w:color w:val="000000" w:themeColor="text1"/>
        </w:rPr>
      </w:pPr>
      <w:r>
        <w:rPr>
          <w:color w:val="000000" w:themeColor="text1"/>
        </w:rPr>
        <w:t xml:space="preserve">For example, we know that the default job of the &lt;a&gt; tag is to open a link. </w:t>
      </w:r>
      <w:r w:rsidR="00CE7FC8">
        <w:rPr>
          <w:color w:val="000000" w:themeColor="text1"/>
        </w:rPr>
        <w:t xml:space="preserve">Well, you can use the </w:t>
      </w:r>
      <w:r w:rsidR="00CE7FC8" w:rsidRPr="00262DDC">
        <w:rPr>
          <w:color w:val="FF0000"/>
        </w:rPr>
        <w:t>preventDefault()</w:t>
      </w:r>
      <w:r w:rsidR="00CE7FC8">
        <w:rPr>
          <w:color w:val="000000" w:themeColor="text1"/>
        </w:rPr>
        <w:t xml:space="preserve"> method to disable that feature and have the &lt;a&gt; tag do something else when it clicked.</w:t>
      </w:r>
    </w:p>
    <w:p w14:paraId="3F271042" w14:textId="29946D9A" w:rsid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12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C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C2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C25">
        <w:rPr>
          <w:rFonts w:ascii="Consolas" w:eastAsia="Times New Roman" w:hAnsi="Consolas" w:cs="Times New Roman"/>
          <w:color w:val="CE9178"/>
          <w:sz w:val="21"/>
          <w:szCs w:val="21"/>
        </w:rPr>
        <w:t>"google.com"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B4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C25">
        <w:rPr>
          <w:rFonts w:ascii="Consolas" w:eastAsia="Times New Roman" w:hAnsi="Consolas" w:cs="Times New Roman"/>
          <w:color w:val="CE9178"/>
          <w:sz w:val="21"/>
          <w:szCs w:val="21"/>
        </w:rPr>
        <w:t>"mylink"</w:t>
      </w:r>
      <w:r w:rsidRPr="00912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go to google</w:t>
      </w:r>
      <w:r w:rsidRPr="00912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C2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2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D3423" w14:textId="22F5EADF" w:rsid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F43213A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C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2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E6C43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C2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C25">
        <w:rPr>
          <w:rFonts w:ascii="Consolas" w:eastAsia="Times New Roman" w:hAnsi="Consolas" w:cs="Times New Roman"/>
          <w:color w:val="9CDCFE"/>
          <w:sz w:val="21"/>
          <w:szCs w:val="21"/>
        </w:rPr>
        <w:t>mylink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2C2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2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C25">
        <w:rPr>
          <w:rFonts w:ascii="Consolas" w:eastAsia="Times New Roman" w:hAnsi="Consolas" w:cs="Times New Roman"/>
          <w:color w:val="CE9178"/>
          <w:sz w:val="21"/>
          <w:szCs w:val="21"/>
        </w:rPr>
        <w:t>"mylink"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C170A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CA629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C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a click event to the button. </w:t>
      </w:r>
    </w:p>
    <w:p w14:paraId="733F5054" w14:textId="7CA12102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B42DE2">
        <w:rPr>
          <w:rFonts w:ascii="Consolas" w:eastAsia="Times New Roman" w:hAnsi="Consolas" w:cs="Times New Roman"/>
          <w:color w:val="9CDCFE"/>
          <w:sz w:val="21"/>
          <w:szCs w:val="21"/>
        </w:rPr>
        <w:t>mylink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2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C2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2C25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993C2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67363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C2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C25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C25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A564BF" w14:textId="07C7B879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2C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Stop </w:t>
      </w:r>
      <w:r w:rsidR="00043A64">
        <w:rPr>
          <w:rFonts w:ascii="Consolas" w:eastAsia="Times New Roman" w:hAnsi="Consolas" w:cs="Times New Roman"/>
          <w:color w:val="6A9955"/>
          <w:sz w:val="21"/>
          <w:szCs w:val="21"/>
        </w:rPr>
        <w:t>the dom element default behavio</w:t>
      </w:r>
      <w:r w:rsidRPr="00912C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r and do what is in </w:t>
      </w:r>
    </w:p>
    <w:p w14:paraId="5F16CDAC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2C25">
        <w:rPr>
          <w:rFonts w:ascii="Consolas" w:eastAsia="Times New Roman" w:hAnsi="Consolas" w:cs="Times New Roman"/>
          <w:color w:val="6A9955"/>
          <w:sz w:val="21"/>
          <w:szCs w:val="21"/>
        </w:rPr>
        <w:t>// this function instead</w:t>
      </w:r>
    </w:p>
    <w:p w14:paraId="08DD3AF8" w14:textId="3A985F3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2C25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25">
        <w:rPr>
          <w:rFonts w:ascii="Consolas" w:eastAsia="Times New Roman" w:hAnsi="Consolas" w:cs="Times New Roman"/>
          <w:color w:val="9CDCFE"/>
          <w:sz w:val="21"/>
          <w:szCs w:val="21"/>
        </w:rPr>
        <w:t>preventDefault</w:t>
      </w:r>
      <w:r w:rsidR="00CE05B0">
        <w:rPr>
          <w:rFonts w:ascii="Consolas" w:eastAsia="Times New Roman" w:hAnsi="Consolas" w:cs="Times New Roman"/>
          <w:color w:val="9CDCFE"/>
          <w:sz w:val="21"/>
          <w:szCs w:val="21"/>
        </w:rPr>
        <w:t>()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BFCC2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2C2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C25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C6EF2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893D43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01D38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C25">
        <w:rPr>
          <w:rFonts w:ascii="Consolas" w:eastAsia="Times New Roman" w:hAnsi="Consolas" w:cs="Times New Roman"/>
          <w:color w:val="6A9955"/>
          <w:sz w:val="21"/>
          <w:szCs w:val="21"/>
        </w:rPr>
        <w:t>/* RESULT:::</w:t>
      </w:r>
    </w:p>
    <w:p w14:paraId="356D93B5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6A9955"/>
          <w:sz w:val="21"/>
          <w:szCs w:val="21"/>
        </w:rPr>
        <w:t>    so instead of opening google.com it will rather output:</w:t>
      </w:r>
    </w:p>
    <w:p w14:paraId="47C86098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6A9955"/>
          <w:sz w:val="21"/>
          <w:szCs w:val="21"/>
        </w:rPr>
        <w:t>    hi</w:t>
      </w:r>
    </w:p>
    <w:p w14:paraId="6D2E78E3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2AE09C38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2C2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2C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043C7" w14:textId="77777777" w:rsidR="00912C25" w:rsidRPr="00912C25" w:rsidRDefault="00912C25" w:rsidP="00912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416D6" w14:textId="6E01675F" w:rsidR="000E07F6" w:rsidRPr="000F5A57" w:rsidRDefault="000E07F6" w:rsidP="00BC27EB">
      <w:pPr>
        <w:rPr>
          <w:color w:val="000000" w:themeColor="text1"/>
        </w:rPr>
      </w:pPr>
    </w:p>
    <w:p w14:paraId="4AA112FD" w14:textId="3CF3375A" w:rsidR="00605F34" w:rsidRDefault="00BC27EB" w:rsidP="00605F34">
      <w:pPr>
        <w:rPr>
          <w:b/>
          <w:color w:val="00B050"/>
        </w:rPr>
      </w:pPr>
      <w:r w:rsidRPr="00EC587F">
        <w:rPr>
          <w:b/>
          <w:color w:val="00B050"/>
        </w:rPr>
        <w:t>=============</w:t>
      </w:r>
      <w:r w:rsidR="00605F34" w:rsidRPr="00EC587F">
        <w:rPr>
          <w:b/>
          <w:color w:val="00B050"/>
        </w:rPr>
        <w:t>=============</w:t>
      </w:r>
      <w:r w:rsidR="00731C80" w:rsidRPr="00EC587F">
        <w:rPr>
          <w:b/>
          <w:color w:val="00B050"/>
        </w:rPr>
        <w:t>====================================================</w:t>
      </w:r>
    </w:p>
    <w:p w14:paraId="599F5E45" w14:textId="77777777" w:rsidR="00731C80" w:rsidRPr="00EC587F" w:rsidRDefault="00731C80" w:rsidP="00605F34">
      <w:pPr>
        <w:rPr>
          <w:b/>
          <w:color w:val="00B050"/>
        </w:rPr>
      </w:pPr>
    </w:p>
    <w:p w14:paraId="20625159" w14:textId="77777777" w:rsidR="00053D10" w:rsidRPr="00053D10" w:rsidRDefault="00053D10" w:rsidP="00605F34">
      <w:pPr>
        <w:rPr>
          <w:b/>
          <w:color w:val="FF0000"/>
          <w:sz w:val="24"/>
          <w:szCs w:val="24"/>
        </w:rPr>
      </w:pPr>
      <w:r w:rsidRPr="00053D10">
        <w:rPr>
          <w:b/>
          <w:color w:val="FF0000"/>
          <w:sz w:val="24"/>
          <w:szCs w:val="24"/>
        </w:rPr>
        <w:t>How To Validate Email With Regular expression</w:t>
      </w:r>
    </w:p>
    <w:p w14:paraId="76D78A36" w14:textId="77777777" w:rsidR="00053D10" w:rsidRPr="00053D10" w:rsidRDefault="00053D10" w:rsidP="00605F34">
      <w:pPr>
        <w:rPr>
          <w:color w:val="000000" w:themeColor="text1"/>
        </w:rPr>
      </w:pPr>
      <w:r w:rsidRPr="00053D10">
        <w:rPr>
          <w:color w:val="000000" w:themeColor="text1"/>
        </w:rPr>
        <w:t>You can easily validate email in javaScript by using the test() function. This test function takes in a string and compare it to a regular expression pattern. Below is how to do it.</w:t>
      </w:r>
    </w:p>
    <w:p w14:paraId="45DE3360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5CA28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D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94A07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D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D1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9E528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8F7B0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D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D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2F1B5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D10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D1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D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D1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F6D44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D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D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D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D1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FB299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3A32D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7B81C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EDDF1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4165433D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6A9955"/>
          <w:sz w:val="21"/>
          <w:szCs w:val="21"/>
        </w:rPr>
        <w:t>&lt;!-- CLICK BUTON THAT CONTAINS USER EMAIL --&gt;</w:t>
      </w:r>
    </w:p>
    <w:p w14:paraId="64D14915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D1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D10">
        <w:rPr>
          <w:rFonts w:ascii="Consolas" w:eastAsia="Times New Roman" w:hAnsi="Consolas" w:cs="Times New Roman"/>
          <w:color w:val="CE9178"/>
          <w:sz w:val="21"/>
          <w:szCs w:val="21"/>
        </w:rPr>
        <w:t>"validatEmail('java@gmail.com')"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Validate Email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EDA73C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58541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6A9955"/>
          <w:sz w:val="21"/>
          <w:szCs w:val="21"/>
        </w:rPr>
        <w:t>&lt;!-- SCRIPT TO VALIDATE THE USER EMAIL  --&gt;</w:t>
      </w:r>
    </w:p>
    <w:p w14:paraId="5B46145C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7F01B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2F7C0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D10">
        <w:rPr>
          <w:rFonts w:ascii="Consolas" w:eastAsia="Times New Roman" w:hAnsi="Consolas" w:cs="Times New Roman"/>
          <w:color w:val="6A9955"/>
          <w:sz w:val="21"/>
          <w:szCs w:val="21"/>
        </w:rPr>
        <w:t>// CREATE A FUNCTION WITH PARAMETER</w:t>
      </w:r>
    </w:p>
    <w:p w14:paraId="3EB76694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validatEmail(email){</w:t>
      </w:r>
    </w:p>
    <w:p w14:paraId="1CE70FD6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6A9955"/>
          <w:sz w:val="21"/>
          <w:szCs w:val="21"/>
        </w:rPr>
        <w:t>//ASING THE REGEX EMAIL VALIDATION PARTERN TO A CONSTANT</w:t>
      </w:r>
    </w:p>
    <w:p w14:paraId="675756F0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pattern  = 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(([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&lt;&gt;()\[\]\\.,;:\s@"]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(\.[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&lt;&gt;()\[\]\\.,;:\s@"]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(".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"))@((\[[0-9]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{1,3}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\.[0-9]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{1,3}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\.[0-9]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{1,3}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\.[0-9]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{1,3}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\])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(([a-zA-Z\-0-9]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\.)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[a-zA-Z]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{2,}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))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53D1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F18FF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45EA005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6A9955"/>
          <w:sz w:val="21"/>
          <w:szCs w:val="21"/>
        </w:rPr>
        <w:t>// CHECK IF THE USER-EMAIL FOLLOWS THE ABOVE REGEX-EMAIL-VALIDATION-PARTTERN</w:t>
      </w:r>
    </w:p>
    <w:p w14:paraId="3D2D87D4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6A9955"/>
          <w:sz w:val="21"/>
          <w:szCs w:val="21"/>
        </w:rPr>
        <w:t>//The test() method executes a search for a match between a regular expression and a specified string (it return yes or no)</w:t>
      </w:r>
    </w:p>
    <w:p w14:paraId="16C0A9B5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(pattern.test(email.toLowerCase())){</w:t>
      </w:r>
    </w:p>
    <w:p w14:paraId="783B487C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D10">
        <w:rPr>
          <w:rFonts w:ascii="Consolas" w:eastAsia="Times New Roman" w:hAnsi="Consolas" w:cs="Times New Roman"/>
          <w:color w:val="6A9955"/>
          <w:sz w:val="21"/>
          <w:szCs w:val="21"/>
        </w:rPr>
        <w:t>// if is correct pring out "valid email"</w:t>
      </w:r>
    </w:p>
    <w:p w14:paraId="1558C50B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console.log(</w:t>
      </w:r>
      <w:r w:rsidRPr="00053D10">
        <w:rPr>
          <w:rFonts w:ascii="Consolas" w:eastAsia="Times New Roman" w:hAnsi="Consolas" w:cs="Times New Roman"/>
          <w:color w:val="CE9178"/>
          <w:sz w:val="21"/>
          <w:szCs w:val="21"/>
        </w:rPr>
        <w:t>"valid email"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C048D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</w:p>
    <w:p w14:paraId="5B97489F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9ECD4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53D10">
        <w:rPr>
          <w:rFonts w:ascii="Consolas" w:eastAsia="Times New Roman" w:hAnsi="Consolas" w:cs="Times New Roman"/>
          <w:color w:val="6A9955"/>
          <w:sz w:val="21"/>
          <w:szCs w:val="21"/>
        </w:rPr>
        <w:t>//else pring "invalid email"</w:t>
      </w:r>
    </w:p>
    <w:p w14:paraId="3E8F5E87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console.log(</w:t>
      </w:r>
      <w:r w:rsidRPr="00053D10">
        <w:rPr>
          <w:rFonts w:ascii="Consolas" w:eastAsia="Times New Roman" w:hAnsi="Consolas" w:cs="Times New Roman"/>
          <w:color w:val="CE9178"/>
          <w:sz w:val="21"/>
          <w:szCs w:val="21"/>
        </w:rPr>
        <w:t>"invalid email"</w:t>
      </w: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A2EE5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55D676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173D0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94D1A5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B9409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B0917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D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3D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89FCF" w14:textId="77777777" w:rsidR="00053D10" w:rsidRPr="00053D10" w:rsidRDefault="00053D10" w:rsidP="0005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783C5" w14:textId="77777777" w:rsidR="00053D10" w:rsidRDefault="00053D10" w:rsidP="00605F34">
      <w:pPr>
        <w:rPr>
          <w:color w:val="00B050"/>
        </w:rPr>
      </w:pPr>
    </w:p>
    <w:p w14:paraId="4C36DF8D" w14:textId="77777777" w:rsidR="00053D10" w:rsidRPr="00605F34" w:rsidRDefault="00053D10" w:rsidP="00605F34">
      <w:pPr>
        <w:rPr>
          <w:color w:val="00B050"/>
        </w:rPr>
      </w:pPr>
    </w:p>
    <w:p w14:paraId="702B0CE5" w14:textId="77777777" w:rsidR="0074224F" w:rsidRDefault="0074224F" w:rsidP="00BC27EB"/>
    <w:sectPr w:rsidR="007422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484"/>
    <w:multiLevelType w:val="hybridMultilevel"/>
    <w:tmpl w:val="6488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19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Blog" w:val="1"/>
  </w:docVars>
  <w:rsids>
    <w:rsidRoot w:val="00AB3C5B"/>
    <w:rsid w:val="00031C6C"/>
    <w:rsid w:val="00037AC9"/>
    <w:rsid w:val="0004144E"/>
    <w:rsid w:val="00043A64"/>
    <w:rsid w:val="00044262"/>
    <w:rsid w:val="00052677"/>
    <w:rsid w:val="00053D10"/>
    <w:rsid w:val="00061FB0"/>
    <w:rsid w:val="0009049D"/>
    <w:rsid w:val="000C0FC6"/>
    <w:rsid w:val="000E07F6"/>
    <w:rsid w:val="000F5A57"/>
    <w:rsid w:val="00137934"/>
    <w:rsid w:val="001B0601"/>
    <w:rsid w:val="001C6E63"/>
    <w:rsid w:val="001E12C2"/>
    <w:rsid w:val="001E6F2B"/>
    <w:rsid w:val="001F0FB2"/>
    <w:rsid w:val="00200BE7"/>
    <w:rsid w:val="00262DDC"/>
    <w:rsid w:val="0028714E"/>
    <w:rsid w:val="002D2071"/>
    <w:rsid w:val="002D256F"/>
    <w:rsid w:val="002D3714"/>
    <w:rsid w:val="0035476A"/>
    <w:rsid w:val="003628EE"/>
    <w:rsid w:val="003A436C"/>
    <w:rsid w:val="00460B40"/>
    <w:rsid w:val="00484EC7"/>
    <w:rsid w:val="004C3B48"/>
    <w:rsid w:val="00517706"/>
    <w:rsid w:val="005B6BFA"/>
    <w:rsid w:val="005F7CCE"/>
    <w:rsid w:val="00605F34"/>
    <w:rsid w:val="00655EF3"/>
    <w:rsid w:val="00684852"/>
    <w:rsid w:val="00731C80"/>
    <w:rsid w:val="00732D6A"/>
    <w:rsid w:val="0073638F"/>
    <w:rsid w:val="0074224F"/>
    <w:rsid w:val="00763A9F"/>
    <w:rsid w:val="00797600"/>
    <w:rsid w:val="007D79B7"/>
    <w:rsid w:val="00822EFF"/>
    <w:rsid w:val="008304E4"/>
    <w:rsid w:val="0083628D"/>
    <w:rsid w:val="00891A43"/>
    <w:rsid w:val="00891DEB"/>
    <w:rsid w:val="008B49AD"/>
    <w:rsid w:val="00912C25"/>
    <w:rsid w:val="00914B07"/>
    <w:rsid w:val="009736E1"/>
    <w:rsid w:val="009841F3"/>
    <w:rsid w:val="00A352D4"/>
    <w:rsid w:val="00A35FE3"/>
    <w:rsid w:val="00AB2534"/>
    <w:rsid w:val="00AB3C5B"/>
    <w:rsid w:val="00AE50D1"/>
    <w:rsid w:val="00AE5D8D"/>
    <w:rsid w:val="00B42DE2"/>
    <w:rsid w:val="00B559C5"/>
    <w:rsid w:val="00BC27EB"/>
    <w:rsid w:val="00BC70DE"/>
    <w:rsid w:val="00BD2F5E"/>
    <w:rsid w:val="00C16AD0"/>
    <w:rsid w:val="00C25359"/>
    <w:rsid w:val="00C75E8C"/>
    <w:rsid w:val="00C8474F"/>
    <w:rsid w:val="00CA08EA"/>
    <w:rsid w:val="00CD7130"/>
    <w:rsid w:val="00CE05B0"/>
    <w:rsid w:val="00CE36D2"/>
    <w:rsid w:val="00CE7FC8"/>
    <w:rsid w:val="00D14E8E"/>
    <w:rsid w:val="00D507F2"/>
    <w:rsid w:val="00DB7C78"/>
    <w:rsid w:val="00DD60C7"/>
    <w:rsid w:val="00DD7033"/>
    <w:rsid w:val="00E24494"/>
    <w:rsid w:val="00E52D50"/>
    <w:rsid w:val="00EA4137"/>
    <w:rsid w:val="00EB33A2"/>
    <w:rsid w:val="00EC587F"/>
    <w:rsid w:val="00F07C6D"/>
    <w:rsid w:val="00F720C5"/>
    <w:rsid w:val="00F77DB5"/>
    <w:rsid w:val="00FB750C"/>
    <w:rsid w:val="00FC5E2E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BA0F"/>
  <w15:docId w15:val="{BF64EACE-4476-44DF-AA1C-E6E034C3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AB3C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A6E2-E650-43C9-951B-E4BD6B36D972}"/>
      </w:docPartPr>
      <w:docPartBody>
        <w:p w:rsidR="000F7A56" w:rsidRDefault="00387D27">
          <w:r w:rsidRPr="00A0153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271"/>
    <w:rsid w:val="00024A48"/>
    <w:rsid w:val="000F7A56"/>
    <w:rsid w:val="001417CB"/>
    <w:rsid w:val="00143A5F"/>
    <w:rsid w:val="00267E12"/>
    <w:rsid w:val="00381271"/>
    <w:rsid w:val="00387D27"/>
    <w:rsid w:val="005B02EE"/>
    <w:rsid w:val="00621138"/>
    <w:rsid w:val="00634F23"/>
    <w:rsid w:val="006549FA"/>
    <w:rsid w:val="008A1FA1"/>
    <w:rsid w:val="008F2845"/>
    <w:rsid w:val="009429F5"/>
    <w:rsid w:val="00A07646"/>
    <w:rsid w:val="00A27C70"/>
    <w:rsid w:val="00B42B71"/>
    <w:rsid w:val="00B850AA"/>
    <w:rsid w:val="00B923F9"/>
    <w:rsid w:val="00CD0A25"/>
    <w:rsid w:val="00EE267F"/>
    <w:rsid w:val="00F36CE6"/>
    <w:rsid w:val="00F64678"/>
    <w:rsid w:val="00F9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D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JAVASCRIPT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2B836D3A-2532-4B08-9810-104B5E7B93C3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501</TotalTime>
  <Pages>1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 ankomah</dc:creator>
  <cp:lastModifiedBy>justice ankomah</cp:lastModifiedBy>
  <cp:revision>100</cp:revision>
  <dcterms:created xsi:type="dcterms:W3CDTF">2021-01-20T11:32:00Z</dcterms:created>
  <dcterms:modified xsi:type="dcterms:W3CDTF">2022-06-27T22:23:00Z</dcterms:modified>
</cp:coreProperties>
</file>