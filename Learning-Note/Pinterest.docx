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84175075-5DA7-4668-96BB-16BAB12678C9}"/>
            <w:text/>
          </w:sdtPr>
          <w:sdtEndPr/>
          <w:sdtContent>
            <w:p w:rsidR="00F141FC" w:rsidRDefault="008123D0">
              <w:pPr>
                <w:pStyle w:val="Publishwithline"/>
              </w:pPr>
              <w:r>
                <w:t>Pinterest</w:t>
              </w:r>
            </w:p>
          </w:sdtContent>
        </w:sdt>
        <w:p w:rsidR="00F141FC" w:rsidRDefault="00F141FC">
          <w:pPr>
            <w:pStyle w:val="underline"/>
          </w:pPr>
        </w:p>
        <w:p w:rsidR="00F141FC" w:rsidRDefault="00F339E0" w:rsidP="008123D0">
          <w:pPr>
            <w:pStyle w:val="PadderBetweenControlandBody"/>
          </w:pPr>
        </w:p>
      </w:sdtContent>
    </w:sdt>
    <w:p w:rsidR="008123D0" w:rsidRDefault="00793A0D">
      <w:pPr>
        <w:rPr>
          <w:color w:val="FF0000"/>
        </w:rPr>
      </w:pPr>
      <w:bookmarkStart w:id="0" w:name="_GoBack"/>
      <w:bookmarkEnd w:id="0"/>
      <w:r>
        <w:rPr>
          <w:color w:val="FF0000"/>
        </w:rPr>
        <w:t>HOW TO DO Pinterest SEO</w:t>
      </w:r>
    </w:p>
    <w:p w:rsidR="008123D0" w:rsidRDefault="008123D0">
      <w:pPr>
        <w:rPr>
          <w:color w:val="000000" w:themeColor="text1"/>
        </w:rPr>
      </w:pPr>
      <w:r>
        <w:rPr>
          <w:color w:val="000000" w:themeColor="text1"/>
        </w:rPr>
        <w:t>There are only t</w:t>
      </w:r>
      <w:r w:rsidR="00C13F21">
        <w:rPr>
          <w:color w:val="000000" w:themeColor="text1"/>
        </w:rPr>
        <w:t>wo ways you can do pinterest SEO</w:t>
      </w:r>
      <w:r>
        <w:rPr>
          <w:color w:val="000000" w:themeColor="text1"/>
        </w:rPr>
        <w:t>:</w:t>
      </w:r>
    </w:p>
    <w:p w:rsidR="008123D0" w:rsidRDefault="008123D0" w:rsidP="008123D0">
      <w:pPr>
        <w:pStyle w:val="ListParagraph"/>
        <w:numPr>
          <w:ilvl w:val="0"/>
          <w:numId w:val="1"/>
        </w:numPr>
        <w:rPr>
          <w:color w:val="002060"/>
        </w:rPr>
      </w:pPr>
      <w:r w:rsidRPr="008123D0">
        <w:rPr>
          <w:color w:val="002060"/>
        </w:rPr>
        <w:t>Use the Pinterest Search bar and ads.pinterest</w:t>
      </w:r>
    </w:p>
    <w:p w:rsidR="008123D0" w:rsidRDefault="008123D0" w:rsidP="008123D0">
      <w:pPr>
        <w:pStyle w:val="ListParagraph"/>
        <w:rPr>
          <w:color w:val="000000" w:themeColor="text1"/>
        </w:rPr>
      </w:pPr>
      <w:r>
        <w:rPr>
          <w:color w:val="000000" w:themeColor="text1"/>
        </w:rPr>
        <w:t xml:space="preserve">With this method, all what is involved is using the pinterest search bar and </w:t>
      </w:r>
      <w:r w:rsidR="00A97716">
        <w:rPr>
          <w:color w:val="000000" w:themeColor="text1"/>
        </w:rPr>
        <w:t>ads.Pinterest</w:t>
      </w:r>
      <w:r>
        <w:rPr>
          <w:color w:val="000000" w:themeColor="text1"/>
        </w:rPr>
        <w:t xml:space="preserve"> to find keywords to add to your pin descriptions.</w:t>
      </w:r>
    </w:p>
    <w:p w:rsidR="008123D0" w:rsidRDefault="008123D0" w:rsidP="008123D0">
      <w:pPr>
        <w:pStyle w:val="ListParagraph"/>
        <w:rPr>
          <w:color w:val="000000" w:themeColor="text1"/>
        </w:rPr>
      </w:pPr>
    </w:p>
    <w:p w:rsidR="002047E3" w:rsidRDefault="008123D0" w:rsidP="002047E3">
      <w:pPr>
        <w:pStyle w:val="ListParagraph"/>
        <w:numPr>
          <w:ilvl w:val="0"/>
          <w:numId w:val="2"/>
        </w:numPr>
        <w:rPr>
          <w:color w:val="000000" w:themeColor="text1"/>
        </w:rPr>
      </w:pPr>
      <w:r>
        <w:rPr>
          <w:color w:val="000000" w:themeColor="text1"/>
        </w:rPr>
        <w:t>First go to pinterest and type your keyword in the search box like “how to become rich”. And pinterest will suggest you with other keywords that are related to what you just searched for. Like “How to become rich fast” “how to become rich as a student” “how to become rich</w:t>
      </w:r>
      <w:r w:rsidR="002047E3">
        <w:rPr>
          <w:color w:val="000000" w:themeColor="text1"/>
        </w:rPr>
        <w:t xml:space="preserve"> Overnight</w:t>
      </w:r>
      <w:r>
        <w:rPr>
          <w:color w:val="000000" w:themeColor="text1"/>
        </w:rPr>
        <w:t>”</w:t>
      </w:r>
      <w:r w:rsidR="002047E3">
        <w:rPr>
          <w:color w:val="000000" w:themeColor="text1"/>
        </w:rPr>
        <w:t xml:space="preserve"> Jot down 3 or four of those keywords down and move to bellow (II)</w:t>
      </w:r>
    </w:p>
    <w:p w:rsidR="002047E3" w:rsidRDefault="002047E3" w:rsidP="002047E3">
      <w:pPr>
        <w:pStyle w:val="ListParagraph"/>
        <w:ind w:left="1440"/>
        <w:rPr>
          <w:color w:val="000000" w:themeColor="text1"/>
        </w:rPr>
      </w:pPr>
    </w:p>
    <w:p w:rsidR="00D14F9B" w:rsidRDefault="002047E3" w:rsidP="00D14F9B">
      <w:pPr>
        <w:pStyle w:val="ListParagraph"/>
        <w:numPr>
          <w:ilvl w:val="0"/>
          <w:numId w:val="2"/>
        </w:numPr>
        <w:rPr>
          <w:color w:val="000000" w:themeColor="text1"/>
        </w:rPr>
      </w:pPr>
      <w:r>
        <w:rPr>
          <w:color w:val="000000" w:themeColor="text1"/>
        </w:rPr>
        <w:t xml:space="preserve">Go to </w:t>
      </w:r>
      <w:r w:rsidR="00C13F21">
        <w:rPr>
          <w:color w:val="000000" w:themeColor="text1"/>
        </w:rPr>
        <w:t>ads.Pinterest</w:t>
      </w:r>
      <w:r>
        <w:rPr>
          <w:color w:val="000000" w:themeColor="text1"/>
        </w:rPr>
        <w:t xml:space="preserve"> and pretend as if you are going to create and ads but you are not. Setup your ads and pinteres will tell you to type the keyword you want to run your ads for. </w:t>
      </w:r>
      <w:r w:rsidR="00D14F9B">
        <w:rPr>
          <w:color w:val="000000" w:themeColor="text1"/>
        </w:rPr>
        <w:t xml:space="preserve">Just type it and pinterest will suggest you with other related keywords. Jot 3 or 4 of it down together with the keyword you listed on step (I)  Now write a description under your pin and make sure all the keywords you have jotted down appears in. And also use some of the keywords as a hash tag under your pins </w:t>
      </w:r>
      <w:proofErr w:type="spellStart"/>
      <w:r w:rsidR="00D14F9B">
        <w:rPr>
          <w:color w:val="000000" w:themeColor="text1"/>
        </w:rPr>
        <w:t>eg</w:t>
      </w:r>
      <w:proofErr w:type="spellEnd"/>
      <w:r w:rsidR="00D14F9B">
        <w:rPr>
          <w:color w:val="000000" w:themeColor="text1"/>
        </w:rPr>
        <w:t>. #</w:t>
      </w:r>
      <w:proofErr w:type="spellStart"/>
      <w:r w:rsidR="00D14F9B">
        <w:rPr>
          <w:color w:val="000000" w:themeColor="text1"/>
        </w:rPr>
        <w:t>getrich</w:t>
      </w:r>
      <w:proofErr w:type="spellEnd"/>
      <w:r w:rsidR="00D14F9B">
        <w:rPr>
          <w:color w:val="000000" w:themeColor="text1"/>
        </w:rPr>
        <w:t xml:space="preserve"> #rich #</w:t>
      </w:r>
      <w:proofErr w:type="spellStart"/>
      <w:r w:rsidR="00D14F9B">
        <w:rPr>
          <w:color w:val="000000" w:themeColor="text1"/>
        </w:rPr>
        <w:t>successtips</w:t>
      </w:r>
      <w:proofErr w:type="spellEnd"/>
      <w:r w:rsidR="00D14F9B">
        <w:rPr>
          <w:color w:val="000000" w:themeColor="text1"/>
        </w:rPr>
        <w:t>.</w:t>
      </w:r>
    </w:p>
    <w:p w:rsidR="00D14F9B" w:rsidRPr="00D14F9B" w:rsidRDefault="00D14F9B" w:rsidP="00D14F9B">
      <w:pPr>
        <w:pStyle w:val="ListParagraph"/>
        <w:rPr>
          <w:color w:val="000000" w:themeColor="text1"/>
        </w:rPr>
      </w:pPr>
    </w:p>
    <w:p w:rsidR="00D14F9B" w:rsidRPr="00D14F9B" w:rsidRDefault="00D14F9B" w:rsidP="00D14F9B">
      <w:pPr>
        <w:pStyle w:val="ListParagraph"/>
        <w:numPr>
          <w:ilvl w:val="0"/>
          <w:numId w:val="1"/>
        </w:numPr>
        <w:rPr>
          <w:color w:val="002060"/>
        </w:rPr>
      </w:pPr>
      <w:r w:rsidRPr="00D14F9B">
        <w:rPr>
          <w:color w:val="002060"/>
        </w:rPr>
        <w:t>Related pins Description method (Recomme</w:t>
      </w:r>
      <w:r w:rsidR="00BA545A">
        <w:rPr>
          <w:color w:val="002060"/>
        </w:rPr>
        <w:t>n</w:t>
      </w:r>
      <w:r w:rsidRPr="00D14F9B">
        <w:rPr>
          <w:color w:val="002060"/>
        </w:rPr>
        <w:t>ded very</w:t>
      </w:r>
      <w:r w:rsidR="00793A0D">
        <w:rPr>
          <w:color w:val="002060"/>
        </w:rPr>
        <w:t>,</w:t>
      </w:r>
      <w:r w:rsidRPr="00D14F9B">
        <w:rPr>
          <w:color w:val="002060"/>
        </w:rPr>
        <w:t xml:space="preserve"> very powerful)</w:t>
      </w:r>
    </w:p>
    <w:p w:rsidR="008123D0" w:rsidRDefault="008123D0" w:rsidP="008123D0">
      <w:pPr>
        <w:pStyle w:val="ListParagraph"/>
        <w:rPr>
          <w:color w:val="000000" w:themeColor="text1"/>
        </w:rPr>
      </w:pPr>
    </w:p>
    <w:p w:rsidR="008123D0" w:rsidRDefault="00D14F9B" w:rsidP="008123D0">
      <w:pPr>
        <w:pStyle w:val="ListParagraph"/>
        <w:rPr>
          <w:color w:val="000000" w:themeColor="text1"/>
        </w:rPr>
      </w:pPr>
      <w:r>
        <w:rPr>
          <w:color w:val="000000" w:themeColor="text1"/>
        </w:rPr>
        <w:t xml:space="preserve">Go to pinterest and type your keyword in the search box. Copy the first 3 pins description and make it your pin description by adding some few words to it so that pinterest will not know that you copied other </w:t>
      </w:r>
      <w:r w:rsidR="00C13F21">
        <w:rPr>
          <w:color w:val="000000" w:themeColor="text1"/>
        </w:rPr>
        <w:t>people’s</w:t>
      </w:r>
      <w:r>
        <w:rPr>
          <w:color w:val="000000" w:themeColor="text1"/>
        </w:rPr>
        <w:t xml:space="preserve"> pins. But make sure not to change the pins keywords and also remove all the duplicate keywords and let it appear ones. </w:t>
      </w:r>
      <w:r w:rsidR="00D314C5">
        <w:rPr>
          <w:color w:val="000000" w:themeColor="text1"/>
        </w:rPr>
        <w:t>Do the same with the title but it shouldn’t be a duplicate of any of the pins</w:t>
      </w:r>
    </w:p>
    <w:p w:rsidR="00793A0D" w:rsidRPr="00A97716" w:rsidRDefault="00793A0D" w:rsidP="00793A0D">
      <w:pPr>
        <w:rPr>
          <w:color w:val="00B050"/>
          <w:sz w:val="24"/>
        </w:rPr>
      </w:pPr>
      <w:r w:rsidRPr="00A97716">
        <w:rPr>
          <w:color w:val="00B050"/>
          <w:sz w:val="24"/>
        </w:rPr>
        <w:t>=============================================================</w:t>
      </w:r>
    </w:p>
    <w:p w:rsidR="00793A0D" w:rsidRDefault="00793A0D" w:rsidP="00793A0D">
      <w:pPr>
        <w:rPr>
          <w:b/>
          <w:color w:val="FF0000"/>
        </w:rPr>
      </w:pPr>
      <w:r w:rsidRPr="00793A0D">
        <w:rPr>
          <w:b/>
          <w:color w:val="FF0000"/>
        </w:rPr>
        <w:t>Pinterest SEO HACKS</w:t>
      </w:r>
    </w:p>
    <w:p w:rsidR="00F56FA1" w:rsidRPr="00F56FA1" w:rsidRDefault="00F56FA1" w:rsidP="00793A0D">
      <w:pPr>
        <w:rPr>
          <w:color w:val="000000" w:themeColor="text1"/>
        </w:rPr>
      </w:pPr>
      <w:r>
        <w:rPr>
          <w:color w:val="000000" w:themeColor="text1"/>
        </w:rPr>
        <w:t xml:space="preserve">If you pin about money, use this template in the title it works </w:t>
      </w:r>
      <w:r w:rsidR="00432893">
        <w:rPr>
          <w:color w:val="000000" w:themeColor="text1"/>
        </w:rPr>
        <w:t>–</w:t>
      </w:r>
      <w:r>
        <w:rPr>
          <w:color w:val="000000" w:themeColor="text1"/>
        </w:rPr>
        <w:t xml:space="preserve"> </w:t>
      </w:r>
      <w:r w:rsidR="00432893">
        <w:rPr>
          <w:color w:val="000000" w:themeColor="text1"/>
        </w:rPr>
        <w:t xml:space="preserve">Personal finance Tips: Your Title Here (Call </w:t>
      </w:r>
      <w:proofErr w:type="gramStart"/>
      <w:r w:rsidR="00432893">
        <w:rPr>
          <w:color w:val="000000" w:themeColor="text1"/>
        </w:rPr>
        <w:t>To</w:t>
      </w:r>
      <w:proofErr w:type="gramEnd"/>
      <w:r w:rsidR="00432893">
        <w:rPr>
          <w:color w:val="000000" w:themeColor="text1"/>
        </w:rPr>
        <w:t xml:space="preserve"> Action)</w:t>
      </w:r>
    </w:p>
    <w:p w:rsidR="00793A0D" w:rsidRPr="00793A0D" w:rsidRDefault="00793A0D" w:rsidP="00793A0D">
      <w:pPr>
        <w:rPr>
          <w:b/>
          <w:color w:val="000000" w:themeColor="text1"/>
        </w:rPr>
      </w:pPr>
    </w:p>
    <w:sectPr w:rsidR="00793A0D" w:rsidRPr="00793A0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71B67"/>
    <w:multiLevelType w:val="hybridMultilevel"/>
    <w:tmpl w:val="9EB89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2776EB"/>
    <w:multiLevelType w:val="hybridMultilevel"/>
    <w:tmpl w:val="4D6EF25C"/>
    <w:lvl w:ilvl="0" w:tplc="6B480C9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log" w:val="1"/>
  </w:docVars>
  <w:rsids>
    <w:rsidRoot w:val="008123D0"/>
    <w:rsid w:val="002047E3"/>
    <w:rsid w:val="00432893"/>
    <w:rsid w:val="005E6DC2"/>
    <w:rsid w:val="00793A0D"/>
    <w:rsid w:val="008123D0"/>
    <w:rsid w:val="00A10D0E"/>
    <w:rsid w:val="00A54F67"/>
    <w:rsid w:val="00A97716"/>
    <w:rsid w:val="00BA545A"/>
    <w:rsid w:val="00C13F21"/>
    <w:rsid w:val="00D14F9B"/>
    <w:rsid w:val="00D314C5"/>
    <w:rsid w:val="00F141FC"/>
    <w:rsid w:val="00F339E0"/>
    <w:rsid w:val="00F56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4F81BD" w:themeColor="accent1"/>
      </w:pBdr>
      <w:spacing w:before="40"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paragraph" w:styleId="BalloonText">
    <w:name w:val="Balloon Text"/>
    <w:basedOn w:val="Normal"/>
    <w:link w:val="BalloonTextChar"/>
    <w:uiPriority w:val="99"/>
    <w:semiHidden/>
    <w:rsid w:val="008123D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3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4F81BD" w:themeColor="accent1"/>
      </w:pBdr>
      <w:spacing w:before="40"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paragraph" w:styleId="BalloonText">
    <w:name w:val="Balloon Text"/>
    <w:basedOn w:val="Normal"/>
    <w:link w:val="BalloonTextChar"/>
    <w:uiPriority w:val="99"/>
    <w:semiHidden/>
    <w:rsid w:val="008123D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3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6FB"/>
    <w:rsid w:val="00621E6A"/>
    <w:rsid w:val="006F6259"/>
    <w:rsid w:val="009516FB"/>
    <w:rsid w:val="009A1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1E6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1E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Pinterest</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84175075-5DA7-4668-96BB-16BAB12678C9}">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74</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justice ankomah</dc:creator>
  <cp:lastModifiedBy>justice ankomah</cp:lastModifiedBy>
  <cp:revision>64</cp:revision>
  <dcterms:created xsi:type="dcterms:W3CDTF">2021-01-14T21:05:00Z</dcterms:created>
  <dcterms:modified xsi:type="dcterms:W3CDTF">2021-03-03T21:50:00Z</dcterms:modified>
</cp:coreProperties>
</file>