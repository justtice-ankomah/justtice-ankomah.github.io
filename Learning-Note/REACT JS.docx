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3ADDB29B-B818-4397-A270-A8F1F8EB1BC0}"/>
            <w:text/>
          </w:sdtPr>
          <w:sdtEndPr/>
          <w:sdtContent>
            <w:p w:rsidR="007D03A7" w:rsidRDefault="00952477">
              <w:pPr>
                <w:pStyle w:val="Publishwithline"/>
              </w:pPr>
              <w:r>
                <w:t>REACT.JS</w:t>
              </w:r>
            </w:p>
          </w:sdtContent>
        </w:sdt>
        <w:p w:rsidR="007D03A7" w:rsidRDefault="007D03A7">
          <w:pPr>
            <w:pStyle w:val="underline"/>
          </w:pPr>
        </w:p>
        <w:p w:rsidR="007D03A7" w:rsidRDefault="004575A8">
          <w:pPr>
            <w:pStyle w:val="PadderBetweenControlandBody"/>
          </w:pPr>
        </w:p>
      </w:sdtContent>
    </w:sdt>
    <w:p w:rsidR="00A71CCA" w:rsidRDefault="008B0E40" w:rsidP="00A71CCA">
      <w:r>
        <w:t xml:space="preserve">React is a </w:t>
      </w:r>
      <w:proofErr w:type="spellStart"/>
      <w:r>
        <w:t>javascript</w:t>
      </w:r>
      <w:proofErr w:type="spellEnd"/>
      <w:r>
        <w:t xml:space="preserve"> fram</w:t>
      </w:r>
      <w:r w:rsidR="00903A7E">
        <w:t xml:space="preserve">ework for building single page </w:t>
      </w:r>
      <w:r>
        <w:t xml:space="preserve">or component based application. </w:t>
      </w:r>
      <w:r w:rsidR="004C3FF5">
        <w:t>It just like</w:t>
      </w:r>
      <w:r w:rsidR="00903A7E">
        <w:t xml:space="preserve"> Angular but react.js doesn’t give you the opportunity to separate your program logic from the template, which angular does. </w:t>
      </w:r>
    </w:p>
    <w:p w:rsidR="001B2336" w:rsidRDefault="001B2336" w:rsidP="00A71CCA"/>
    <w:p w:rsidR="00A71CCA" w:rsidRDefault="001B2336" w:rsidP="00A71CCA">
      <w:pPr>
        <w:rPr>
          <w:color w:val="FF0000"/>
          <w:sz w:val="24"/>
        </w:rPr>
      </w:pPr>
      <w:r w:rsidRPr="001B2336">
        <w:rPr>
          <w:color w:val="FF0000"/>
          <w:sz w:val="24"/>
        </w:rPr>
        <w:t>INSTALL REACT AND CREAT APP</w:t>
      </w:r>
    </w:p>
    <w:p w:rsidR="001B2336" w:rsidRPr="001B2336" w:rsidRDefault="001B2336" w:rsidP="001B2336">
      <w:pPr>
        <w:rPr>
          <w:color w:val="000000" w:themeColor="text1"/>
          <w:szCs w:val="22"/>
        </w:rPr>
      </w:pPr>
      <w:bookmarkStart w:id="0" w:name="_GoBack"/>
      <w:r w:rsidRPr="001B2336">
        <w:rPr>
          <w:color w:val="000000" w:themeColor="text1"/>
          <w:szCs w:val="22"/>
        </w:rPr>
        <w:t xml:space="preserve">We use this tool </w:t>
      </w:r>
      <w:r w:rsidRPr="001B2336">
        <w:rPr>
          <w:color w:val="00B0F0"/>
          <w:szCs w:val="22"/>
        </w:rPr>
        <w:t>"create-react-app</w:t>
      </w:r>
      <w:r w:rsidRPr="001B2336">
        <w:rPr>
          <w:color w:val="000000" w:themeColor="text1"/>
          <w:szCs w:val="22"/>
        </w:rPr>
        <w:t>" for creating react applications.</w:t>
      </w:r>
    </w:p>
    <w:p w:rsidR="001B2336" w:rsidRPr="001B2336" w:rsidRDefault="001B2336" w:rsidP="001B2336">
      <w:pPr>
        <w:rPr>
          <w:color w:val="000000" w:themeColor="text1"/>
          <w:szCs w:val="22"/>
        </w:rPr>
      </w:pPr>
      <w:r w:rsidRPr="001B2336">
        <w:rPr>
          <w:color w:val="000000" w:themeColor="text1"/>
          <w:szCs w:val="22"/>
        </w:rPr>
        <w:t>If you don't have it, in</w:t>
      </w:r>
      <w:r w:rsidR="0083469B">
        <w:rPr>
          <w:color w:val="000000" w:themeColor="text1"/>
          <w:szCs w:val="22"/>
        </w:rPr>
        <w:t>s</w:t>
      </w:r>
      <w:r w:rsidRPr="001B2336">
        <w:rPr>
          <w:color w:val="000000" w:themeColor="text1"/>
          <w:szCs w:val="22"/>
        </w:rPr>
        <w:t xml:space="preserve">tall it globally with this </w:t>
      </w:r>
      <w:r>
        <w:rPr>
          <w:color w:val="000000" w:themeColor="text1"/>
          <w:szCs w:val="22"/>
        </w:rPr>
        <w:t xml:space="preserve">command on your command-prompt (make sure you have </w:t>
      </w:r>
      <w:proofErr w:type="spellStart"/>
      <w:r>
        <w:rPr>
          <w:color w:val="000000" w:themeColor="text1"/>
          <w:szCs w:val="22"/>
        </w:rPr>
        <w:t>nodejs</w:t>
      </w:r>
      <w:proofErr w:type="spellEnd"/>
      <w:r>
        <w:rPr>
          <w:color w:val="000000" w:themeColor="text1"/>
          <w:szCs w:val="22"/>
        </w:rPr>
        <w:t xml:space="preserve"> installed first):</w:t>
      </w:r>
    </w:p>
    <w:p w:rsidR="001B2336" w:rsidRPr="001B2336" w:rsidRDefault="001B2336" w:rsidP="001B2336">
      <w:pPr>
        <w:rPr>
          <w:color w:val="4F81BD" w:themeColor="accent1"/>
          <w:szCs w:val="22"/>
        </w:rPr>
      </w:pPr>
      <w:proofErr w:type="spellStart"/>
      <w:proofErr w:type="gramStart"/>
      <w:r w:rsidRPr="001B2336">
        <w:rPr>
          <w:color w:val="4F81BD" w:themeColor="accent1"/>
          <w:szCs w:val="22"/>
        </w:rPr>
        <w:t>npm</w:t>
      </w:r>
      <w:proofErr w:type="spellEnd"/>
      <w:proofErr w:type="gramEnd"/>
      <w:r w:rsidRPr="001B2336">
        <w:rPr>
          <w:color w:val="4F81BD" w:themeColor="accent1"/>
          <w:szCs w:val="22"/>
        </w:rPr>
        <w:t xml:space="preserve"> install -g create-react-app</w:t>
      </w:r>
    </w:p>
    <w:p w:rsidR="001B2336" w:rsidRPr="001B2336" w:rsidRDefault="001B2336" w:rsidP="001B2336">
      <w:pPr>
        <w:rPr>
          <w:color w:val="000000" w:themeColor="text1"/>
          <w:szCs w:val="22"/>
        </w:rPr>
      </w:pPr>
      <w:r w:rsidRPr="001B2336">
        <w:rPr>
          <w:color w:val="000000" w:themeColor="text1"/>
          <w:szCs w:val="22"/>
        </w:rPr>
        <w:t>Then, open your command prompt as administrator and create</w:t>
      </w:r>
      <w:r>
        <w:rPr>
          <w:color w:val="000000" w:themeColor="text1"/>
          <w:szCs w:val="22"/>
        </w:rPr>
        <w:t xml:space="preserve"> a react app with this command:</w:t>
      </w:r>
    </w:p>
    <w:p w:rsidR="001B2336" w:rsidRPr="001B2336" w:rsidRDefault="001B2336" w:rsidP="001B2336">
      <w:pPr>
        <w:rPr>
          <w:color w:val="4F81BD" w:themeColor="accent1"/>
          <w:szCs w:val="22"/>
        </w:rPr>
      </w:pPr>
      <w:proofErr w:type="spellStart"/>
      <w:proofErr w:type="gramStart"/>
      <w:r w:rsidRPr="001B2336">
        <w:rPr>
          <w:color w:val="4F81BD" w:themeColor="accent1"/>
          <w:szCs w:val="22"/>
        </w:rPr>
        <w:t>npx</w:t>
      </w:r>
      <w:proofErr w:type="spellEnd"/>
      <w:proofErr w:type="gramEnd"/>
      <w:r w:rsidRPr="001B2336">
        <w:rPr>
          <w:color w:val="4F81BD" w:themeColor="accent1"/>
          <w:szCs w:val="22"/>
        </w:rPr>
        <w:t xml:space="preserve"> create-react-app </w:t>
      </w:r>
      <w:proofErr w:type="spellStart"/>
      <w:r w:rsidRPr="001B2336">
        <w:rPr>
          <w:color w:val="4F81BD" w:themeColor="accent1"/>
          <w:szCs w:val="22"/>
        </w:rPr>
        <w:t>myapp</w:t>
      </w:r>
      <w:proofErr w:type="spellEnd"/>
    </w:p>
    <w:p w:rsidR="001B2336" w:rsidRPr="001B2336" w:rsidRDefault="00373ACF" w:rsidP="001B2336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Then </w:t>
      </w:r>
      <w:r w:rsidR="001B2336" w:rsidRPr="001B2336">
        <w:rPr>
          <w:color w:val="000000" w:themeColor="text1"/>
          <w:szCs w:val="22"/>
        </w:rPr>
        <w:t>navigat</w:t>
      </w:r>
      <w:r>
        <w:rPr>
          <w:color w:val="000000" w:themeColor="text1"/>
          <w:szCs w:val="22"/>
        </w:rPr>
        <w:t>e</w:t>
      </w:r>
      <w:r w:rsidR="001B2336" w:rsidRPr="001B2336">
        <w:rPr>
          <w:color w:val="000000" w:themeColor="text1"/>
          <w:szCs w:val="22"/>
        </w:rPr>
        <w:t xml:space="preserve"> to the app folder and start the app with the command:</w:t>
      </w:r>
    </w:p>
    <w:p w:rsidR="001B2336" w:rsidRPr="001B2336" w:rsidRDefault="001B2336" w:rsidP="001B2336">
      <w:pPr>
        <w:rPr>
          <w:color w:val="4F81BD" w:themeColor="accent1"/>
          <w:szCs w:val="22"/>
        </w:rPr>
      </w:pPr>
      <w:r w:rsidRPr="001B2336">
        <w:rPr>
          <w:color w:val="4F81BD" w:themeColor="accent1"/>
          <w:szCs w:val="22"/>
        </w:rPr>
        <w:t xml:space="preserve"> </w:t>
      </w:r>
      <w:proofErr w:type="spellStart"/>
      <w:proofErr w:type="gramStart"/>
      <w:r w:rsidRPr="001B2336">
        <w:rPr>
          <w:color w:val="4F81BD" w:themeColor="accent1"/>
          <w:szCs w:val="22"/>
        </w:rPr>
        <w:t>npm</w:t>
      </w:r>
      <w:proofErr w:type="spellEnd"/>
      <w:proofErr w:type="gramEnd"/>
      <w:r w:rsidRPr="001B2336">
        <w:rPr>
          <w:color w:val="4F81BD" w:themeColor="accent1"/>
          <w:szCs w:val="22"/>
        </w:rPr>
        <w:t xml:space="preserve"> start</w:t>
      </w:r>
    </w:p>
    <w:bookmarkEnd w:id="0"/>
    <w:p w:rsidR="001B2336" w:rsidRPr="001B2336" w:rsidRDefault="001B2336" w:rsidP="00A71CCA">
      <w:pPr>
        <w:rPr>
          <w:color w:val="00B050"/>
          <w:sz w:val="24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1B2336" w:rsidRDefault="001B2336" w:rsidP="00A71CCA">
      <w:pPr>
        <w:rPr>
          <w:color w:val="FF0000"/>
          <w:sz w:val="24"/>
          <w:szCs w:val="24"/>
        </w:rPr>
      </w:pPr>
    </w:p>
    <w:p w:rsidR="00A71CCA" w:rsidRDefault="00A71CCA" w:rsidP="00A71CCA">
      <w:pPr>
        <w:rPr>
          <w:color w:val="FF0000"/>
          <w:sz w:val="24"/>
          <w:szCs w:val="24"/>
        </w:rPr>
      </w:pPr>
      <w:r w:rsidRPr="00A71CCA">
        <w:rPr>
          <w:color w:val="FF0000"/>
          <w:sz w:val="24"/>
          <w:szCs w:val="24"/>
        </w:rPr>
        <w:t>React Project Structure</w:t>
      </w:r>
    </w:p>
    <w:p w:rsidR="00A71CCA" w:rsidRPr="00A71CCA" w:rsidRDefault="00A71CCA" w:rsidP="00A71CCA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You can expand below image and it really easy to understand</w:t>
      </w:r>
      <w:r w:rsidR="00F53A8D">
        <w:rPr>
          <w:color w:val="000000" w:themeColor="text1"/>
          <w:szCs w:val="22"/>
        </w:rPr>
        <w:t xml:space="preserve"> react project structure</w:t>
      </w:r>
      <w:r>
        <w:rPr>
          <w:color w:val="000000" w:themeColor="text1"/>
          <w:szCs w:val="22"/>
        </w:rPr>
        <w:t xml:space="preserve">. </w:t>
      </w:r>
    </w:p>
    <w:p w:rsidR="007D03A7" w:rsidRDefault="003119CF">
      <w:r>
        <w:rPr>
          <w:noProof/>
        </w:rPr>
        <w:drawing>
          <wp:inline distT="0" distB="0" distL="0" distR="0">
            <wp:extent cx="4638675" cy="5621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 folder stru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14" cy="69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C7" w:rsidRDefault="00A856C7" w:rsidP="00A856C7">
      <w:r>
        <w:t xml:space="preserve">PUBLIC -&gt; MANIFEST.JSON </w:t>
      </w:r>
    </w:p>
    <w:p w:rsidR="00A856C7" w:rsidRDefault="00A856C7" w:rsidP="00A856C7"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 user's mobile device or desktop.</w:t>
      </w:r>
    </w:p>
    <w:p w:rsidR="008841F5" w:rsidRDefault="008841F5" w:rsidP="00A856C7"/>
    <w:p w:rsidR="008841F5" w:rsidRPr="008841F5" w:rsidRDefault="008841F5" w:rsidP="00A856C7">
      <w:pPr>
        <w:rPr>
          <w:color w:val="00B0F0"/>
        </w:rPr>
      </w:pPr>
      <w:r w:rsidRPr="008841F5">
        <w:rPr>
          <w:color w:val="00B0F0"/>
        </w:rPr>
        <w:t xml:space="preserve">To see all your installed packages open the </w:t>
      </w:r>
      <w:proofErr w:type="spellStart"/>
      <w:r w:rsidRPr="001F110D">
        <w:rPr>
          <w:color w:val="000000" w:themeColor="text1"/>
        </w:rPr>
        <w:t>package.json</w:t>
      </w:r>
      <w:proofErr w:type="spellEnd"/>
      <w:r w:rsidRPr="001F110D">
        <w:rPr>
          <w:color w:val="000000" w:themeColor="text1"/>
        </w:rPr>
        <w:t xml:space="preserve"> </w:t>
      </w:r>
      <w:r w:rsidRPr="008841F5">
        <w:rPr>
          <w:color w:val="00B0F0"/>
        </w:rPr>
        <w:t xml:space="preserve">file and check the </w:t>
      </w:r>
      <w:r w:rsidRPr="00450834">
        <w:rPr>
          <w:color w:val="000000" w:themeColor="text1"/>
        </w:rPr>
        <w:t xml:space="preserve">dependencies </w:t>
      </w:r>
      <w:r w:rsidRPr="008841F5">
        <w:rPr>
          <w:color w:val="00B0F0"/>
        </w:rPr>
        <w:t>object</w:t>
      </w:r>
    </w:p>
    <w:p w:rsidR="00106126" w:rsidRDefault="00106126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0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6126" w:rsidRDefault="00106126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126" w:rsidRDefault="00106126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1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="00BD7EBE">
        <w:rPr>
          <w:rFonts w:ascii="Consolas" w:eastAsia="Times New Roman" w:hAnsi="Consolas" w:cs="Times New Roman"/>
          <w:color w:val="6A9955"/>
          <w:sz w:val="21"/>
          <w:szCs w:val="21"/>
        </w:rPr>
        <w:t>My</w:t>
      </w:r>
      <w:proofErr w:type="gramEnd"/>
      <w:r w:rsidR="00BD7E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installed dependencies or packages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"@testing-library/jest-</w:t>
      </w:r>
      <w:proofErr w:type="spellStart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41F5">
        <w:rPr>
          <w:rFonts w:ascii="Consolas" w:eastAsia="Times New Roman" w:hAnsi="Consolas" w:cs="Times New Roman"/>
          <w:color w:val="CE9178"/>
          <w:sz w:val="21"/>
          <w:szCs w:val="21"/>
        </w:rPr>
        <w:t>"^5.14.1"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"@testing-library/react"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41F5">
        <w:rPr>
          <w:rFonts w:ascii="Consolas" w:eastAsia="Times New Roman" w:hAnsi="Consolas" w:cs="Times New Roman"/>
          <w:color w:val="CE9178"/>
          <w:sz w:val="21"/>
          <w:szCs w:val="21"/>
        </w:rPr>
        <w:t>"^11.2.7"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"@testing-library/user-event"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41F5">
        <w:rPr>
          <w:rFonts w:ascii="Consolas" w:eastAsia="Times New Roman" w:hAnsi="Consolas" w:cs="Times New Roman"/>
          <w:color w:val="CE9178"/>
          <w:sz w:val="21"/>
          <w:szCs w:val="21"/>
        </w:rPr>
        <w:t>"^12.8.3"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41F5">
        <w:rPr>
          <w:rFonts w:ascii="Consolas" w:eastAsia="Times New Roman" w:hAnsi="Consolas" w:cs="Times New Roman"/>
          <w:color w:val="CE9178"/>
          <w:sz w:val="21"/>
          <w:szCs w:val="21"/>
        </w:rPr>
        <w:t>"^17.0.2"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41F5">
        <w:rPr>
          <w:rFonts w:ascii="Consolas" w:eastAsia="Times New Roman" w:hAnsi="Consolas" w:cs="Times New Roman"/>
          <w:color w:val="CE9178"/>
          <w:sz w:val="21"/>
          <w:szCs w:val="21"/>
        </w:rPr>
        <w:t>"^17.0.2"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react-scripts</w:t>
      </w:r>
      <w:proofErr w:type="gramEnd"/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41F5">
        <w:rPr>
          <w:rFonts w:ascii="Consolas" w:eastAsia="Times New Roman" w:hAnsi="Consolas" w:cs="Times New Roman"/>
          <w:color w:val="CE9178"/>
          <w:sz w:val="21"/>
          <w:szCs w:val="21"/>
        </w:rPr>
        <w:t>"4.0.3"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41F5" w:rsidRPr="008841F5" w:rsidRDefault="008841F5" w:rsidP="00884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1F5">
        <w:rPr>
          <w:rFonts w:ascii="Consolas" w:eastAsia="Times New Roman" w:hAnsi="Consolas" w:cs="Times New Roman"/>
          <w:color w:val="9CDCFE"/>
          <w:sz w:val="21"/>
          <w:szCs w:val="21"/>
        </w:rPr>
        <w:t>"web-vitals"</w:t>
      </w: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41F5">
        <w:rPr>
          <w:rFonts w:ascii="Consolas" w:eastAsia="Times New Roman" w:hAnsi="Consolas" w:cs="Times New Roman"/>
          <w:color w:val="CE9178"/>
          <w:sz w:val="21"/>
          <w:szCs w:val="21"/>
        </w:rPr>
        <w:t>"^1.1.2"</w:t>
      </w:r>
    </w:p>
    <w:p w:rsidR="008841F5" w:rsidRDefault="008841F5" w:rsidP="0022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1F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06126" w:rsidRDefault="00106126" w:rsidP="0022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F1E" w:rsidRPr="00175F1E" w:rsidRDefault="00106126" w:rsidP="00175F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75F1E" w:rsidRPr="00175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A6468">
        <w:rPr>
          <w:rFonts w:ascii="Consolas" w:eastAsia="Times New Roman" w:hAnsi="Consolas" w:cs="Times New Roman"/>
          <w:color w:val="6A9955"/>
          <w:sz w:val="21"/>
          <w:szCs w:val="21"/>
        </w:rPr>
        <w:t>// the “scripts” object</w:t>
      </w:r>
      <w:r w:rsidR="00175F1E" w:rsidRPr="00175F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represent my development server commands</w:t>
      </w:r>
    </w:p>
    <w:p w:rsidR="00175F1E" w:rsidRPr="00175F1E" w:rsidRDefault="00175F1E" w:rsidP="001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75F1E" w:rsidRPr="00175F1E" w:rsidRDefault="00175F1E" w:rsidP="001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5F1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175F1E">
        <w:rPr>
          <w:rFonts w:ascii="Consolas" w:eastAsia="Times New Roman" w:hAnsi="Consolas" w:cs="Times New Roman"/>
          <w:color w:val="6A9955"/>
          <w:sz w:val="21"/>
          <w:szCs w:val="21"/>
        </w:rPr>
        <w:t>// to start the app (it builds local development version of my react app)</w:t>
      </w:r>
    </w:p>
    <w:p w:rsidR="00175F1E" w:rsidRPr="00175F1E" w:rsidRDefault="00175F1E" w:rsidP="001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proofErr w:type="gramEnd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5F1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75F1E">
        <w:rPr>
          <w:rFonts w:ascii="Consolas" w:eastAsia="Times New Roman" w:hAnsi="Consolas" w:cs="Times New Roman"/>
          <w:color w:val="6A9955"/>
          <w:sz w:val="21"/>
          <w:szCs w:val="21"/>
        </w:rPr>
        <w:t>// build a production version of my react app so that you can deploy it to a server</w:t>
      </w:r>
    </w:p>
    <w:p w:rsidR="00175F1E" w:rsidRPr="00175F1E" w:rsidRDefault="00175F1E" w:rsidP="001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5F1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5F1E" w:rsidRPr="00175F1E" w:rsidRDefault="00175F1E" w:rsidP="001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eject</w:t>
      </w:r>
      <w:proofErr w:type="gramEnd"/>
      <w:r w:rsidRPr="00175F1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5F1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75F1E">
        <w:rPr>
          <w:rFonts w:ascii="Consolas" w:eastAsia="Times New Roman" w:hAnsi="Consolas" w:cs="Times New Roman"/>
          <w:color w:val="6A9955"/>
          <w:sz w:val="21"/>
          <w:szCs w:val="21"/>
        </w:rPr>
        <w:t>// never use or run this eject script</w:t>
      </w:r>
    </w:p>
    <w:p w:rsidR="00175F1E" w:rsidRPr="00175F1E" w:rsidRDefault="00175F1E" w:rsidP="001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F1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06126" w:rsidRDefault="00106126" w:rsidP="0017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126" w:rsidRPr="00106126" w:rsidRDefault="00106126" w:rsidP="0010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7C09" w:rsidRPr="00227C09" w:rsidRDefault="00227C09" w:rsidP="00227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C04" w:rsidRPr="008D74DF" w:rsidRDefault="00A856C7" w:rsidP="00A856C7">
      <w:pPr>
        <w:rPr>
          <w:color w:val="00B050"/>
          <w:sz w:val="24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8D74DF" w:rsidRDefault="008D74DF" w:rsidP="00A856C7">
      <w:pPr>
        <w:rPr>
          <w:color w:val="FF0000"/>
        </w:rPr>
      </w:pPr>
    </w:p>
    <w:p w:rsidR="00A856C7" w:rsidRDefault="009F0C04" w:rsidP="00A856C7">
      <w:pPr>
        <w:rPr>
          <w:color w:val="FF0000"/>
        </w:rPr>
      </w:pPr>
      <w:r w:rsidRPr="009F0C04">
        <w:rPr>
          <w:color w:val="FF0000"/>
        </w:rPr>
        <w:t>REACT RENDER</w:t>
      </w:r>
    </w:p>
    <w:p w:rsidR="001A436E" w:rsidRPr="001A436E" w:rsidRDefault="001A436E" w:rsidP="00A856C7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proofErr w:type="gramStart"/>
      <w:r w:rsidRPr="001A436E">
        <w:rPr>
          <w:color w:val="FF0000"/>
        </w:rPr>
        <w:t>reactDom.render</w:t>
      </w:r>
      <w:proofErr w:type="spellEnd"/>
      <w:r w:rsidRPr="001A436E">
        <w:rPr>
          <w:color w:val="FF0000"/>
        </w:rPr>
        <w:t>(</w:t>
      </w:r>
      <w:proofErr w:type="gramEnd"/>
      <w:r w:rsidRPr="001A436E">
        <w:rPr>
          <w:color w:val="FF0000"/>
        </w:rPr>
        <w:t xml:space="preserve">) </w:t>
      </w:r>
      <w:r>
        <w:rPr>
          <w:color w:val="000000" w:themeColor="text1"/>
        </w:rPr>
        <w:t xml:space="preserve">method allows you to take one html element and put it into another. 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43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43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36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1A436E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A43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A436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36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3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helloo</w:t>
      </w:r>
      <w:proofErr w:type="spell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world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3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A436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36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36E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)    );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36E" w:rsidRPr="001A436E" w:rsidRDefault="00D24021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Above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means, </w:t>
      </w:r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look for document w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ith id "book" and put &lt;h1&gt; hell</w:t>
      </w:r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o world&lt;/h1&gt; into it. "REACT RENDER" is all about taking one html and put</w:t>
      </w:r>
      <w:r w:rsidR="000F7113"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ing it into another html element</w:t>
      </w:r>
    </w:p>
    <w:p w:rsidR="000F7113" w:rsidRPr="001A436E" w:rsidRDefault="000F7113" w:rsidP="000F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Remember</w:t>
      </w:r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first </w:t>
      </w:r>
      <w:proofErr w:type="spellStart"/>
      <w:proofErr w:type="gramStart"/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ReactDom.render</w:t>
      </w:r>
      <w:proofErr w:type="spellEnd"/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parameter only takes one html container. </w:t>
      </w:r>
      <w:proofErr w:type="gramStart"/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multiple values, wrap them in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side a single </w:t>
      </w:r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container </w:t>
      </w:r>
      <w:proofErr w:type="spellStart"/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="001A436E" w:rsidRPr="001A436E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3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wrap it inside a "</w:t>
      </w:r>
      <w:proofErr w:type="spellStart"/>
      <w:r w:rsidR="005A4FDD">
        <w:rPr>
          <w:rFonts w:ascii="Consolas" w:eastAsia="Times New Roman" w:hAnsi="Consolas" w:cs="Times New Roman"/>
          <w:color w:val="6A9955"/>
          <w:sz w:val="21"/>
          <w:szCs w:val="21"/>
        </w:rPr>
        <w:t>jsx</w:t>
      </w:r>
      <w:proofErr w:type="spellEnd"/>
      <w:r w:rsidRPr="001A43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fragment (&lt;&gt; &lt;/&gt;)" or a div </w:t>
      </w:r>
      <w:proofErr w:type="spellStart"/>
      <w:r w:rsidRPr="001A436E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1A436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436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43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3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justice </w:t>
      </w:r>
      <w:proofErr w:type="spellStart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ankomah</w:t>
      </w:r>
      <w:proofErr w:type="spellEnd"/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3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3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006F0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id=”book”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43 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3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36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3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36E" w:rsidRPr="001A436E" w:rsidRDefault="001A436E" w:rsidP="001A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6919" w:rsidRDefault="007E6919" w:rsidP="007E6919">
      <w:pPr>
        <w:rPr>
          <w:color w:val="000000" w:themeColor="text1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9F0C04" w:rsidRDefault="009F0C04" w:rsidP="00A856C7">
      <w:pPr>
        <w:rPr>
          <w:color w:val="000000" w:themeColor="text1"/>
        </w:rPr>
      </w:pPr>
    </w:p>
    <w:p w:rsidR="00B10B5B" w:rsidRPr="00B10B5B" w:rsidRDefault="00B10B5B" w:rsidP="00A856C7">
      <w:pPr>
        <w:rPr>
          <w:color w:val="FF0000"/>
        </w:rPr>
      </w:pPr>
      <w:r w:rsidRPr="00B10B5B">
        <w:rPr>
          <w:color w:val="FF0000"/>
        </w:rPr>
        <w:t>JSX – JAVASCRIPT XTENSION</w:t>
      </w:r>
    </w:p>
    <w:p w:rsidR="004912F4" w:rsidRDefault="00FC7CFA" w:rsidP="00A856C7">
      <w:pPr>
        <w:rPr>
          <w:color w:val="000000" w:themeColor="text1"/>
        </w:rPr>
      </w:pPr>
      <w:proofErr w:type="spellStart"/>
      <w:r>
        <w:rPr>
          <w:color w:val="000000" w:themeColor="text1"/>
        </w:rPr>
        <w:t>Jsx</w:t>
      </w:r>
      <w:proofErr w:type="spellEnd"/>
      <w:r>
        <w:rPr>
          <w:color w:val="000000" w:themeColor="text1"/>
        </w:rPr>
        <w:t xml:space="preserve"> helps you to write html codes directly in your react</w:t>
      </w:r>
      <w:r w:rsidR="00A1378D">
        <w:rPr>
          <w:color w:val="000000" w:themeColor="text1"/>
        </w:rPr>
        <w:t>.js</w:t>
      </w:r>
      <w:r>
        <w:rPr>
          <w:color w:val="000000" w:themeColor="text1"/>
        </w:rPr>
        <w:t xml:space="preserve"> components and functions.</w:t>
      </w:r>
    </w:p>
    <w:p w:rsidR="00FC7CFA" w:rsidRDefault="00FC7CFA" w:rsidP="00A856C7">
      <w:pPr>
        <w:rPr>
          <w:color w:val="000000" w:themeColor="text1"/>
        </w:rPr>
      </w:pPr>
      <w:r>
        <w:rPr>
          <w:color w:val="000000" w:themeColor="text1"/>
        </w:rPr>
        <w:t>Although they look like actual h</w:t>
      </w:r>
      <w:r w:rsidR="005A4FDD">
        <w:rPr>
          <w:color w:val="000000" w:themeColor="text1"/>
        </w:rPr>
        <w:t>tml, but they are not</w:t>
      </w:r>
      <w:r w:rsidR="00A07F38">
        <w:rPr>
          <w:color w:val="000000" w:themeColor="text1"/>
        </w:rPr>
        <w:t>,</w:t>
      </w:r>
      <w:r w:rsidR="005A4FDD">
        <w:rPr>
          <w:color w:val="000000" w:themeColor="text1"/>
        </w:rPr>
        <w:t xml:space="preserve"> their </w:t>
      </w:r>
      <w:proofErr w:type="spellStart"/>
      <w:r w:rsidR="005A4FDD">
        <w:rPr>
          <w:color w:val="000000" w:themeColor="text1"/>
        </w:rPr>
        <w:t>jsx</w:t>
      </w:r>
      <w:proofErr w:type="spellEnd"/>
      <w:r w:rsidR="005A4FDD">
        <w:rPr>
          <w:color w:val="000000" w:themeColor="text1"/>
        </w:rPr>
        <w:t>. It just that they use the same html tags and the same syntax.</w:t>
      </w:r>
    </w:p>
    <w:p w:rsidR="005A4FDD" w:rsidRDefault="005A4FDD" w:rsidP="00A856C7">
      <w:pPr>
        <w:rPr>
          <w:color w:val="000000" w:themeColor="text1"/>
        </w:rPr>
      </w:pPr>
    </w:p>
    <w:p w:rsidR="005A4FDD" w:rsidRPr="005A4FDD" w:rsidRDefault="005A4FDD" w:rsidP="00A856C7">
      <w:pPr>
        <w:rPr>
          <w:color w:val="00B0F0"/>
        </w:rPr>
      </w:pPr>
      <w:r w:rsidRPr="005A4FDD">
        <w:rPr>
          <w:color w:val="00B0F0"/>
        </w:rPr>
        <w:t>JSX Rules For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*  </w:t>
      </w:r>
      <w:r w:rsidRPr="008D1E02">
        <w:rPr>
          <w:rFonts w:ascii="Consolas" w:eastAsia="Times New Roman" w:hAnsi="Consolas" w:cs="Times New Roman"/>
          <w:color w:val="FFFF00"/>
          <w:sz w:val="21"/>
          <w:szCs w:val="21"/>
        </w:rPr>
        <w:t>=</w:t>
      </w:r>
      <w:proofErr w:type="gramEnd"/>
      <w:r w:rsidRPr="008D1E02">
        <w:rPr>
          <w:rFonts w:ascii="Consolas" w:eastAsia="Times New Roman" w:hAnsi="Consolas" w:cs="Times New Roman"/>
          <w:color w:val="FFFF00"/>
          <w:sz w:val="21"/>
          <w:szCs w:val="21"/>
        </w:rPr>
        <w:t xml:space="preserve">========= Rule 1: 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You can only return a single html container tag. 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If you need to return multiple html tags, wrap it inside a container like div or w</w:t>
      </w:r>
      <w:r w:rsidR="00D24021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ap it in JSX fragment (&lt;&gt; &lt;/&gt;)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Example: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E02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1E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jsx</w:t>
      </w:r>
      <w:proofErr w:type="spellEnd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fragment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ttwo</w:t>
      </w:r>
      <w:proofErr w:type="spellEnd"/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*  </w:t>
      </w:r>
      <w:r w:rsidRPr="008D1E02">
        <w:rPr>
          <w:rFonts w:ascii="Consolas" w:eastAsia="Times New Roman" w:hAnsi="Consolas" w:cs="Times New Roman"/>
          <w:color w:val="FFFF00"/>
          <w:sz w:val="21"/>
          <w:szCs w:val="21"/>
        </w:rPr>
        <w:t>=</w:t>
      </w:r>
      <w:proofErr w:type="gramEnd"/>
      <w:r w:rsidRPr="008D1E02">
        <w:rPr>
          <w:rFonts w:ascii="Consolas" w:eastAsia="Times New Roman" w:hAnsi="Consolas" w:cs="Times New Roman"/>
          <w:color w:val="FFFF00"/>
          <w:sz w:val="21"/>
          <w:szCs w:val="21"/>
        </w:rPr>
        <w:t xml:space="preserve">========= Rule 2: 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Use "</w:t>
      </w:r>
      <w:proofErr w:type="spellStart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to define class attribute for your </w:t>
      </w:r>
      <w:proofErr w:type="spellStart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jsx</w:t>
      </w:r>
      <w:proofErr w:type="spellEnd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element. </w:t>
      </w:r>
      <w:r w:rsidR="00AA16BF" w:rsidRPr="008D1E02">
        <w:rPr>
          <w:rFonts w:ascii="Consolas" w:eastAsia="Times New Roman" w:hAnsi="Consolas" w:cs="Times New Roman"/>
          <w:color w:val="6A9955"/>
          <w:sz w:val="21"/>
          <w:szCs w:val="21"/>
        </w:rPr>
        <w:t>Because</w:t>
      </w: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"class" is a reserved word in </w:t>
      </w:r>
      <w:proofErr w:type="spellStart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But you can use "id" attribute because it not a reserved word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Example: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E02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E02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1E02">
        <w:rPr>
          <w:rFonts w:ascii="Consolas" w:eastAsia="Times New Roman" w:hAnsi="Consolas" w:cs="Times New Roman"/>
          <w:color w:val="CE9178"/>
          <w:sz w:val="21"/>
          <w:szCs w:val="21"/>
        </w:rPr>
        <w:t>"justice"</w:t>
      </w: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1E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E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E02">
        <w:rPr>
          <w:rFonts w:ascii="Consolas" w:eastAsia="Times New Roman" w:hAnsi="Consolas" w:cs="Times New Roman"/>
          <w:color w:val="CE9178"/>
          <w:sz w:val="21"/>
          <w:szCs w:val="21"/>
        </w:rPr>
        <w:t>myparagraph</w:t>
      </w:r>
      <w:proofErr w:type="spellEnd"/>
      <w:r w:rsidRPr="008D1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you can use a variable name by </w:t>
      </w:r>
      <w:r w:rsidR="00AA16BF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="00AA16BF" w:rsidRPr="008D1E02">
        <w:rPr>
          <w:rFonts w:ascii="Consolas" w:eastAsia="Times New Roman" w:hAnsi="Consolas" w:cs="Times New Roman"/>
          <w:color w:val="6A9955"/>
          <w:sz w:val="21"/>
          <w:szCs w:val="21"/>
        </w:rPr>
        <w:t>ur</w:t>
      </w:r>
      <w:r w:rsidR="00AA16BF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="00AA16BF" w:rsidRPr="008D1E02">
        <w:rPr>
          <w:rFonts w:ascii="Consolas" w:eastAsia="Times New Roman" w:hAnsi="Consolas" w:cs="Times New Roman"/>
          <w:color w:val="6A9955"/>
          <w:sz w:val="21"/>
          <w:szCs w:val="21"/>
        </w:rPr>
        <w:t>ounding</w:t>
      </w:r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with {} instead of a </w:t>
      </w:r>
      <w:proofErr w:type="gramStart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String  *</w:t>
      </w:r>
      <w:proofErr w:type="gramEnd"/>
      <w:r w:rsidRPr="008D1E0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E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D1E02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E0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E0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8D1E02" w:rsidRPr="008D1E02" w:rsidRDefault="008D1E02" w:rsidP="008D1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E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12F4" w:rsidRDefault="004912F4" w:rsidP="00A856C7">
      <w:pPr>
        <w:rPr>
          <w:color w:val="000000" w:themeColor="text1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4E2915" w:rsidRDefault="004E2915" w:rsidP="00A856C7">
      <w:pPr>
        <w:rPr>
          <w:color w:val="FF0000"/>
        </w:rPr>
      </w:pPr>
    </w:p>
    <w:p w:rsidR="004E2915" w:rsidRPr="004E2915" w:rsidRDefault="004E2915" w:rsidP="00A856C7">
      <w:pPr>
        <w:rPr>
          <w:color w:val="FF0000"/>
          <w:sz w:val="24"/>
          <w:szCs w:val="24"/>
        </w:rPr>
      </w:pPr>
      <w:r w:rsidRPr="004E2915">
        <w:rPr>
          <w:color w:val="FF0000"/>
          <w:sz w:val="24"/>
          <w:szCs w:val="24"/>
        </w:rPr>
        <w:t>Component</w:t>
      </w:r>
    </w:p>
    <w:p w:rsidR="00A436B2" w:rsidRDefault="009A11BD" w:rsidP="00A856C7">
      <w:pPr>
        <w:rPr>
          <w:color w:val="000000" w:themeColor="text1"/>
        </w:rPr>
      </w:pPr>
      <w:r>
        <w:rPr>
          <w:color w:val="000000" w:themeColor="text1"/>
        </w:rPr>
        <w:t>Component represents</w:t>
      </w:r>
      <w:r w:rsidR="006B67B9">
        <w:rPr>
          <w:color w:val="000000" w:themeColor="text1"/>
        </w:rPr>
        <w:t xml:space="preserve"> single html webpage with its own template, logic and styles that can be embedded into other components.</w:t>
      </w:r>
    </w:p>
    <w:p w:rsidR="00EA25CF" w:rsidRDefault="00EA25CF" w:rsidP="00A856C7">
      <w:pPr>
        <w:rPr>
          <w:color w:val="000000" w:themeColor="text1"/>
        </w:rPr>
      </w:pPr>
      <w:r w:rsidRPr="00EA25CF">
        <w:rPr>
          <w:color w:val="FF0000"/>
        </w:rPr>
        <w:t>Note</w:t>
      </w:r>
      <w:r>
        <w:rPr>
          <w:color w:val="000000" w:themeColor="text1"/>
        </w:rPr>
        <w:t xml:space="preserve"> = When you create a component,</w:t>
      </w:r>
      <w:r w:rsidR="00EA762A">
        <w:rPr>
          <w:color w:val="000000" w:themeColor="text1"/>
        </w:rPr>
        <w:t xml:space="preserve"> </w:t>
      </w:r>
      <w:r w:rsidR="00213CF3">
        <w:rPr>
          <w:color w:val="000000" w:themeColor="text1"/>
        </w:rPr>
        <w:t>start with a</w:t>
      </w:r>
      <w:r w:rsidR="00EA762A">
        <w:rPr>
          <w:color w:val="000000" w:themeColor="text1"/>
        </w:rPr>
        <w:t xml:space="preserve"> </w:t>
      </w:r>
      <w:r w:rsidR="00213CF3">
        <w:rPr>
          <w:color w:val="000000" w:themeColor="text1"/>
        </w:rPr>
        <w:t>capital</w:t>
      </w:r>
      <w:r w:rsidR="00EA762A">
        <w:rPr>
          <w:color w:val="000000" w:themeColor="text1"/>
        </w:rPr>
        <w:t xml:space="preserve"> letter like App.js. And</w:t>
      </w:r>
      <w:r>
        <w:rPr>
          <w:color w:val="000000" w:themeColor="text1"/>
        </w:rPr>
        <w:t xml:space="preserve"> create a separate </w:t>
      </w:r>
      <w:r w:rsidRPr="00031FCA">
        <w:rPr>
          <w:color w:val="00B0F0"/>
        </w:rPr>
        <w:t xml:space="preserve">CSS </w:t>
      </w:r>
      <w:r>
        <w:rPr>
          <w:color w:val="000000" w:themeColor="text1"/>
        </w:rPr>
        <w:t>file for it to style it templates.</w:t>
      </w:r>
    </w:p>
    <w:p w:rsidR="009A11BD" w:rsidRDefault="009A11BD" w:rsidP="00A856C7">
      <w:pPr>
        <w:rPr>
          <w:color w:val="000000" w:themeColor="text1"/>
        </w:rPr>
      </w:pPr>
      <w:r>
        <w:rPr>
          <w:color w:val="000000" w:themeColor="text1"/>
        </w:rPr>
        <w:t>You can create component by using functions or class.</w:t>
      </w:r>
    </w:p>
    <w:p w:rsidR="009A11BD" w:rsidRPr="009A11BD" w:rsidRDefault="009A11BD" w:rsidP="00A856C7">
      <w:pPr>
        <w:rPr>
          <w:b/>
          <w:color w:val="000000" w:themeColor="text1"/>
        </w:rPr>
      </w:pPr>
      <w:r w:rsidRPr="009A11BD">
        <w:rPr>
          <w:b/>
          <w:color w:val="000000" w:themeColor="text1"/>
        </w:rPr>
        <w:t>Example:</w:t>
      </w:r>
    </w:p>
    <w:p w:rsidR="00FE0742" w:rsidRDefault="00FE0742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FE0742" w:rsidRPr="00FE0742" w:rsidRDefault="00FE0742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42">
        <w:rPr>
          <w:rFonts w:ascii="Consolas" w:eastAsia="Times New Roman" w:hAnsi="Consolas" w:cs="Times New Roman"/>
          <w:color w:val="6A9955"/>
          <w:sz w:val="21"/>
          <w:szCs w:val="21"/>
        </w:rPr>
        <w:t>// import React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========== </w:t>
      </w:r>
      <w:r w:rsidRPr="009A11BD">
        <w:rPr>
          <w:rFonts w:ascii="Consolas" w:eastAsia="Times New Roman" w:hAnsi="Consolas" w:cs="Times New Roman"/>
          <w:color w:val="FFFF00"/>
          <w:sz w:val="21"/>
          <w:szCs w:val="21"/>
        </w:rPr>
        <w:t>CLASS BASED COMPONENTS</w:t>
      </w: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===============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// create a class that extends "</w:t>
      </w:r>
      <w:proofErr w:type="spellStart"/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React.Component</w:t>
      </w:r>
      <w:proofErr w:type="spellEnd"/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so you can have access to the </w:t>
      </w:r>
      <w:proofErr w:type="gramStart"/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){} method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1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1BD">
        <w:rPr>
          <w:rFonts w:ascii="Consolas" w:eastAsia="Times New Roman" w:hAnsi="Consolas" w:cs="Times New Roman"/>
          <w:color w:val="4EC9B0"/>
          <w:sz w:val="21"/>
          <w:szCs w:val="21"/>
        </w:rPr>
        <w:t>JusticeComponent</w:t>
      </w:r>
      <w:proofErr w:type="spell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1BD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1B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// the render method represent what will be return from this component to other components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A11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my first class component</w:t>
      </w: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1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// export the class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1BD">
        <w:rPr>
          <w:rFonts w:ascii="Consolas" w:eastAsia="Times New Roman" w:hAnsi="Consolas" w:cs="Times New Roman"/>
          <w:color w:val="4EC9B0"/>
          <w:sz w:val="21"/>
          <w:szCs w:val="21"/>
        </w:rPr>
        <w:t>JusticeComponent</w:t>
      </w:r>
      <w:proofErr w:type="spell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11BD" w:rsidRPr="009A11BD" w:rsidRDefault="009A11BD" w:rsidP="009A11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========== </w:t>
      </w:r>
      <w:r w:rsidRPr="009A11BD">
        <w:rPr>
          <w:rFonts w:ascii="Consolas" w:eastAsia="Times New Roman" w:hAnsi="Consolas" w:cs="Times New Roman"/>
          <w:color w:val="FFFF00"/>
          <w:sz w:val="21"/>
          <w:szCs w:val="21"/>
        </w:rPr>
        <w:t xml:space="preserve">Function BASED COMPONENTS </w:t>
      </w: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===============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1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1BD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 function based components</w:t>
      </w: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1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11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D">
        <w:rPr>
          <w:rFonts w:ascii="Consolas" w:eastAsia="Times New Roman" w:hAnsi="Consolas" w:cs="Times New Roman"/>
          <w:color w:val="6A9955"/>
          <w:sz w:val="21"/>
          <w:szCs w:val="21"/>
        </w:rPr>
        <w:t>// export the function</w:t>
      </w:r>
    </w:p>
    <w:p w:rsid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1BD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9A11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11BD" w:rsidRPr="009A11BD" w:rsidRDefault="009A11BD" w:rsidP="009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67B9" w:rsidRPr="004E2915" w:rsidRDefault="006B67B9" w:rsidP="00A856C7">
      <w:pPr>
        <w:rPr>
          <w:color w:val="000000" w:themeColor="text1"/>
        </w:rPr>
      </w:pPr>
    </w:p>
    <w:p w:rsidR="00A436B2" w:rsidRPr="00570206" w:rsidRDefault="00570206" w:rsidP="00A856C7">
      <w:pPr>
        <w:rPr>
          <w:color w:val="00B0F0"/>
          <w:sz w:val="24"/>
          <w:szCs w:val="24"/>
        </w:rPr>
      </w:pPr>
      <w:r w:rsidRPr="00570206">
        <w:rPr>
          <w:color w:val="00B0F0"/>
          <w:sz w:val="24"/>
          <w:szCs w:val="24"/>
        </w:rPr>
        <w:t>Pro</w:t>
      </w:r>
      <w:r w:rsidR="00681D45">
        <w:rPr>
          <w:color w:val="00B0F0"/>
          <w:sz w:val="24"/>
          <w:szCs w:val="24"/>
        </w:rPr>
        <w:t>p</w:t>
      </w:r>
      <w:r w:rsidRPr="00570206">
        <w:rPr>
          <w:color w:val="00B0F0"/>
          <w:sz w:val="24"/>
          <w:szCs w:val="24"/>
        </w:rPr>
        <w:t>s or Properties</w:t>
      </w:r>
    </w:p>
    <w:p w:rsidR="00A436B2" w:rsidRPr="00570206" w:rsidRDefault="00570206" w:rsidP="00A856C7">
      <w:pPr>
        <w:rPr>
          <w:color w:val="000000" w:themeColor="text1"/>
        </w:rPr>
      </w:pPr>
      <w:r>
        <w:rPr>
          <w:color w:val="000000" w:themeColor="text1"/>
        </w:rPr>
        <w:t>Pro</w:t>
      </w:r>
      <w:r w:rsidR="001D37DA">
        <w:rPr>
          <w:color w:val="000000" w:themeColor="text1"/>
        </w:rPr>
        <w:t>p</w:t>
      </w:r>
      <w:r>
        <w:rPr>
          <w:color w:val="000000" w:themeColor="text1"/>
        </w:rPr>
        <w:t xml:space="preserve">s, allows you to pass data to another components. </w:t>
      </w:r>
    </w:p>
    <w:p w:rsidR="00570206" w:rsidRDefault="007D3203" w:rsidP="00A856C7">
      <w:pPr>
        <w:rPr>
          <w:color w:val="000000" w:themeColor="text1"/>
        </w:rPr>
      </w:pPr>
      <w:r w:rsidRPr="007D3203">
        <w:rPr>
          <w:color w:val="000000" w:themeColor="text1"/>
        </w:rPr>
        <w:t>Example: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Inside Bacon.js</w:t>
      </w:r>
    </w:p>
    <w:p w:rsid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320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320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>// call the class constructor to initialize the props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20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20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D320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tell where you want to display the "name" and "country" properties that is being passed to this components. 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>           Use the format {</w:t>
      </w:r>
      <w:proofErr w:type="spellStart"/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>this.props.property_Name</w:t>
      </w:r>
      <w:proofErr w:type="spellEnd"/>
      <w:proofErr w:type="gramStart"/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>}  to</w:t>
      </w:r>
      <w:proofErr w:type="gramEnd"/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the properties*/</w:t>
      </w:r>
    </w:p>
    <w:p w:rsidR="007D3203" w:rsidRPr="007D3203" w:rsidRDefault="001E0561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8F992" wp14:editId="67BB241D">
                <wp:simplePos x="0" y="0"/>
                <wp:positionH relativeFrom="column">
                  <wp:posOffset>1352550</wp:posOffset>
                </wp:positionH>
                <wp:positionV relativeFrom="paragraph">
                  <wp:posOffset>0</wp:posOffset>
                </wp:positionV>
                <wp:extent cx="523875" cy="3581400"/>
                <wp:effectExtent l="0" t="38100" r="857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8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13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5pt;margin-top:0;width:41.25pt;height:28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" strokecolor="#4f81bd [3204]" strokeweight=".5pt">
                <v:stroke endarrow="open" endcap="round"/>
              </v:shape>
            </w:pict>
          </mc:Fallback>
        </mc:AlternateContent>
      </w:r>
      <w:r w:rsidR="007D3203"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7D3203" w:rsidRPr="007D32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D3203" w:rsidRPr="007D32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="007D3203"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D3203"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D3203" w:rsidRPr="007D320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="007D3203" w:rsidRPr="007D32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D3203" w:rsidRPr="007D320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="007D3203" w:rsidRPr="007D32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D3203" w:rsidRPr="007D32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7D3203" w:rsidRPr="007D32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D3203"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D3203" w:rsidRPr="007D32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D3203" w:rsidRPr="007D32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="007D3203"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D3203"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320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3203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D3203" w:rsidRPr="007D3203" w:rsidRDefault="001E0561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57150</wp:posOffset>
                </wp:positionV>
                <wp:extent cx="514350" cy="3409950"/>
                <wp:effectExtent l="762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09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926F4" id="Straight Arrow Connector 3" o:spid="_x0000_s1026" type="#_x0000_t32" style="position:absolute;margin-left:165.75pt;margin-top:4.5pt;width:40.5pt;height:26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" strokecolor="#4f81bd [3204]" strokeweight=".5pt">
                <v:stroke endarrow="open" endcap="round"/>
              </v:shape>
            </w:pict>
          </mc:Fallback>
        </mc:AlternateContent>
      </w:r>
      <w:r w:rsidR="007D3203"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7D3203" w:rsidRPr="007D32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D3203" w:rsidRPr="007D32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D3203"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       );    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FFFF00"/>
          <w:sz w:val="21"/>
          <w:szCs w:val="21"/>
        </w:rPr>
        <w:t xml:space="preserve">  Inside </w:t>
      </w:r>
      <w:r>
        <w:rPr>
          <w:rFonts w:ascii="Consolas" w:eastAsia="Times New Roman" w:hAnsi="Consolas" w:cs="Times New Roman"/>
          <w:color w:val="FFFF00"/>
          <w:sz w:val="21"/>
          <w:szCs w:val="21"/>
        </w:rPr>
        <w:t>App</w:t>
      </w:r>
      <w:r w:rsidRPr="007D3203">
        <w:rPr>
          <w:rFonts w:ascii="Consolas" w:eastAsia="Times New Roman" w:hAnsi="Consolas" w:cs="Times New Roman"/>
          <w:color w:val="FFFF00"/>
          <w:sz w:val="21"/>
          <w:szCs w:val="21"/>
        </w:rPr>
        <w:t>.js</w:t>
      </w:r>
    </w:p>
    <w:p w:rsid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>// import the Bacon component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CE9178"/>
          <w:sz w:val="21"/>
          <w:szCs w:val="21"/>
        </w:rPr>
        <w:t>"./components/texting"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3203" w:rsidRPr="007D3203" w:rsidRDefault="007D3203" w:rsidP="007D32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2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D24021">
        <w:rPr>
          <w:rFonts w:ascii="Consolas" w:eastAsia="Times New Roman" w:hAnsi="Consolas" w:cs="Times New Roman"/>
          <w:color w:val="6A9955"/>
          <w:sz w:val="21"/>
          <w:szCs w:val="21"/>
        </w:rPr>
        <w:t>// pass</w:t>
      </w:r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properties to the &lt;</w:t>
      </w:r>
      <w:r w:rsidR="00661F5C">
        <w:rPr>
          <w:rFonts w:ascii="Consolas" w:eastAsia="Times New Roman" w:hAnsi="Consolas" w:cs="Times New Roman"/>
          <w:color w:val="6A9955"/>
          <w:sz w:val="21"/>
          <w:szCs w:val="21"/>
        </w:rPr>
        <w:t>Bacon</w:t>
      </w:r>
      <w:r w:rsidRPr="007D3203">
        <w:rPr>
          <w:rFonts w:ascii="Consolas" w:eastAsia="Times New Roman" w:hAnsi="Consolas" w:cs="Times New Roman"/>
          <w:color w:val="6A9955"/>
          <w:sz w:val="21"/>
          <w:szCs w:val="21"/>
        </w:rPr>
        <w:t>&gt; template and display it here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203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203">
        <w:rPr>
          <w:rFonts w:ascii="Consolas" w:eastAsia="Times New Roman" w:hAnsi="Consolas" w:cs="Times New Roman"/>
          <w:color w:val="CE9178"/>
          <w:sz w:val="21"/>
          <w:szCs w:val="21"/>
        </w:rPr>
        <w:t>"Iniesta"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203">
        <w:rPr>
          <w:rFonts w:ascii="Consolas" w:eastAsia="Times New Roman" w:hAnsi="Consolas" w:cs="Times New Roman"/>
          <w:color w:val="CE9178"/>
          <w:sz w:val="21"/>
          <w:szCs w:val="21"/>
        </w:rPr>
        <w:t>"Ghana"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3203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7D32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2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D32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3203" w:rsidRPr="007D3203" w:rsidRDefault="007D3203" w:rsidP="007D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203" w:rsidRDefault="007D3203" w:rsidP="00A856C7">
      <w:pPr>
        <w:rPr>
          <w:color w:val="000000" w:themeColor="text1"/>
        </w:rPr>
      </w:pPr>
    </w:p>
    <w:p w:rsidR="00661F5C" w:rsidRPr="00661F5C" w:rsidRDefault="00661F5C" w:rsidP="00A856C7">
      <w:pPr>
        <w:rPr>
          <w:color w:val="00B0F0"/>
        </w:rPr>
      </w:pPr>
      <w:r w:rsidRPr="00661F5C">
        <w:rPr>
          <w:color w:val="00B0F0"/>
        </w:rPr>
        <w:t>How to map through data and pass it to component</w:t>
      </w:r>
    </w:p>
    <w:p w:rsid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661F5C" w:rsidRPr="007D3203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D3203">
        <w:rPr>
          <w:rFonts w:ascii="Consolas" w:eastAsia="Times New Roman" w:hAnsi="Consolas" w:cs="Times New Roman"/>
          <w:color w:val="FFFF00"/>
          <w:sz w:val="21"/>
          <w:szCs w:val="21"/>
        </w:rPr>
        <w:t xml:space="preserve">Inside </w:t>
      </w:r>
      <w:r>
        <w:rPr>
          <w:rFonts w:ascii="Consolas" w:eastAsia="Times New Roman" w:hAnsi="Consolas" w:cs="Times New Roman"/>
          <w:color w:val="FFFF00"/>
          <w:sz w:val="21"/>
          <w:szCs w:val="21"/>
        </w:rPr>
        <w:t>App</w:t>
      </w:r>
      <w:r w:rsidRPr="007D3203">
        <w:rPr>
          <w:rFonts w:ascii="Consolas" w:eastAsia="Times New Roman" w:hAnsi="Consolas" w:cs="Times New Roman"/>
          <w:color w:val="FFFF00"/>
          <w:sz w:val="21"/>
          <w:szCs w:val="21"/>
        </w:rPr>
        <w:t>.js</w:t>
      </w:r>
    </w:p>
    <w:p w:rsid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6A9955"/>
          <w:sz w:val="21"/>
          <w:szCs w:val="21"/>
        </w:rPr>
        <w:t>// import the Bacon component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"./components/texting"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proofErr w:type="gram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"justice"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Ankomah</w:t>
      </w:r>
      <w:proofErr w:type="spellEnd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proofErr w:type="gram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Abert</w:t>
      </w:r>
      <w:proofErr w:type="spellEnd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Aidoo</w:t>
      </w:r>
      <w:proofErr w:type="spellEnd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proofErr w:type="gram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"Dennis"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Obodai</w:t>
      </w:r>
      <w:proofErr w:type="spellEnd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F5C">
        <w:rPr>
          <w:rFonts w:ascii="Consolas" w:eastAsia="Times New Roman" w:hAnsi="Consolas" w:cs="Times New Roman"/>
          <w:color w:val="6A9955"/>
          <w:sz w:val="21"/>
          <w:szCs w:val="21"/>
        </w:rPr>
        <w:t>// map through the students array and pass the data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E36B0">
        <w:rPr>
          <w:rFonts w:ascii="Consolas" w:eastAsia="Times New Roman" w:hAnsi="Consolas" w:cs="Times New Roman"/>
          <w:color w:val="6A9955"/>
          <w:sz w:val="21"/>
          <w:szCs w:val="21"/>
        </w:rPr>
        <w:t>// pas</w:t>
      </w:r>
      <w:r w:rsidRPr="00661F5C">
        <w:rPr>
          <w:rFonts w:ascii="Consolas" w:eastAsia="Times New Roman" w:hAnsi="Consolas" w:cs="Times New Roman"/>
          <w:color w:val="6A9955"/>
          <w:sz w:val="21"/>
          <w:szCs w:val="21"/>
        </w:rPr>
        <w:t>s in properties to the &lt;Bacon&gt; template and display it here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studentsDetails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F5C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studentsDetails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studentsDetails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studentsDetails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1F5C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1F5C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</w:rPr>
        <w:t xml:space="preserve">   </w:t>
      </w:r>
      <w:r w:rsidRPr="007D3203">
        <w:rPr>
          <w:rFonts w:ascii="Consolas" w:eastAsia="Times New Roman" w:hAnsi="Consolas" w:cs="Times New Roman"/>
          <w:color w:val="FFFF00"/>
          <w:sz w:val="21"/>
          <w:szCs w:val="21"/>
        </w:rPr>
        <w:t>Inside Bacon.js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F5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1F5C">
        <w:rPr>
          <w:rFonts w:ascii="Consolas" w:eastAsia="Times New Roman" w:hAnsi="Consolas" w:cs="Times New Roman"/>
          <w:color w:val="6A9955"/>
          <w:sz w:val="21"/>
          <w:szCs w:val="21"/>
        </w:rPr>
        <w:t>// call the class constructor to initialize the props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1F5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F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tell where you want to display </w:t>
      </w:r>
      <w:proofErr w:type="gramStart"/>
      <w:r w:rsidRPr="00661F5C">
        <w:rPr>
          <w:rFonts w:ascii="Consolas" w:eastAsia="Times New Roman" w:hAnsi="Consolas" w:cs="Times New Roman"/>
          <w:color w:val="6A9955"/>
          <w:sz w:val="21"/>
          <w:szCs w:val="21"/>
        </w:rPr>
        <w:t>the  properties</w:t>
      </w:r>
      <w:proofErr w:type="gramEnd"/>
      <w:r w:rsidRPr="00661F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is being passed to this components. */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F5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       );    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F5C">
        <w:rPr>
          <w:rFonts w:ascii="Consolas" w:eastAsia="Times New Roman" w:hAnsi="Consolas" w:cs="Times New Roman"/>
          <w:color w:val="4EC9B0"/>
          <w:sz w:val="21"/>
          <w:szCs w:val="21"/>
        </w:rPr>
        <w:t>Bacon</w:t>
      </w: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F5C" w:rsidRPr="00661F5C" w:rsidRDefault="00661F5C" w:rsidP="0066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F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772AC" w:rsidRDefault="002772AC" w:rsidP="00A856C7">
      <w:pPr>
        <w:rPr>
          <w:color w:val="00B050"/>
          <w:sz w:val="24"/>
        </w:rPr>
      </w:pPr>
    </w:p>
    <w:p w:rsidR="002772AC" w:rsidRDefault="002772AC" w:rsidP="00A856C7">
      <w:pPr>
        <w:rPr>
          <w:color w:val="00B0F0"/>
          <w:sz w:val="24"/>
        </w:rPr>
      </w:pPr>
      <w:r w:rsidRPr="002772AC">
        <w:rPr>
          <w:color w:val="00B0F0"/>
          <w:sz w:val="24"/>
        </w:rPr>
        <w:t xml:space="preserve">How To Validate </w:t>
      </w:r>
      <w:proofErr w:type="gramStart"/>
      <w:r w:rsidRPr="002772AC">
        <w:rPr>
          <w:color w:val="00B0F0"/>
          <w:sz w:val="24"/>
        </w:rPr>
        <w:t>And</w:t>
      </w:r>
      <w:proofErr w:type="gramEnd"/>
      <w:r w:rsidRPr="002772AC">
        <w:rPr>
          <w:color w:val="00B0F0"/>
          <w:sz w:val="24"/>
        </w:rPr>
        <w:t xml:space="preserve"> Set default Value for your Props</w:t>
      </w:r>
      <w:r w:rsidR="00C24C9D">
        <w:rPr>
          <w:color w:val="00B0F0"/>
          <w:sz w:val="24"/>
        </w:rPr>
        <w:t xml:space="preserve"> (</w:t>
      </w:r>
      <w:proofErr w:type="spellStart"/>
      <w:r w:rsidR="00C24C9D">
        <w:rPr>
          <w:color w:val="00B0F0"/>
          <w:sz w:val="24"/>
        </w:rPr>
        <w:t>PropTypes</w:t>
      </w:r>
      <w:proofErr w:type="spellEnd"/>
      <w:r w:rsidR="00C24C9D">
        <w:rPr>
          <w:color w:val="00B0F0"/>
          <w:sz w:val="24"/>
        </w:rPr>
        <w:t>)</w:t>
      </w:r>
    </w:p>
    <w:p w:rsidR="002772AC" w:rsidRDefault="002772AC" w:rsidP="00A856C7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Example: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FFFF00"/>
          <w:sz w:val="21"/>
          <w:szCs w:val="21"/>
        </w:rPr>
        <w:t>// inside App.js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// import Header.js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CE9178"/>
          <w:sz w:val="21"/>
          <w:szCs w:val="21"/>
        </w:rPr>
        <w:t>"./components/header/Header"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 App </w:t>
      </w:r>
      <w:proofErr w:type="spellStart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2A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2AC">
        <w:rPr>
          <w:rFonts w:ascii="Consolas" w:eastAsia="Times New Roman" w:hAnsi="Consolas" w:cs="Times New Roman"/>
          <w:color w:val="CE9178"/>
          <w:sz w:val="21"/>
          <w:szCs w:val="21"/>
        </w:rPr>
        <w:t>"Kenneth"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2AC">
        <w:rPr>
          <w:rFonts w:ascii="Consolas" w:eastAsia="Times New Roman" w:hAnsi="Consolas" w:cs="Times New Roman"/>
          <w:color w:val="CE9178"/>
          <w:sz w:val="21"/>
          <w:szCs w:val="21"/>
        </w:rPr>
        <w:t>"44"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children of header 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2A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// export the components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72AC" w:rsidRPr="002772AC" w:rsidRDefault="002772AC" w:rsidP="002772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FFFF00"/>
          <w:sz w:val="21"/>
          <w:szCs w:val="21"/>
        </w:rPr>
        <w:t>// inside Header.js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improt</w:t>
      </w:r>
      <w:proofErr w:type="spell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PropTypes</w:t>
      </w:r>
      <w:proofErr w:type="spellEnd"/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CE9178"/>
          <w:sz w:val="21"/>
          <w:szCs w:val="21"/>
        </w:rPr>
        <w:t>"prop-types"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// define list of your props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72AC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72AC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72AC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} =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772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/* display the props here */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name, age and height is: 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72AC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72A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72AC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72A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72AC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proofErr w:type="gramStart"/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get the parameter passed into this component open tag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&lt;Header&gt;this is the </w:t>
      </w:r>
      <w:r w:rsidR="00A1093B" w:rsidRPr="002772AC">
        <w:rPr>
          <w:rFonts w:ascii="Consolas" w:eastAsia="Times New Roman" w:hAnsi="Consolas" w:cs="Times New Roman"/>
          <w:color w:val="6A9955"/>
          <w:sz w:val="21"/>
          <w:szCs w:val="21"/>
        </w:rPr>
        <w:t>children’s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get&lt;/Header&gt; */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2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72A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="00A1093B" w:rsidRPr="002772AC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parameters, this means if no parameter is passed into these props, use these default values.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proofErr w:type="gramStart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CE9178"/>
          <w:sz w:val="21"/>
          <w:szCs w:val="21"/>
        </w:rPr>
        <w:t>"justice"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2A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// validate your props (remember, the "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propTypes</w:t>
      </w:r>
      <w:proofErr w:type="spell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" is of small "p")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72A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proofErr w:type="gramStart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// means, "</w:t>
      </w:r>
      <w:proofErr w:type="gram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username</w:t>
      </w:r>
      <w:proofErr w:type="gram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must be of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dataType</w:t>
      </w:r>
      <w:proofErr w:type="spell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"string" and is required (</w:t>
      </w:r>
      <w:r w:rsidR="00A1093B" w:rsidRPr="002772AC">
        <w:rPr>
          <w:rFonts w:ascii="Consolas" w:eastAsia="Times New Roman" w:hAnsi="Consolas" w:cs="Times New Roman"/>
          <w:color w:val="6A9955"/>
          <w:sz w:val="21"/>
          <w:szCs w:val="21"/>
        </w:rPr>
        <w:t>remember, the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propTypes</w:t>
      </w:r>
      <w:proofErr w:type="spell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" is of Capital "p")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element represent: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(the property for accessing html element text values)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proofErr w:type="gramEnd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meaning height can be of type string or number but it must be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requird</w:t>
      </w:r>
      <w:proofErr w:type="spellEnd"/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DCDCAA"/>
          <w:sz w:val="21"/>
          <w:szCs w:val="21"/>
        </w:rPr>
        <w:t>oneOfType</w:t>
      </w:r>
      <w:proofErr w:type="spell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2772AC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there is a lot of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proptypes</w:t>
      </w:r>
      <w:proofErr w:type="spell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gram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check react.js documentation for mores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/** Result: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Am App </w:t>
      </w:r>
      <w:proofErr w:type="spell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my</w:t>
      </w:r>
      <w:proofErr w:type="gram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name, age and height is: Kenneth 22 44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children</w:t>
      </w:r>
      <w:proofErr w:type="gramEnd"/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header</w:t>
      </w: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72AC" w:rsidRPr="002772AC" w:rsidRDefault="002772AC" w:rsidP="0027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772AC" w:rsidRPr="00AB36AD" w:rsidRDefault="002772AC" w:rsidP="00AB3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2A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70206" w:rsidRDefault="00C4524C" w:rsidP="00A856C7">
      <w:pPr>
        <w:rPr>
          <w:color w:val="FF0000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183177" w:rsidRDefault="00183177" w:rsidP="00A856C7">
      <w:pPr>
        <w:rPr>
          <w:color w:val="FF0000"/>
        </w:rPr>
      </w:pPr>
    </w:p>
    <w:p w:rsidR="00661F5C" w:rsidRDefault="00183177" w:rsidP="00A856C7">
      <w:pPr>
        <w:rPr>
          <w:color w:val="FF0000"/>
        </w:rPr>
      </w:pPr>
      <w:r w:rsidRPr="00183177">
        <w:rPr>
          <w:color w:val="FF0000"/>
        </w:rPr>
        <w:t>EVENT HANDLING</w:t>
      </w:r>
    </w:p>
    <w:p w:rsidR="00661F5C" w:rsidRDefault="00937873" w:rsidP="00A856C7">
      <w:pPr>
        <w:rPr>
          <w:color w:val="000000" w:themeColor="text1"/>
        </w:rPr>
      </w:pPr>
      <w:r>
        <w:rPr>
          <w:color w:val="000000" w:themeColor="text1"/>
        </w:rPr>
        <w:t>Event helps you to do things to Dom element when some action like “click”, “hover” is performed on them.</w:t>
      </w:r>
    </w:p>
    <w:p w:rsidR="00937873" w:rsidRDefault="00937873" w:rsidP="00A856C7">
      <w:pPr>
        <w:rPr>
          <w:color w:val="FF0000"/>
        </w:rPr>
      </w:pPr>
      <w:r w:rsidRPr="00937873">
        <w:rPr>
          <w:color w:val="FF0000"/>
        </w:rPr>
        <w:t xml:space="preserve">Note = </w:t>
      </w:r>
      <w:proofErr w:type="gramStart"/>
      <w:r w:rsidRPr="00937873">
        <w:rPr>
          <w:color w:val="000000" w:themeColor="text1"/>
        </w:rPr>
        <w:t>You</w:t>
      </w:r>
      <w:proofErr w:type="gramEnd"/>
      <w:r w:rsidRPr="00937873">
        <w:rPr>
          <w:color w:val="000000" w:themeColor="text1"/>
        </w:rPr>
        <w:t xml:space="preserve"> can only add event to real </w:t>
      </w:r>
      <w:proofErr w:type="spellStart"/>
      <w:r w:rsidRPr="00937873">
        <w:rPr>
          <w:color w:val="000000" w:themeColor="text1"/>
        </w:rPr>
        <w:t>jsx</w:t>
      </w:r>
      <w:proofErr w:type="spellEnd"/>
      <w:r w:rsidRPr="00937873">
        <w:rPr>
          <w:color w:val="000000" w:themeColor="text1"/>
        </w:rPr>
        <w:t xml:space="preserve">/html element but not </w:t>
      </w:r>
      <w:r w:rsidRPr="00F20EF5">
        <w:rPr>
          <w:color w:val="FF0000"/>
        </w:rPr>
        <w:t>imported component</w:t>
      </w:r>
      <w:r w:rsidRPr="00937873">
        <w:rPr>
          <w:color w:val="000000" w:themeColor="text1"/>
        </w:rPr>
        <w:t xml:space="preserve">. </w:t>
      </w:r>
    </w:p>
    <w:p w:rsidR="00937873" w:rsidRPr="00937873" w:rsidRDefault="00937873" w:rsidP="00A856C7">
      <w:pPr>
        <w:rPr>
          <w:b/>
          <w:color w:val="000000" w:themeColor="text1"/>
        </w:rPr>
      </w:pPr>
      <w:r w:rsidRPr="00937873">
        <w:rPr>
          <w:b/>
          <w:color w:val="000000" w:themeColor="text1"/>
        </w:rPr>
        <w:t>Example: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8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87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8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873">
        <w:rPr>
          <w:rFonts w:ascii="Consolas" w:eastAsia="Times New Roman" w:hAnsi="Consolas" w:cs="Times New Roman"/>
          <w:color w:val="CE9178"/>
          <w:sz w:val="21"/>
          <w:szCs w:val="21"/>
        </w:rPr>
        <w:t>"./components/header/Header"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6A9955"/>
          <w:sz w:val="21"/>
          <w:szCs w:val="21"/>
        </w:rPr>
        <w:t>// event handler "</w:t>
      </w:r>
      <w:proofErr w:type="spellStart"/>
      <w:r w:rsidRPr="00937873">
        <w:rPr>
          <w:rFonts w:ascii="Consolas" w:eastAsia="Times New Roman" w:hAnsi="Consolas" w:cs="Times New Roman"/>
          <w:color w:val="6A9955"/>
          <w:sz w:val="21"/>
          <w:szCs w:val="21"/>
        </w:rPr>
        <w:t>evt</w:t>
      </w:r>
      <w:proofErr w:type="spellEnd"/>
      <w:r w:rsidRPr="00937873">
        <w:rPr>
          <w:rFonts w:ascii="Consolas" w:eastAsia="Times New Roman" w:hAnsi="Consolas" w:cs="Times New Roman"/>
          <w:color w:val="6A9955"/>
          <w:sz w:val="21"/>
          <w:szCs w:val="21"/>
        </w:rPr>
        <w:t>" represent the event object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873">
        <w:rPr>
          <w:rFonts w:ascii="Consolas" w:eastAsia="Times New Roman" w:hAnsi="Consolas" w:cs="Times New Roman"/>
          <w:color w:val="DCDCAA"/>
          <w:sz w:val="21"/>
          <w:szCs w:val="21"/>
        </w:rPr>
        <w:t>myEvent</w:t>
      </w:r>
      <w:proofErr w:type="spell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873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78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8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37873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87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787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873">
        <w:rPr>
          <w:rFonts w:ascii="Consolas" w:eastAsia="Times New Roman" w:hAnsi="Consolas" w:cs="Times New Roman"/>
          <w:color w:val="CE9178"/>
          <w:sz w:val="21"/>
          <w:szCs w:val="21"/>
        </w:rPr>
        <w:t>"am event"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8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378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873">
        <w:rPr>
          <w:rFonts w:ascii="Consolas" w:eastAsia="Times New Roman" w:hAnsi="Consolas" w:cs="Times New Roman"/>
          <w:color w:val="6A9955"/>
          <w:sz w:val="21"/>
          <w:szCs w:val="21"/>
        </w:rPr>
        <w:t>/* this will not work, event should be added to actual html/</w:t>
      </w:r>
      <w:proofErr w:type="spellStart"/>
      <w:r w:rsidRPr="00937873">
        <w:rPr>
          <w:rFonts w:ascii="Consolas" w:eastAsia="Times New Roman" w:hAnsi="Consolas" w:cs="Times New Roman"/>
          <w:color w:val="6A9955"/>
          <w:sz w:val="21"/>
          <w:szCs w:val="21"/>
        </w:rPr>
        <w:t>jsx</w:t>
      </w:r>
      <w:proofErr w:type="spellEnd"/>
      <w:r w:rsidRPr="009378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 not components */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37873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9378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37873">
        <w:rPr>
          <w:rFonts w:ascii="Consolas" w:eastAsia="Times New Roman" w:hAnsi="Consolas" w:cs="Times New Roman"/>
          <w:color w:val="DCDCAA"/>
          <w:sz w:val="21"/>
          <w:szCs w:val="21"/>
        </w:rPr>
        <w:t>myEvent</w:t>
      </w:r>
      <w:proofErr w:type="spellEnd"/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37873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37873">
        <w:rPr>
          <w:rFonts w:ascii="Consolas" w:eastAsia="Times New Roman" w:hAnsi="Consolas" w:cs="Times New Roman"/>
          <w:color w:val="6A9955"/>
          <w:sz w:val="21"/>
          <w:szCs w:val="21"/>
        </w:rPr>
        <w:t>/* this will work */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8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37873">
        <w:rPr>
          <w:rFonts w:ascii="Consolas" w:eastAsia="Times New Roman" w:hAnsi="Consolas" w:cs="Times New Roman"/>
          <w:color w:val="DCDCAA"/>
          <w:sz w:val="21"/>
          <w:szCs w:val="21"/>
        </w:rPr>
        <w:t>myEvent</w:t>
      </w:r>
      <w:proofErr w:type="spellEnd"/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8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8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37873" w:rsidRPr="00937873" w:rsidRDefault="00937873" w:rsidP="0093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8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F5C" w:rsidRDefault="008E6916" w:rsidP="00A856C7">
      <w:pPr>
        <w:rPr>
          <w:color w:val="FF0000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E03698" w:rsidRDefault="00E03698" w:rsidP="00A856C7">
      <w:pPr>
        <w:rPr>
          <w:color w:val="FF0000"/>
        </w:rPr>
      </w:pPr>
    </w:p>
    <w:p w:rsidR="00183177" w:rsidRDefault="00E03698" w:rsidP="00A856C7">
      <w:pPr>
        <w:rPr>
          <w:color w:val="FF0000"/>
          <w:sz w:val="24"/>
          <w:szCs w:val="24"/>
        </w:rPr>
      </w:pPr>
      <w:r w:rsidRPr="004529F5">
        <w:rPr>
          <w:color w:val="FF0000"/>
          <w:sz w:val="24"/>
          <w:szCs w:val="24"/>
        </w:rPr>
        <w:t>State management</w:t>
      </w:r>
    </w:p>
    <w:p w:rsidR="004529F5" w:rsidRPr="00D91DC4" w:rsidRDefault="00D91DC4" w:rsidP="00A856C7">
      <w:pPr>
        <w:rPr>
          <w:color w:val="000000" w:themeColor="text1"/>
          <w:sz w:val="24"/>
          <w:szCs w:val="24"/>
        </w:rPr>
      </w:pPr>
      <w:r w:rsidRPr="00D91DC4">
        <w:rPr>
          <w:color w:val="000000" w:themeColor="text1"/>
          <w:sz w:val="24"/>
          <w:szCs w:val="24"/>
        </w:rPr>
        <w:t>State are use</w:t>
      </w:r>
      <w:r w:rsidR="004D0203">
        <w:rPr>
          <w:color w:val="000000" w:themeColor="text1"/>
          <w:sz w:val="24"/>
          <w:szCs w:val="24"/>
        </w:rPr>
        <w:t>d</w:t>
      </w:r>
      <w:r w:rsidRPr="00D91DC4">
        <w:rPr>
          <w:color w:val="000000" w:themeColor="text1"/>
          <w:sz w:val="24"/>
          <w:szCs w:val="24"/>
        </w:rPr>
        <w:t xml:space="preserve"> for setting component properties or vari</w:t>
      </w:r>
      <w:r w:rsidR="00DF2F06">
        <w:rPr>
          <w:color w:val="000000" w:themeColor="text1"/>
          <w:sz w:val="24"/>
          <w:szCs w:val="24"/>
        </w:rPr>
        <w:t>a</w:t>
      </w:r>
      <w:r w:rsidRPr="00D91DC4">
        <w:rPr>
          <w:color w:val="000000" w:themeColor="text1"/>
          <w:sz w:val="24"/>
          <w:szCs w:val="24"/>
        </w:rPr>
        <w:t>bles and objects.</w:t>
      </w:r>
      <w:r w:rsidR="000759AC">
        <w:rPr>
          <w:color w:val="000000" w:themeColor="text1"/>
          <w:sz w:val="24"/>
          <w:szCs w:val="24"/>
        </w:rPr>
        <w:t xml:space="preserve"> React uses the </w:t>
      </w:r>
      <w:proofErr w:type="spellStart"/>
      <w:proofErr w:type="gramStart"/>
      <w:r w:rsidR="000759AC" w:rsidRPr="000759AC">
        <w:rPr>
          <w:color w:val="00B0F0"/>
          <w:sz w:val="24"/>
          <w:szCs w:val="24"/>
        </w:rPr>
        <w:t>useState</w:t>
      </w:r>
      <w:proofErr w:type="spellEnd"/>
      <w:r w:rsidR="000759AC" w:rsidRPr="000759AC">
        <w:rPr>
          <w:color w:val="00B0F0"/>
          <w:sz w:val="24"/>
          <w:szCs w:val="24"/>
        </w:rPr>
        <w:t>(</w:t>
      </w:r>
      <w:proofErr w:type="gramEnd"/>
      <w:r w:rsidR="000759AC" w:rsidRPr="000759AC">
        <w:rPr>
          <w:color w:val="00B0F0"/>
          <w:sz w:val="24"/>
          <w:szCs w:val="24"/>
        </w:rPr>
        <w:t xml:space="preserve">) </w:t>
      </w:r>
      <w:r w:rsidR="000759AC">
        <w:rPr>
          <w:color w:val="000000" w:themeColor="text1"/>
          <w:sz w:val="24"/>
          <w:szCs w:val="24"/>
        </w:rPr>
        <w:t>function for state management.</w:t>
      </w:r>
    </w:p>
    <w:p w:rsidR="000759AC" w:rsidRDefault="000759AC" w:rsidP="000759A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759AC">
        <w:rPr>
          <w:color w:val="00B0F0"/>
          <w:sz w:val="24"/>
          <w:szCs w:val="24"/>
        </w:rPr>
        <w:t>useState</w:t>
      </w:r>
      <w:proofErr w:type="spellEnd"/>
      <w:r w:rsidRPr="000759AC">
        <w:rPr>
          <w:color w:val="00B0F0"/>
          <w:sz w:val="24"/>
          <w:szCs w:val="24"/>
        </w:rPr>
        <w:t>(</w:t>
      </w:r>
      <w:proofErr w:type="gramEnd"/>
      <w:r w:rsidRPr="000759AC">
        <w:rPr>
          <w:color w:val="00B0F0"/>
          <w:sz w:val="24"/>
          <w:szCs w:val="24"/>
        </w:rPr>
        <w:t xml:space="preserve">) </w:t>
      </w:r>
      <w:r w:rsidRPr="000759AC">
        <w:rPr>
          <w:color w:val="000000" w:themeColor="text1"/>
          <w:sz w:val="24"/>
          <w:szCs w:val="24"/>
        </w:rPr>
        <w:t xml:space="preserve">=&gt; function that takes </w:t>
      </w:r>
      <w:r w:rsidR="00817A56">
        <w:rPr>
          <w:color w:val="000000" w:themeColor="text1"/>
          <w:sz w:val="24"/>
          <w:szCs w:val="24"/>
        </w:rPr>
        <w:t xml:space="preserve">initial value. The value can be of any data-Type string, array or whatever. </w:t>
      </w:r>
    </w:p>
    <w:p w:rsidR="000759AC" w:rsidRPr="000759AC" w:rsidRDefault="000759AC" w:rsidP="000759AC">
      <w:pPr>
        <w:rPr>
          <w:color w:val="000000" w:themeColor="text1"/>
          <w:sz w:val="24"/>
          <w:szCs w:val="24"/>
        </w:rPr>
      </w:pPr>
    </w:p>
    <w:p w:rsidR="000759AC" w:rsidRDefault="00C415E7" w:rsidP="000759AC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1839002</wp:posOffset>
                </wp:positionH>
                <wp:positionV relativeFrom="paragraph">
                  <wp:posOffset>200953</wp:posOffset>
                </wp:positionV>
                <wp:extent cx="693336" cy="130629"/>
                <wp:effectExtent l="0" t="76200" r="1206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36" cy="1306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BEFF" id="Straight Arrow Connector 8" o:spid="_x0000_s1026" type="#_x0000_t32" style="position:absolute;margin-left:144.8pt;margin-top:15.8pt;width:54.6pt;height:10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" strokecolor="#4f81bd [3204]" strokeweight=".5pt">
                <v:stroke endarrow="open" endcap="round"/>
              </v:shape>
            </w:pict>
          </mc:Fallback>
        </mc:AlternateContent>
      </w:r>
      <w:r w:rsidR="000759A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209550</wp:posOffset>
                </wp:positionV>
                <wp:extent cx="857250" cy="4476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049F" id="Straight Arrow Connector 7" o:spid="_x0000_s1026" type="#_x0000_t32" style="position:absolute;margin-left:24pt;margin-top:16.5pt;width:67.5pt;height:35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" strokecolor="#4f81bd [3204]" strokeweight=".5pt">
                <v:stroke endarrow="open" endcap="round"/>
              </v:shape>
            </w:pict>
          </mc:Fallback>
        </mc:AlternateContent>
      </w:r>
      <w:r w:rsidR="000759A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200025</wp:posOffset>
                </wp:positionV>
                <wp:extent cx="180975" cy="1238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A3EB5" id="Straight Arrow Connector 6" o:spid="_x0000_s1026" type="#_x0000_t32" style="position:absolute;margin-left:27pt;margin-top:15.75pt;width:14.25pt;height:9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" strokecolor="#4f81bd [3204]" strokeweight=".5pt">
                <v:stroke endarrow="open" endcap="round"/>
              </v:shape>
            </w:pict>
          </mc:Fallback>
        </mc:AlternateContent>
      </w:r>
      <w:proofErr w:type="spellStart"/>
      <w:proofErr w:type="gramStart"/>
      <w:r w:rsidR="000759AC" w:rsidRPr="000759AC">
        <w:rPr>
          <w:color w:val="000000" w:themeColor="text1"/>
          <w:sz w:val="24"/>
          <w:szCs w:val="24"/>
        </w:rPr>
        <w:t>const</w:t>
      </w:r>
      <w:proofErr w:type="spellEnd"/>
      <w:proofErr w:type="gramEnd"/>
      <w:r w:rsidR="000759AC" w:rsidRPr="000759AC">
        <w:rPr>
          <w:color w:val="000000" w:themeColor="text1"/>
          <w:sz w:val="24"/>
          <w:szCs w:val="24"/>
        </w:rPr>
        <w:t xml:space="preserve"> [colors, </w:t>
      </w:r>
      <w:proofErr w:type="spellStart"/>
      <w:r w:rsidR="000759AC" w:rsidRPr="000759AC">
        <w:rPr>
          <w:color w:val="000000" w:themeColor="text1"/>
          <w:sz w:val="24"/>
          <w:szCs w:val="24"/>
        </w:rPr>
        <w:t>setColors</w:t>
      </w:r>
      <w:proofErr w:type="spellEnd"/>
      <w:r w:rsidR="000759AC" w:rsidRPr="000759AC">
        <w:rPr>
          <w:color w:val="000000" w:themeColor="text1"/>
          <w:sz w:val="24"/>
          <w:szCs w:val="24"/>
        </w:rPr>
        <w:t xml:space="preserve">] </w:t>
      </w:r>
      <w:r w:rsidR="000759AC">
        <w:rPr>
          <w:color w:val="000000" w:themeColor="text1"/>
          <w:sz w:val="24"/>
          <w:szCs w:val="24"/>
        </w:rPr>
        <w:t xml:space="preserve"> = </w:t>
      </w:r>
      <w:proofErr w:type="spellStart"/>
      <w:r w:rsidR="000759AC" w:rsidRPr="000759AC">
        <w:rPr>
          <w:color w:val="000000" w:themeColor="text1"/>
          <w:sz w:val="24"/>
          <w:szCs w:val="24"/>
        </w:rPr>
        <w:t>useState</w:t>
      </w:r>
      <w:proofErr w:type="spellEnd"/>
      <w:r w:rsidR="000759AC" w:rsidRPr="000759AC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“</w:t>
      </w:r>
      <w:proofErr w:type="spellStart"/>
      <w:r>
        <w:rPr>
          <w:color w:val="000000" w:themeColor="text1"/>
          <w:sz w:val="24"/>
          <w:szCs w:val="24"/>
        </w:rPr>
        <w:t>default_value</w:t>
      </w:r>
      <w:proofErr w:type="spellEnd"/>
      <w:r>
        <w:rPr>
          <w:color w:val="000000" w:themeColor="text1"/>
          <w:sz w:val="24"/>
          <w:szCs w:val="24"/>
        </w:rPr>
        <w:t>”</w:t>
      </w:r>
      <w:r w:rsidR="000759AC" w:rsidRPr="000759AC">
        <w:rPr>
          <w:color w:val="000000" w:themeColor="text1"/>
          <w:sz w:val="24"/>
          <w:szCs w:val="24"/>
        </w:rPr>
        <w:t xml:space="preserve">). </w:t>
      </w:r>
    </w:p>
    <w:p w:rsidR="000759AC" w:rsidRPr="000759AC" w:rsidRDefault="000759AC" w:rsidP="000759AC">
      <w:pPr>
        <w:rPr>
          <w:color w:val="000000" w:themeColor="text1"/>
          <w:sz w:val="24"/>
          <w:szCs w:val="24"/>
        </w:rPr>
      </w:pPr>
      <w:r w:rsidRPr="000759AC">
        <w:rPr>
          <w:color w:val="000000" w:themeColor="text1"/>
          <w:sz w:val="24"/>
          <w:szCs w:val="24"/>
        </w:rPr>
        <w:t xml:space="preserve"> </w:t>
      </w:r>
      <w:r w:rsidRPr="000759AC">
        <w:rPr>
          <w:color w:val="00B0F0"/>
          <w:sz w:val="24"/>
          <w:szCs w:val="24"/>
        </w:rPr>
        <w:t>Colors</w:t>
      </w:r>
      <w:r>
        <w:rPr>
          <w:color w:val="00B0F0"/>
          <w:sz w:val="24"/>
          <w:szCs w:val="24"/>
        </w:rPr>
        <w:t xml:space="preserve"> =</w:t>
      </w:r>
      <w:r w:rsidRPr="000759AC">
        <w:rPr>
          <w:color w:val="00B0F0"/>
          <w:sz w:val="24"/>
          <w:szCs w:val="24"/>
        </w:rPr>
        <w:t xml:space="preserve"> </w:t>
      </w:r>
      <w:r w:rsidRPr="000759AC">
        <w:rPr>
          <w:color w:val="000000" w:themeColor="text1"/>
          <w:sz w:val="24"/>
          <w:szCs w:val="24"/>
        </w:rPr>
        <w:t>represent the</w:t>
      </w:r>
      <w:r w:rsidR="00C415E7">
        <w:rPr>
          <w:color w:val="000000" w:themeColor="text1"/>
          <w:sz w:val="24"/>
          <w:szCs w:val="24"/>
        </w:rPr>
        <w:t xml:space="preserve"> default</w:t>
      </w:r>
      <w:r w:rsidRPr="000759AC">
        <w:rPr>
          <w:color w:val="000000" w:themeColor="text1"/>
          <w:sz w:val="24"/>
          <w:szCs w:val="24"/>
        </w:rPr>
        <w:t xml:space="preserve"> value </w:t>
      </w:r>
      <w:proofErr w:type="gramStart"/>
      <w:r w:rsidRPr="000759AC">
        <w:rPr>
          <w:color w:val="000000" w:themeColor="text1"/>
          <w:sz w:val="24"/>
          <w:szCs w:val="24"/>
        </w:rPr>
        <w:t xml:space="preserve">in  </w:t>
      </w:r>
      <w:proofErr w:type="spellStart"/>
      <w:r w:rsidR="00F20EF5">
        <w:rPr>
          <w:color w:val="000000" w:themeColor="text1"/>
          <w:sz w:val="24"/>
          <w:szCs w:val="24"/>
        </w:rPr>
        <w:t>useState</w:t>
      </w:r>
      <w:proofErr w:type="spellEnd"/>
      <w:proofErr w:type="gramEnd"/>
      <w:r w:rsidR="00F20EF5">
        <w:rPr>
          <w:color w:val="000000" w:themeColor="text1"/>
          <w:sz w:val="24"/>
          <w:szCs w:val="24"/>
        </w:rPr>
        <w:t>()</w:t>
      </w:r>
    </w:p>
    <w:p w:rsidR="004529F5" w:rsidRPr="000759AC" w:rsidRDefault="000759AC" w:rsidP="000759A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759AC">
        <w:rPr>
          <w:color w:val="00B0F0"/>
          <w:sz w:val="24"/>
          <w:szCs w:val="24"/>
        </w:rPr>
        <w:t>setColor</w:t>
      </w:r>
      <w:proofErr w:type="spellEnd"/>
      <w:proofErr w:type="gramEnd"/>
      <w:r w:rsidRPr="000759AC">
        <w:rPr>
          <w:color w:val="00B0F0"/>
          <w:sz w:val="24"/>
          <w:szCs w:val="24"/>
        </w:rPr>
        <w:t xml:space="preserve"> </w:t>
      </w:r>
      <w:r w:rsidRPr="000759AC">
        <w:rPr>
          <w:color w:val="000000" w:themeColor="text1"/>
          <w:sz w:val="24"/>
          <w:szCs w:val="24"/>
        </w:rPr>
        <w:t xml:space="preserve">=&gt; is a function that is used to update the value in </w:t>
      </w:r>
      <w:proofErr w:type="spellStart"/>
      <w:r w:rsidRPr="000759AC">
        <w:rPr>
          <w:color w:val="000000" w:themeColor="text1"/>
          <w:sz w:val="24"/>
          <w:szCs w:val="24"/>
        </w:rPr>
        <w:t>useState</w:t>
      </w:r>
      <w:proofErr w:type="spellEnd"/>
      <w:r w:rsidRPr="000759AC">
        <w:rPr>
          <w:color w:val="000000" w:themeColor="text1"/>
          <w:sz w:val="24"/>
          <w:szCs w:val="24"/>
        </w:rPr>
        <w:t xml:space="preserve">() "it takes in the new value you want to set for the </w:t>
      </w:r>
      <w:proofErr w:type="spellStart"/>
      <w:r w:rsidRPr="000759AC">
        <w:rPr>
          <w:color w:val="000000" w:themeColor="text1"/>
          <w:sz w:val="24"/>
          <w:szCs w:val="24"/>
        </w:rPr>
        <w:t>seState</w:t>
      </w:r>
      <w:proofErr w:type="spellEnd"/>
      <w:r w:rsidRPr="000759AC">
        <w:rPr>
          <w:color w:val="000000" w:themeColor="text1"/>
          <w:sz w:val="24"/>
          <w:szCs w:val="24"/>
        </w:rPr>
        <w:t>()"</w:t>
      </w:r>
    </w:p>
    <w:p w:rsidR="004529F5" w:rsidRDefault="004529F5" w:rsidP="00A856C7">
      <w:pPr>
        <w:rPr>
          <w:color w:val="FF0000"/>
          <w:sz w:val="24"/>
          <w:szCs w:val="24"/>
        </w:rPr>
      </w:pPr>
    </w:p>
    <w:p w:rsidR="005C78A4" w:rsidRDefault="005C78A4" w:rsidP="00A856C7">
      <w:pPr>
        <w:rPr>
          <w:b/>
          <w:color w:val="000000" w:themeColor="text1"/>
          <w:sz w:val="24"/>
          <w:szCs w:val="24"/>
        </w:rPr>
      </w:pPr>
      <w:r w:rsidRPr="005C78A4">
        <w:rPr>
          <w:b/>
          <w:color w:val="000000" w:themeColor="text1"/>
          <w:sz w:val="24"/>
          <w:szCs w:val="24"/>
        </w:rPr>
        <w:t>Example: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8A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F20EF5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20EF5">
        <w:rPr>
          <w:rFonts w:ascii="Consolas" w:eastAsia="Times New Roman" w:hAnsi="Consolas" w:cs="Times New Roman"/>
          <w:color w:val="FFFF00"/>
          <w:sz w:val="21"/>
          <w:szCs w:val="21"/>
        </w:rPr>
        <w:t>// =======Example 1: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// the data</w:t>
      </w:r>
      <w:r w:rsidR="00F20EF5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Type of colors is String Because of "" in 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) method below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78A4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78A4">
        <w:rPr>
          <w:rFonts w:ascii="Consolas" w:eastAsia="Times New Roman" w:hAnsi="Consolas" w:cs="Times New Roman"/>
          <w:color w:val="4FC1FF"/>
          <w:sz w:val="21"/>
          <w:szCs w:val="21"/>
        </w:rPr>
        <w:t>setColors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8A4" w:rsidRPr="005C78A4" w:rsidRDefault="00F20EF5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783925</wp:posOffset>
                </wp:positionH>
                <wp:positionV relativeFrom="paragraph">
                  <wp:posOffset>90163</wp:posOffset>
                </wp:positionV>
                <wp:extent cx="30145" cy="1728317"/>
                <wp:effectExtent l="95250" t="38100" r="65405" b="247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45" cy="17283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350CA" id="Straight Arrow Connector 5" o:spid="_x0000_s1026" type="#_x0000_t32" style="position:absolute;margin-left:61.75pt;margin-top:7.1pt;width:2.35pt;height:136.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" strokecolor="#4f81bd [3204]" strokeweight=".5pt">
                <v:stroke endarrow="open" endcap="round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1497358</wp:posOffset>
                </wp:positionH>
                <wp:positionV relativeFrom="paragraph">
                  <wp:posOffset>49970</wp:posOffset>
                </wp:positionV>
                <wp:extent cx="703385" cy="1065125"/>
                <wp:effectExtent l="38100" t="38100" r="20955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5" cy="1065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2DC51" id="Straight Arrow Connector 4" o:spid="_x0000_s1026" type="#_x0000_t32" style="position:absolute;margin-left:117.9pt;margin-top:3.95pt;width:55.4pt;height:83.8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" strokecolor="#4f81bd [3204]" strokeweight=".5pt">
                <v:stroke endarrow="open" endcap="round"/>
              </v:shape>
            </w:pict>
          </mc:Fallback>
        </mc:AlternateConten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/* when the but</w:t>
      </w:r>
      <w:r w:rsidR="00F20EF5"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on is clicked update the 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value which is "colors" 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whenever</w:t>
      </w:r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button is clicked the value will change to "JUSTY" */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setColors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CE9178"/>
          <w:sz w:val="21"/>
          <w:szCs w:val="21"/>
        </w:rPr>
        <w:t>"JUSTY"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set the 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) value which is "colors" to this element  */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8A4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EF5" w:rsidRPr="005C78A4" w:rsidRDefault="00F20EF5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F20EF5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F20EF5">
        <w:rPr>
          <w:rFonts w:ascii="Consolas" w:eastAsia="Times New Roman" w:hAnsi="Consolas" w:cs="Times New Roman"/>
          <w:color w:val="FFFF00"/>
          <w:sz w:val="21"/>
          <w:szCs w:val="21"/>
        </w:rPr>
        <w:t>// ===========Example 2: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here 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takes in an array, so "value" is an array. </w:t>
      </w:r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1,2,3,4 is the default value set to it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78A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78A4">
        <w:rPr>
          <w:rFonts w:ascii="Consolas" w:eastAsia="Times New Roman" w:hAnsi="Consolas" w:cs="Times New Roman"/>
          <w:color w:val="4FC1FF"/>
          <w:sz w:val="21"/>
          <w:szCs w:val="21"/>
        </w:rPr>
        <w:t>setValue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When the button is clicked set this as </w:t>
      </w:r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the  </w:t>
      </w:r>
      <w:proofErr w:type="spell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() value which is "value" */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C78A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8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]);}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loop through </w:t>
      </w:r>
      <w:proofErr w:type="gram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the  </w:t>
      </w:r>
      <w:proofErr w:type="spellStart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proofErr w:type="gramEnd"/>
      <w:r w:rsidRPr="005C78A4">
        <w:rPr>
          <w:rFonts w:ascii="Consolas" w:eastAsia="Times New Roman" w:hAnsi="Consolas" w:cs="Times New Roman"/>
          <w:color w:val="6A9955"/>
          <w:sz w:val="21"/>
          <w:szCs w:val="21"/>
        </w:rPr>
        <w:t>() value and set it to this element */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C78A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8A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5C7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78A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;})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8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8A4" w:rsidRPr="005C78A4" w:rsidRDefault="005C78A4" w:rsidP="005C7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3177" w:rsidRDefault="00183177" w:rsidP="00A856C7">
      <w:pPr>
        <w:rPr>
          <w:color w:val="FF0000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2A4AF2" w:rsidRDefault="002A4AF2" w:rsidP="002A4AF2">
      <w:pPr>
        <w:rPr>
          <w:color w:val="FF0000"/>
          <w:sz w:val="24"/>
          <w:szCs w:val="24"/>
        </w:rPr>
      </w:pPr>
    </w:p>
    <w:p w:rsidR="002A4AF2" w:rsidRDefault="00F20EF5" w:rsidP="002A4AF2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useEffect</w:t>
      </w:r>
      <w:proofErr w:type="spellEnd"/>
      <w:r w:rsidR="00D97091">
        <w:rPr>
          <w:color w:val="FF0000"/>
          <w:sz w:val="24"/>
          <w:szCs w:val="24"/>
        </w:rPr>
        <w:t>(</w:t>
      </w:r>
      <w:proofErr w:type="gramEnd"/>
      <w:r w:rsidR="00D97091">
        <w:rPr>
          <w:color w:val="FF0000"/>
          <w:sz w:val="24"/>
          <w:szCs w:val="24"/>
        </w:rPr>
        <w:t>) hook</w:t>
      </w:r>
    </w:p>
    <w:p w:rsidR="002A4AF2" w:rsidRDefault="002A4AF2" w:rsidP="002A4AF2">
      <w:pPr>
        <w:rPr>
          <w:color w:val="000000" w:themeColor="text1"/>
          <w:szCs w:val="22"/>
        </w:rPr>
      </w:pPr>
      <w:r w:rsidRPr="002A4AF2">
        <w:rPr>
          <w:color w:val="000000" w:themeColor="text1"/>
          <w:szCs w:val="22"/>
        </w:rPr>
        <w:t>It’s a react hook that will be called whenever a specific component get rendered or any of it properties changes.</w:t>
      </w:r>
      <w:r>
        <w:rPr>
          <w:color w:val="000000" w:themeColor="text1"/>
          <w:szCs w:val="22"/>
        </w:rPr>
        <w:t xml:space="preserve"> </w:t>
      </w:r>
    </w:p>
    <w:p w:rsidR="002A4AF2" w:rsidRDefault="002A4AF2" w:rsidP="002A4AF2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It just like the </w:t>
      </w:r>
      <w:proofErr w:type="gramStart"/>
      <w:r w:rsidRPr="002A4AF2">
        <w:rPr>
          <w:color w:val="00B0F0"/>
          <w:szCs w:val="22"/>
        </w:rPr>
        <w:t>build(</w:t>
      </w:r>
      <w:proofErr w:type="gramEnd"/>
      <w:r w:rsidRPr="002A4AF2">
        <w:rPr>
          <w:color w:val="00B0F0"/>
          <w:szCs w:val="22"/>
        </w:rPr>
        <w:t xml:space="preserve">) </w:t>
      </w:r>
      <w:r w:rsidRPr="00F20EF5">
        <w:rPr>
          <w:color w:val="000000" w:themeColor="text1"/>
          <w:szCs w:val="22"/>
        </w:rPr>
        <w:t>method in flutter</w:t>
      </w:r>
      <w:r>
        <w:rPr>
          <w:color w:val="00B0F0"/>
          <w:szCs w:val="22"/>
        </w:rPr>
        <w:t xml:space="preserve">. </w:t>
      </w:r>
      <w:r>
        <w:rPr>
          <w:color w:val="000000" w:themeColor="text1"/>
          <w:szCs w:val="22"/>
        </w:rPr>
        <w:t>When the component first get rendered it calls it, and whenever the components data changes it calls it.</w:t>
      </w:r>
    </w:p>
    <w:p w:rsidR="00E1796C" w:rsidRPr="002A4AF2" w:rsidRDefault="00A1093B" w:rsidP="002A4AF2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You</w:t>
      </w:r>
      <w:r w:rsidR="00E1796C">
        <w:rPr>
          <w:color w:val="000000" w:themeColor="text1"/>
          <w:szCs w:val="22"/>
        </w:rPr>
        <w:t xml:space="preserve"> can use it to make https request and access local storage and do many things.</w:t>
      </w:r>
    </w:p>
    <w:p w:rsidR="00C83951" w:rsidRDefault="000C036F" w:rsidP="00A856C7">
      <w:pPr>
        <w:rPr>
          <w:color w:val="000000" w:themeColor="text1"/>
        </w:rPr>
      </w:pPr>
      <w:r w:rsidRPr="000C036F">
        <w:rPr>
          <w:color w:val="000000" w:themeColor="text1"/>
        </w:rPr>
        <w:t xml:space="preserve"> The </w:t>
      </w:r>
      <w:proofErr w:type="spellStart"/>
      <w:proofErr w:type="gramStart"/>
      <w:r w:rsidR="00F20EF5">
        <w:rPr>
          <w:color w:val="FF0000"/>
          <w:sz w:val="24"/>
          <w:szCs w:val="24"/>
        </w:rPr>
        <w:t>useEffect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 w:rsidR="005050B6">
        <w:rPr>
          <w:color w:val="000000" w:themeColor="text1"/>
        </w:rPr>
        <w:t>method takes in 2 paramet</w:t>
      </w:r>
      <w:r>
        <w:rPr>
          <w:color w:val="000000" w:themeColor="text1"/>
        </w:rPr>
        <w:t xml:space="preserve">ers. </w:t>
      </w:r>
    </w:p>
    <w:p w:rsidR="000C036F" w:rsidRPr="007D48AA" w:rsidRDefault="000C036F" w:rsidP="007D48A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48AA">
        <w:rPr>
          <w:color w:val="00B0F0"/>
        </w:rPr>
        <w:t xml:space="preserve">First parameter </w:t>
      </w:r>
      <w:r w:rsidRPr="007D48AA">
        <w:rPr>
          <w:color w:val="000000" w:themeColor="text1"/>
        </w:rPr>
        <w:t>= represent a function that will be called whenever the component is rendered.</w:t>
      </w:r>
    </w:p>
    <w:p w:rsidR="007D48AA" w:rsidRDefault="000C036F" w:rsidP="007D48A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48AA">
        <w:rPr>
          <w:color w:val="00B0F0"/>
        </w:rPr>
        <w:t xml:space="preserve">Second parameter </w:t>
      </w:r>
      <w:r w:rsidRPr="007D48AA">
        <w:rPr>
          <w:color w:val="000000" w:themeColor="text1"/>
        </w:rPr>
        <w:t xml:space="preserve">= </w:t>
      </w:r>
      <w:r w:rsidR="00585307" w:rsidRPr="007D48AA">
        <w:rPr>
          <w:color w:val="000000" w:themeColor="text1"/>
        </w:rPr>
        <w:t xml:space="preserve">it represent when you want to run the </w:t>
      </w:r>
      <w:proofErr w:type="spellStart"/>
      <w:proofErr w:type="gramStart"/>
      <w:r w:rsidR="00585307" w:rsidRPr="007D48AA">
        <w:rPr>
          <w:color w:val="000000" w:themeColor="text1"/>
        </w:rPr>
        <w:t>useState</w:t>
      </w:r>
      <w:proofErr w:type="spellEnd"/>
      <w:r w:rsidR="00585307" w:rsidRPr="007D48AA">
        <w:rPr>
          <w:color w:val="000000" w:themeColor="text1"/>
        </w:rPr>
        <w:t>(</w:t>
      </w:r>
      <w:proofErr w:type="gramEnd"/>
      <w:r w:rsidR="00585307" w:rsidRPr="007D48AA">
        <w:rPr>
          <w:color w:val="000000" w:themeColor="text1"/>
        </w:rPr>
        <w:t xml:space="preserve">). </w:t>
      </w:r>
    </w:p>
    <w:p w:rsidR="007D48AA" w:rsidRDefault="00585307" w:rsidP="007D48AA">
      <w:pPr>
        <w:pStyle w:val="ListParagraph"/>
        <w:rPr>
          <w:color w:val="000000" w:themeColor="text1"/>
        </w:rPr>
      </w:pPr>
      <w:proofErr w:type="gramStart"/>
      <w:r w:rsidRPr="007D48AA">
        <w:rPr>
          <w:color w:val="F79646" w:themeColor="accent6"/>
        </w:rPr>
        <w:t>no</w:t>
      </w:r>
      <w:proofErr w:type="gramEnd"/>
      <w:r w:rsidRPr="007D48AA">
        <w:rPr>
          <w:color w:val="F79646" w:themeColor="accent6"/>
        </w:rPr>
        <w:t xml:space="preserve"> parameter</w:t>
      </w:r>
      <w:r w:rsidR="007D48AA">
        <w:rPr>
          <w:color w:val="F79646" w:themeColor="accent6"/>
        </w:rPr>
        <w:t xml:space="preserve"> =</w:t>
      </w:r>
      <w:r w:rsidRPr="007D48AA">
        <w:rPr>
          <w:color w:val="F79646" w:themeColor="accent6"/>
        </w:rPr>
        <w:t xml:space="preserve"> </w:t>
      </w:r>
      <w:r w:rsidRPr="007D48AA">
        <w:rPr>
          <w:color w:val="000000" w:themeColor="text1"/>
        </w:rPr>
        <w:t>means run it</w:t>
      </w:r>
      <w:r w:rsidR="00F20EF5">
        <w:rPr>
          <w:color w:val="000000" w:themeColor="text1"/>
        </w:rPr>
        <w:t xml:space="preserve"> whenever the page get rendered and when any of it data changes.</w:t>
      </w:r>
    </w:p>
    <w:p w:rsidR="007D48AA" w:rsidRDefault="007D48AA" w:rsidP="007D48AA">
      <w:pPr>
        <w:pStyle w:val="ListParagraph"/>
        <w:rPr>
          <w:color w:val="000000" w:themeColor="text1"/>
        </w:rPr>
      </w:pPr>
      <w:r>
        <w:rPr>
          <w:color w:val="F79646" w:themeColor="accent6"/>
        </w:rPr>
        <w:t xml:space="preserve">[] = </w:t>
      </w:r>
      <w:r w:rsidRPr="007D48AA">
        <w:rPr>
          <w:color w:val="000000" w:themeColor="text1"/>
        </w:rPr>
        <w:t xml:space="preserve">means run the </w:t>
      </w:r>
      <w:proofErr w:type="spellStart"/>
      <w:proofErr w:type="gramStart"/>
      <w:r w:rsidRPr="007D48AA">
        <w:rPr>
          <w:color w:val="000000" w:themeColor="text1"/>
        </w:rPr>
        <w:t>useState</w:t>
      </w:r>
      <w:proofErr w:type="spellEnd"/>
      <w:r w:rsidRPr="007D48AA">
        <w:rPr>
          <w:color w:val="000000" w:themeColor="text1"/>
        </w:rPr>
        <w:t>(</w:t>
      </w:r>
      <w:proofErr w:type="gramEnd"/>
      <w:r w:rsidRPr="007D48AA">
        <w:rPr>
          <w:color w:val="000000" w:themeColor="text1"/>
        </w:rPr>
        <w:t>) only when the component get rendered the first time. It will not run when it data changes</w:t>
      </w:r>
    </w:p>
    <w:p w:rsidR="000C036F" w:rsidRPr="007D48AA" w:rsidRDefault="00585307" w:rsidP="007D48AA">
      <w:pPr>
        <w:pStyle w:val="ListParagraph"/>
        <w:rPr>
          <w:color w:val="000000" w:themeColor="text1"/>
        </w:rPr>
      </w:pPr>
      <w:r w:rsidRPr="007D48AA">
        <w:rPr>
          <w:color w:val="F79646" w:themeColor="accent6"/>
        </w:rPr>
        <w:t xml:space="preserve">Some value </w:t>
      </w:r>
      <w:r w:rsidR="007D48AA">
        <w:rPr>
          <w:color w:val="F79646" w:themeColor="accent6"/>
        </w:rPr>
        <w:t xml:space="preserve">= </w:t>
      </w:r>
      <w:r w:rsidRPr="007D48AA">
        <w:rPr>
          <w:color w:val="000000" w:themeColor="text1"/>
        </w:rPr>
        <w:t>means, run it whenever that value changes.</w:t>
      </w: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4B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B2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6A9955"/>
          <w:sz w:val="21"/>
          <w:szCs w:val="21"/>
        </w:rPr>
        <w:t>// run this method whenever the page component rendered and whenever the component data changes</w:t>
      </w:r>
      <w:r w:rsidR="00E179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because there is no second parameter</w:t>
      </w:r>
    </w:p>
    <w:p w:rsidR="00B72BC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D4B2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72BCA" w:rsidRDefault="00B72BC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first parameter</w:t>
      </w: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D4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4B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B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4B2A">
        <w:rPr>
          <w:rFonts w:ascii="Consolas" w:eastAsia="Times New Roman" w:hAnsi="Consolas" w:cs="Times New Roman"/>
          <w:color w:val="CE9178"/>
          <w:sz w:val="21"/>
          <w:szCs w:val="21"/>
        </w:rPr>
        <w:t>"finished re"</w:t>
      </w: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2BC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4B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4B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4B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helloo</w:t>
      </w:r>
      <w:proofErr w:type="spellEnd"/>
      <w:r w:rsidRPr="009D4B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4B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4B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4B2A" w:rsidRPr="009D4B2A" w:rsidRDefault="009D4B2A" w:rsidP="009D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633E" w:rsidRDefault="005C633E" w:rsidP="005C633E">
      <w:pPr>
        <w:rPr>
          <w:color w:val="FF0000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F2014D" w:rsidRDefault="00F2014D" w:rsidP="00F2014D">
      <w:pPr>
        <w:rPr>
          <w:color w:val="FF0000"/>
        </w:rPr>
      </w:pPr>
    </w:p>
    <w:p w:rsidR="00F2014D" w:rsidRDefault="00F2014D" w:rsidP="00F2014D">
      <w:pPr>
        <w:rPr>
          <w:color w:val="FF0000"/>
        </w:rPr>
      </w:pPr>
      <w:r>
        <w:rPr>
          <w:color w:val="FF0000"/>
        </w:rPr>
        <w:t>Routing</w:t>
      </w:r>
    </w:p>
    <w:p w:rsidR="00F2014D" w:rsidRDefault="001C0027" w:rsidP="00F2014D">
      <w:pPr>
        <w:rPr>
          <w:color w:val="000000" w:themeColor="text1"/>
        </w:rPr>
      </w:pPr>
      <w:r>
        <w:rPr>
          <w:color w:val="000000" w:themeColor="text1"/>
        </w:rPr>
        <w:t xml:space="preserve">Routing helps you to navigate from one component to </w:t>
      </w:r>
      <w:proofErr w:type="gramStart"/>
      <w:r>
        <w:rPr>
          <w:color w:val="000000" w:themeColor="text1"/>
        </w:rPr>
        <w:t>the another</w:t>
      </w:r>
      <w:proofErr w:type="gramEnd"/>
      <w:r>
        <w:rPr>
          <w:color w:val="000000" w:themeColor="text1"/>
        </w:rPr>
        <w:t xml:space="preserve"> instead of using html anchor tags. </w:t>
      </w:r>
    </w:p>
    <w:p w:rsidR="001C0027" w:rsidRDefault="001C0027" w:rsidP="00F2014D">
      <w:pPr>
        <w:rPr>
          <w:color w:val="FF0000"/>
        </w:rPr>
      </w:pPr>
      <w:r>
        <w:rPr>
          <w:color w:val="000000" w:themeColor="text1"/>
        </w:rPr>
        <w:t xml:space="preserve">First install this package by running it on your CMD: </w:t>
      </w:r>
      <w:proofErr w:type="spellStart"/>
      <w:r w:rsidRPr="001C0027">
        <w:rPr>
          <w:color w:val="FF0000"/>
        </w:rPr>
        <w:t>npm</w:t>
      </w:r>
      <w:proofErr w:type="spellEnd"/>
      <w:r w:rsidRPr="001C0027">
        <w:rPr>
          <w:color w:val="FF0000"/>
        </w:rPr>
        <w:t xml:space="preserve"> install --save react-router-</w:t>
      </w:r>
      <w:proofErr w:type="spellStart"/>
      <w:r w:rsidRPr="001C0027">
        <w:rPr>
          <w:color w:val="FF0000"/>
        </w:rPr>
        <w:t>dom</w:t>
      </w:r>
      <w:proofErr w:type="spellEnd"/>
    </w:p>
    <w:p w:rsidR="001C0027" w:rsidRDefault="001C0027" w:rsidP="00F2014D">
      <w:pPr>
        <w:rPr>
          <w:color w:val="FF0000"/>
        </w:rPr>
      </w:pPr>
    </w:p>
    <w:p w:rsidR="001C0027" w:rsidRPr="001C0027" w:rsidRDefault="001C0027" w:rsidP="00F2014D">
      <w:pPr>
        <w:rPr>
          <w:b/>
          <w:color w:val="000000" w:themeColor="text1"/>
        </w:rPr>
      </w:pPr>
      <w:r w:rsidRPr="001C0027">
        <w:rPr>
          <w:b/>
          <w:color w:val="000000" w:themeColor="text1"/>
        </w:rPr>
        <w:t>Example:</w:t>
      </w:r>
    </w:p>
    <w:p w:rsidR="00495F4A" w:rsidRDefault="00495F4A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495F4A">
        <w:rPr>
          <w:rFonts w:ascii="Consolas" w:eastAsia="Times New Roman" w:hAnsi="Consolas" w:cs="Times New Roman"/>
          <w:color w:val="FFFF00"/>
          <w:sz w:val="21"/>
          <w:szCs w:val="21"/>
        </w:rPr>
        <w:t>Inside index.js</w:t>
      </w:r>
    </w:p>
    <w:p w:rsidR="00495F4A" w:rsidRPr="00495F4A" w:rsidRDefault="00495F4A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00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02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0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00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027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0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0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027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spellEnd"/>
      <w:r w:rsidRPr="001C00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these from the package we just installed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00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C0027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C00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02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02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0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wrap your top-most component "App.js" with </w:t>
      </w:r>
      <w:proofErr w:type="spellStart"/>
      <w:r w:rsidRPr="001C0027">
        <w:rPr>
          <w:rFonts w:ascii="Consolas" w:eastAsia="Times New Roman" w:hAnsi="Consolas" w:cs="Times New Roman"/>
          <w:color w:val="6A9955"/>
          <w:sz w:val="21"/>
          <w:szCs w:val="21"/>
        </w:rPr>
        <w:t>BrowserRouter</w:t>
      </w:r>
      <w:proofErr w:type="spellEnd"/>
      <w:r w:rsidRPr="001C00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provide navigation functionality in your entire app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0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0027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1C00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0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02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0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0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0027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1C00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0027" w:rsidRP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02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02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02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0027" w:rsidRDefault="001C0027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0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5F4A" w:rsidRDefault="00495F4A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Default="005875D2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FFFF00"/>
          <w:sz w:val="21"/>
          <w:szCs w:val="21"/>
        </w:rPr>
        <w:t>// inside App.js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"./components/header/Header"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spellEnd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these from the package we just installed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75D2" w:rsidRPr="005875D2" w:rsidRDefault="005875D2" w:rsidP="00587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Use the &lt;Link&gt; imported above it just like &lt;a </w:t>
      </w:r>
      <w:proofErr w:type="spellStart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hre</w:t>
      </w:r>
      <w:r w:rsidR="00A1093B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proofErr w:type="spellEnd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="to"&gt;Home&lt;/a&gt;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   These represent the link users will click on to navigate to the path in the "to" attribute */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"/footer"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this is the component that </w:t>
      </w:r>
      <w:proofErr w:type="spellStart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determins</w:t>
      </w:r>
      <w:proofErr w:type="spellEnd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what component should be navigated to wh</w:t>
      </w:r>
      <w:r w:rsidR="00A1093B">
        <w:rPr>
          <w:rFonts w:ascii="Consolas" w:eastAsia="Times New Roman" w:hAnsi="Consolas" w:cs="Times New Roman"/>
          <w:color w:val="6A9955"/>
          <w:sz w:val="21"/>
          <w:szCs w:val="21"/>
        </w:rPr>
        <w:t>en any of the above link is cli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cked */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894457</wp:posOffset>
                </wp:positionH>
                <wp:positionV relativeFrom="paragraph">
                  <wp:posOffset>130852</wp:posOffset>
                </wp:positionV>
                <wp:extent cx="743578" cy="3436536"/>
                <wp:effectExtent l="0" t="0" r="952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3436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FD837" id="Straight Arrow Connector 9" o:spid="_x0000_s1026" type="#_x0000_t32" style="position:absolute;margin-left:70.45pt;margin-top:10.3pt;width:58.55pt;height:27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" strokecolor="#4f81bd [3204]" strokeweight=".5pt">
                <v:stroke endarrow="open" endcap="round"/>
              </v:shape>
            </w:pict>
          </mc:Fallback>
        </mc:AlternateConten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// export the components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FFFF00"/>
          <w:sz w:val="21"/>
          <w:szCs w:val="21"/>
        </w:rPr>
        <w:t>// inside Header.js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spellEnd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these from the package we just installed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// import the other components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793973</wp:posOffset>
                </wp:positionH>
                <wp:positionV relativeFrom="paragraph">
                  <wp:posOffset>-10812209</wp:posOffset>
                </wp:positionV>
                <wp:extent cx="1768510" cy="2592475"/>
                <wp:effectExtent l="0" t="0" r="7937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510" cy="259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1C252" id="Straight Arrow Connector 11" o:spid="_x0000_s1026" type="#_x0000_t32" style="position:absolute;margin-left:62.5pt;margin-top:-851.35pt;width:139.25pt;height:20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" strokecolor="#4f81bd [3204]" strokeweight=".5pt">
                <v:stroke endarrow="open" endcap="round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673393</wp:posOffset>
                </wp:positionH>
                <wp:positionV relativeFrom="paragraph">
                  <wp:posOffset>-10832305</wp:posOffset>
                </wp:positionV>
                <wp:extent cx="1718268" cy="2562330"/>
                <wp:effectExtent l="0" t="0" r="539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268" cy="2562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08DF" id="Straight Arrow Connector 10" o:spid="_x0000_s1026" type="#_x0000_t32" style="position:absolute;margin-left:53pt;margin-top:-852.95pt;width:135.3pt;height:20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" strokecolor="#4f81bd [3204]" strokeweight=".5pt">
                <v:stroke endarrow="open" endcap="round"/>
              </v:shape>
            </w:pict>
          </mc:Fallback>
        </mc:AlternateContent>
      </w: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"../footer/Footer"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723635</wp:posOffset>
                </wp:positionH>
                <wp:positionV relativeFrom="paragraph">
                  <wp:posOffset>-10842459</wp:posOffset>
                </wp:positionV>
                <wp:extent cx="1718268" cy="2813539"/>
                <wp:effectExtent l="0" t="0" r="5397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268" cy="2813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16AA7" id="Straight Arrow Connector 12" o:spid="_x0000_s1026" type="#_x0000_t32" style="position:absolute;margin-left:57pt;margin-top:-853.75pt;width:135.3pt;height:22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" strokecolor="#4f81bd [3204]" strokeweight=".5pt">
                <v:stroke endarrow="open" endcap="round"/>
              </v:shape>
            </w:pict>
          </mc:Fallback>
        </mc:AlternateContent>
      </w: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"../contact/Contact"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5D2" w:rsidRPr="005875D2" w:rsidRDefault="005875D2" w:rsidP="00587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75D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am the header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/* Switch is like a switch case. Each Route is a single case of it. It says somethi</w:t>
      </w:r>
      <w:r w:rsidR="00A1093B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g like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spellStart"/>
      <w:proofErr w:type="gramStart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hei</w:t>
      </w:r>
      <w:proofErr w:type="spellEnd"/>
      <w:proofErr w:type="gramEnd"/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, check each single Route path and render the Component in that Route */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"exact" if the link </w:t>
      </w:r>
      <w:r w:rsidR="00A1093B" w:rsidRPr="005875D2">
        <w:rPr>
          <w:rFonts w:ascii="Consolas" w:eastAsia="Times New Roman" w:hAnsi="Consolas" w:cs="Times New Roman"/>
          <w:color w:val="6A9955"/>
          <w:sz w:val="21"/>
          <w:szCs w:val="21"/>
        </w:rPr>
        <w:t>matches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same with this "path" render the component in the Route */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/* first case: */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"/footer"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="00A1093B" w:rsidRPr="005875D2">
        <w:rPr>
          <w:rFonts w:ascii="Consolas" w:eastAsia="Times New Roman" w:hAnsi="Consolas" w:cs="Times New Roman"/>
          <w:color w:val="6A9955"/>
          <w:sz w:val="21"/>
          <w:szCs w:val="21"/>
        </w:rPr>
        <w:t>second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case: */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/* default case: this is what will be rendered when none of the path above matches the link*/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5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  ()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875D2">
        <w:rPr>
          <w:rFonts w:ascii="Consolas" w:eastAsia="Times New Roman" w:hAnsi="Consolas" w:cs="Times New Roman"/>
          <w:color w:val="6A9955"/>
          <w:sz w:val="21"/>
          <w:szCs w:val="21"/>
        </w:rPr>
        <w:t>// you can write some logic here before returning the component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875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5D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7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      );    </w:t>
      </w:r>
    </w:p>
    <w:p w:rsidR="005875D2" w:rsidRPr="005875D2" w:rsidRDefault="005875D2" w:rsidP="00587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95F4A" w:rsidRDefault="005875D2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5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5D2" w:rsidRPr="001C0027" w:rsidRDefault="005875D2" w:rsidP="001C0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0027" w:rsidRPr="001C0027" w:rsidRDefault="001C0027" w:rsidP="00F2014D">
      <w:pPr>
        <w:rPr>
          <w:color w:val="FF0000"/>
        </w:rPr>
      </w:pPr>
    </w:p>
    <w:p w:rsidR="00C83951" w:rsidRDefault="00301C8E" w:rsidP="00A856C7">
      <w:pPr>
        <w:rPr>
          <w:color w:val="00B0F0"/>
        </w:rPr>
      </w:pPr>
      <w:r w:rsidRPr="00301C8E">
        <w:rPr>
          <w:color w:val="00B0F0"/>
        </w:rPr>
        <w:t xml:space="preserve">How </w:t>
      </w:r>
      <w:proofErr w:type="gramStart"/>
      <w:r w:rsidRPr="00301C8E">
        <w:rPr>
          <w:color w:val="00B0F0"/>
        </w:rPr>
        <w:t>To</w:t>
      </w:r>
      <w:proofErr w:type="gramEnd"/>
      <w:r w:rsidRPr="00301C8E">
        <w:rPr>
          <w:color w:val="00B0F0"/>
        </w:rPr>
        <w:t xml:space="preserve"> pass parameter to a route</w:t>
      </w:r>
    </w:p>
    <w:p w:rsidR="00E24321" w:rsidRDefault="00301C8E" w:rsidP="00A856C7">
      <w:pPr>
        <w:rPr>
          <w:color w:val="000000" w:themeColor="text1"/>
        </w:rPr>
      </w:pPr>
      <w:r>
        <w:rPr>
          <w:color w:val="000000" w:themeColor="text1"/>
        </w:rPr>
        <w:t xml:space="preserve">You can use the </w:t>
      </w:r>
      <w:proofErr w:type="spellStart"/>
      <w:proofErr w:type="gramStart"/>
      <w:r w:rsidRPr="00301C8E">
        <w:rPr>
          <w:color w:val="0070C0"/>
        </w:rPr>
        <w:t>useParams</w:t>
      </w:r>
      <w:proofErr w:type="spellEnd"/>
      <w:r w:rsidRPr="00301C8E">
        <w:rPr>
          <w:color w:val="0070C0"/>
        </w:rPr>
        <w:t>(</w:t>
      </w:r>
      <w:proofErr w:type="gramEnd"/>
      <w:r w:rsidRPr="00301C8E">
        <w:rPr>
          <w:color w:val="0070C0"/>
        </w:rPr>
        <w:t xml:space="preserve">) </w:t>
      </w:r>
      <w:r>
        <w:rPr>
          <w:color w:val="000000" w:themeColor="text1"/>
        </w:rPr>
        <w:t xml:space="preserve">method to grab parameters passed into route. </w:t>
      </w:r>
      <w:r w:rsidR="00E24321">
        <w:rPr>
          <w:color w:val="000000" w:themeColor="text1"/>
        </w:rPr>
        <w:t>Example: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FFFF00"/>
          <w:sz w:val="21"/>
          <w:szCs w:val="21"/>
        </w:rPr>
        <w:t>// inside App.js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"./components/header/Header"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spellEnd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these from the package we just installed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/* pass parameter to the router that is "/us" and "/me" */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"/contact/us"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"/contact/me"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"/footer"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// export the components</w:t>
      </w:r>
    </w:p>
    <w:p w:rsid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FFFF00"/>
          <w:sz w:val="21"/>
          <w:szCs w:val="21"/>
        </w:rPr>
        <w:t>// inside Header.js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spellEnd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these from the package we just installed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// import the other components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"../footer/Footer"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"../contact/Contact"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Pr="00E24321" w:rsidRDefault="00E24321" w:rsidP="00E243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432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"/footer"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secound</w:t>
      </w:r>
      <w:proofErr w:type="spellEnd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case: the "id" represent the parameter being passed to this route */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"/contact/</w:t>
      </w:r>
      <w:proofErr w:type="gramStart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:id</w:t>
      </w:r>
      <w:proofErr w:type="gramEnd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/* default case: this is what will be rendered when none of the path above matches the link*/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  ()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32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      );    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4321" w:rsidRPr="00E24321" w:rsidRDefault="00E24321" w:rsidP="00E243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FFFF00"/>
          <w:sz w:val="21"/>
          <w:szCs w:val="21"/>
        </w:rPr>
        <w:t>// inside Conctact.js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import use </w:t>
      </w:r>
      <w:proofErr w:type="spellStart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parames</w:t>
      </w:r>
      <w:proofErr w:type="spellEnd"/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24321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24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grap</w:t>
      </w:r>
      <w:proofErr w:type="spellEnd"/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parameter here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// the id should be the same as the one define in the Route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2432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E24321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4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321">
        <w:rPr>
          <w:rFonts w:ascii="Consolas" w:eastAsia="Times New Roman" w:hAnsi="Consolas" w:cs="Times New Roman"/>
          <w:color w:val="6A9955"/>
          <w:sz w:val="21"/>
          <w:szCs w:val="21"/>
        </w:rPr>
        <w:t>// display the parameter which is the "id" above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 the Contact Component 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432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3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43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3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4321" w:rsidRPr="00E24321" w:rsidRDefault="00E24321" w:rsidP="00E2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4321" w:rsidRPr="00301C8E" w:rsidRDefault="00E24321" w:rsidP="00A856C7">
      <w:pPr>
        <w:rPr>
          <w:color w:val="000000" w:themeColor="text1"/>
        </w:rPr>
      </w:pPr>
    </w:p>
    <w:p w:rsidR="00F2014D" w:rsidRDefault="00F2014D" w:rsidP="00F2014D">
      <w:pPr>
        <w:rPr>
          <w:color w:val="FF0000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C83951" w:rsidRDefault="00C83951" w:rsidP="00A856C7">
      <w:pPr>
        <w:rPr>
          <w:color w:val="FF0000"/>
        </w:rPr>
      </w:pPr>
    </w:p>
    <w:p w:rsidR="00C04D55" w:rsidRDefault="00FC1C14" w:rsidP="00A856C7">
      <w:pPr>
        <w:rPr>
          <w:color w:val="FF0000"/>
        </w:rPr>
      </w:pP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us</w:t>
      </w:r>
      <w:r w:rsidR="00C04D55">
        <w:rPr>
          <w:color w:val="FF0000"/>
        </w:rPr>
        <w:t>e</w:t>
      </w:r>
      <w:r>
        <w:rPr>
          <w:color w:val="FF0000"/>
        </w:rPr>
        <w:t>Ref</w:t>
      </w:r>
      <w:proofErr w:type="spellEnd"/>
      <w:proofErr w:type="gramEnd"/>
    </w:p>
    <w:p w:rsidR="00C04D55" w:rsidRDefault="00C04D55" w:rsidP="00A856C7">
      <w:pPr>
        <w:rPr>
          <w:color w:val="000000" w:themeColor="text1"/>
        </w:rPr>
      </w:pPr>
      <w:r>
        <w:rPr>
          <w:color w:val="000000" w:themeColor="text1"/>
        </w:rPr>
        <w:t xml:space="preserve">In react, you can’t access Dom element like </w:t>
      </w:r>
      <w:proofErr w:type="spellStart"/>
      <w:proofErr w:type="gramStart"/>
      <w:r>
        <w:rPr>
          <w:color w:val="000000" w:themeColor="text1"/>
        </w:rPr>
        <w:t>document.getElementById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“p”) as you would do in vanilla JavaScript. </w:t>
      </w:r>
    </w:p>
    <w:p w:rsidR="00C04D55" w:rsidRDefault="00C04D55" w:rsidP="00A856C7">
      <w:pPr>
        <w:rPr>
          <w:color w:val="000000" w:themeColor="text1"/>
        </w:rPr>
      </w:pPr>
      <w:r>
        <w:rPr>
          <w:color w:val="000000" w:themeColor="text1"/>
        </w:rPr>
        <w:t xml:space="preserve">So we use refs to hold reference to Dom element like &lt;p&gt; and then use it to access the element properties and methods. </w:t>
      </w:r>
      <w:r w:rsidR="00021D1E">
        <w:rPr>
          <w:color w:val="000000" w:themeColor="text1"/>
        </w:rPr>
        <w:t>The ref has a special property called “current” which represent the html/</w:t>
      </w:r>
      <w:proofErr w:type="spellStart"/>
      <w:r w:rsidR="00021D1E">
        <w:rPr>
          <w:color w:val="000000" w:themeColor="text1"/>
        </w:rPr>
        <w:t>jsx</w:t>
      </w:r>
      <w:proofErr w:type="spellEnd"/>
      <w:r w:rsidR="00021D1E">
        <w:rPr>
          <w:color w:val="000000" w:themeColor="text1"/>
        </w:rPr>
        <w:t xml:space="preserve"> element the ref will be assigned to.</w:t>
      </w:r>
    </w:p>
    <w:p w:rsidR="00D828AB" w:rsidRPr="00D828AB" w:rsidRDefault="00D828AB" w:rsidP="00A856C7">
      <w:pPr>
        <w:rPr>
          <w:color w:val="000000" w:themeColor="text1"/>
        </w:rPr>
      </w:pPr>
      <w:r w:rsidRPr="00D828AB">
        <w:rPr>
          <w:color w:val="FF0000"/>
        </w:rPr>
        <w:t xml:space="preserve">Note </w:t>
      </w:r>
      <w:r>
        <w:rPr>
          <w:color w:val="000000" w:themeColor="text1"/>
        </w:rPr>
        <w:t xml:space="preserve">= refs do not update a state. So when your </w:t>
      </w:r>
      <w:proofErr w:type="gramStart"/>
      <w:r>
        <w:rPr>
          <w:color w:val="000000" w:themeColor="text1"/>
        </w:rPr>
        <w:t>refs</w:t>
      </w:r>
      <w:proofErr w:type="gramEnd"/>
      <w:r>
        <w:rPr>
          <w:color w:val="000000" w:themeColor="text1"/>
        </w:rPr>
        <w:t xml:space="preserve"> value changes it will not reflect in your Dom. You can use </w:t>
      </w:r>
      <w:proofErr w:type="spellStart"/>
      <w:proofErr w:type="gramStart"/>
      <w:r>
        <w:rPr>
          <w:color w:val="000000" w:themeColor="text1"/>
        </w:rPr>
        <w:t>useState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together with it.</w:t>
      </w:r>
    </w:p>
    <w:p w:rsidR="00EB7EA5" w:rsidRPr="00EB7EA5" w:rsidRDefault="00EB7EA5" w:rsidP="00A856C7">
      <w:pPr>
        <w:rPr>
          <w:b/>
          <w:color w:val="000000" w:themeColor="text1"/>
        </w:rPr>
      </w:pPr>
      <w:r w:rsidRPr="00EB7EA5">
        <w:rPr>
          <w:b/>
          <w:color w:val="000000" w:themeColor="text1"/>
        </w:rPr>
        <w:t>Example:</w:t>
      </w:r>
    </w:p>
    <w:p w:rsidR="00FC1C14" w:rsidRDefault="00FC1C14" w:rsidP="00FC1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react first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1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D1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D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D1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D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// create a ref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myInputRef</w:t>
      </w:r>
      <w:proofErr w:type="spell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1D1E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21D1E" w:rsidRPr="00021D1E" w:rsidRDefault="00F44586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683440</wp:posOffset>
                </wp:positionH>
                <wp:positionV relativeFrom="paragraph">
                  <wp:posOffset>20215</wp:posOffset>
                </wp:positionV>
                <wp:extent cx="1436915" cy="2150348"/>
                <wp:effectExtent l="0" t="0" r="6858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5" cy="21503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B3DE8" id="Straight Arrow Connector 19" o:spid="_x0000_s1026" type="#_x0000_t32" style="position:absolute;margin-left:53.8pt;margin-top:1.6pt;width:113.15pt;height:16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" strokecolor="#4f81bd [3204]" strokeweight=".5pt">
                <v:stroke endarrow="open" endcap="round"/>
              </v:shape>
            </w:pict>
          </mc:Fallback>
        </mc:AlternateConten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D1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myInputRef.current</w:t>
      </w:r>
      <w:proofErr w:type="spellEnd"/>
      <w:proofErr w:type="gramEnd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represent the &lt;input&gt; element it</w:t>
      </w:r>
      <w:r w:rsidR="004F04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self </w:t>
      </w: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that "</w:t>
      </w:r>
      <w:proofErr w:type="spellStart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myInputRef</w:t>
      </w:r>
      <w:proofErr w:type="spellEnd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has been assigned to. 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focus(</w:t>
      </w:r>
      <w:proofErr w:type="gramEnd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) means move the mouse pointer to this element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myInputRef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D1E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 the value of &lt;input&gt; tag. You can use </w:t>
      </w:r>
      <w:proofErr w:type="spellStart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myInputRef.current</w:t>
      </w:r>
      <w:proofErr w:type="spellEnd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access it all prope</w:t>
      </w:r>
      <w:r w:rsidR="00203A4E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ties and methods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D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myInputRef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D1E" w:rsidRPr="00021D1E" w:rsidRDefault="00F44586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613103</wp:posOffset>
                </wp:positionH>
                <wp:positionV relativeFrom="paragraph">
                  <wp:posOffset>40214</wp:posOffset>
                </wp:positionV>
                <wp:extent cx="1386672" cy="894304"/>
                <wp:effectExtent l="38100" t="0" r="2349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672" cy="894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ED988" id="Straight Arrow Connector 20" o:spid="_x0000_s1026" type="#_x0000_t32" style="position:absolute;margin-left:48.3pt;margin-top:3.15pt;width:109.2pt;height:70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" strokecolor="#4f81bd [3204]" strokeweight=".5pt">
                <v:stroke endarrow="open" endcap="round"/>
              </v:shape>
            </w:pict>
          </mc:Fallback>
        </mc:AlternateContent>
      </w:r>
      <w:r w:rsidR="00021D1E" w:rsidRPr="00021D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21D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assign your </w:t>
      </w:r>
      <w:proofErr w:type="spellStart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021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this &lt;input&gt; tag using the attribute "ref" */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D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Start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myInputRef</w:t>
      </w:r>
      <w:proofErr w:type="spellEnd"/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D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21D1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D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1D1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021D1E" w:rsidRPr="00021D1E" w:rsidRDefault="00021D1E" w:rsidP="0002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D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1D1E" w:rsidRPr="00FC1C14" w:rsidRDefault="00021D1E" w:rsidP="00FC1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EA5" w:rsidRPr="00C04D55" w:rsidRDefault="00EB7EA5" w:rsidP="00A856C7">
      <w:pPr>
        <w:rPr>
          <w:color w:val="000000" w:themeColor="text1"/>
        </w:rPr>
      </w:pPr>
    </w:p>
    <w:p w:rsidR="00C04D55" w:rsidRPr="006C5E62" w:rsidRDefault="006C5E62" w:rsidP="00A856C7">
      <w:pPr>
        <w:rPr>
          <w:color w:val="00B0F0"/>
        </w:rPr>
      </w:pPr>
      <w:r w:rsidRPr="006C5E62">
        <w:rPr>
          <w:color w:val="00B0F0"/>
        </w:rPr>
        <w:t xml:space="preserve"> </w:t>
      </w:r>
      <w:proofErr w:type="spellStart"/>
      <w:proofErr w:type="gramStart"/>
      <w:r w:rsidRPr="006C5E62">
        <w:rPr>
          <w:color w:val="00B0F0"/>
        </w:rPr>
        <w:t>forwardRef</w:t>
      </w:r>
      <w:proofErr w:type="spellEnd"/>
      <w:proofErr w:type="gramEnd"/>
    </w:p>
    <w:p w:rsidR="006C5E62" w:rsidRDefault="006C5E62" w:rsidP="00A856C7">
      <w:pPr>
        <w:rPr>
          <w:color w:val="000000" w:themeColor="text1"/>
        </w:rPr>
      </w:pPr>
      <w:proofErr w:type="spellStart"/>
      <w:r w:rsidRPr="006C5E62">
        <w:rPr>
          <w:color w:val="FF0000"/>
        </w:rPr>
        <w:t>ForwardRef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>allows you to pass a container of ref into others.</w:t>
      </w:r>
    </w:p>
    <w:p w:rsidR="006C5E62" w:rsidRDefault="006C5E62" w:rsidP="00A856C7">
      <w:pPr>
        <w:rPr>
          <w:color w:val="000000" w:themeColor="text1"/>
        </w:rPr>
      </w:pPr>
      <w:r>
        <w:rPr>
          <w:color w:val="000000" w:themeColor="text1"/>
        </w:rPr>
        <w:t xml:space="preserve">Example: 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FFFF00"/>
          <w:sz w:val="21"/>
          <w:szCs w:val="21"/>
        </w:rPr>
        <w:t>// inside App.js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react first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// import Header.js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CE9178"/>
          <w:sz w:val="21"/>
          <w:szCs w:val="21"/>
        </w:rPr>
        <w:t>"./components/header/Header"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// create a ref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myInputRef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5E62" w:rsidRPr="006C5E62" w:rsidRDefault="0081641D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623151</wp:posOffset>
                </wp:positionH>
                <wp:positionV relativeFrom="paragraph">
                  <wp:posOffset>-17855725</wp:posOffset>
                </wp:positionV>
                <wp:extent cx="321548" cy="5606980"/>
                <wp:effectExtent l="76200" t="38100" r="2159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548" cy="5606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FB167" id="Straight Arrow Connector 25" o:spid="_x0000_s1026" type="#_x0000_t32" style="position:absolute;margin-left:49.05pt;margin-top:-1405.95pt;width:25.3pt;height:44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" strokecolor="#4f81bd [3204]" strokeweight=".5pt">
                <v:stroke endarrow="open" endcap="round"/>
              </v:shape>
            </w:pict>
          </mc:Fallback>
        </mc:AlternateContent>
      </w:r>
      <w:r w:rsidR="00F44586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894457</wp:posOffset>
                </wp:positionH>
                <wp:positionV relativeFrom="paragraph">
                  <wp:posOffset>20292</wp:posOffset>
                </wp:positionV>
                <wp:extent cx="432079" cy="1607736"/>
                <wp:effectExtent l="0" t="0" r="825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79" cy="16077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DBA17" id="Straight Arrow Connector 17" o:spid="_x0000_s1026" type="#_x0000_t32" style="position:absolute;margin-left:70.45pt;margin-top:1.6pt;width:34pt;height:12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" strokecolor="#4f81bd [3204]" strokeweight=".5pt">
                <v:stroke endarrow="open" endcap="round"/>
              </v:shape>
            </w:pict>
          </mc:Fallback>
        </mc:AlternateConten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myOnchangeFunction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myInputRef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E62" w:rsidRPr="006C5E62" w:rsidRDefault="00F44586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572910</wp:posOffset>
                </wp:positionH>
                <wp:positionV relativeFrom="paragraph">
                  <wp:posOffset>-13896989</wp:posOffset>
                </wp:positionV>
                <wp:extent cx="1587639" cy="1085222"/>
                <wp:effectExtent l="38100" t="0" r="3175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639" cy="1085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3377" id="Straight Arrow Connector 18" o:spid="_x0000_s1026" type="#_x0000_t32" style="position:absolute;margin-left:45.1pt;margin-top:-1094.25pt;width:125pt;height:85.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" strokecolor="#4f81bd [3204]" strokeweight=".5pt">
                <v:stroke endarrow="open" endcap="round"/>
              </v:shape>
            </w:pict>
          </mc:Fallback>
        </mc:AlternateContent>
      </w:r>
      <w:r w:rsidR="006C5E62" w:rsidRPr="006C5E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Type something </w:t>
      </w:r>
      <w:proofErr w:type="gramStart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below:</w:t>
      </w:r>
      <w:proofErr w:type="gramEnd"/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/* pass the above "</w:t>
      </w:r>
      <w:proofErr w:type="spellStart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myInputRef</w:t>
      </w:r>
      <w:proofErr w:type="spellEnd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" and the "</w:t>
      </w:r>
      <w:proofErr w:type="spellStart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myOnchangeFunction</w:t>
      </w:r>
      <w:proofErr w:type="spellEnd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" function as props */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E62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Start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myInputRef</w:t>
      </w:r>
      <w:proofErr w:type="spellEnd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onchangefun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myOnchangeFunction</w:t>
      </w:r>
      <w:proofErr w:type="spellEnd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5E62" w:rsidRPr="006C5E62" w:rsidRDefault="00F44586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854263</wp:posOffset>
                </wp:positionH>
                <wp:positionV relativeFrom="paragraph">
                  <wp:posOffset>30152</wp:posOffset>
                </wp:positionV>
                <wp:extent cx="1316334" cy="2522136"/>
                <wp:effectExtent l="0" t="0" r="5588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334" cy="2522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2EF8" id="Straight Arrow Connector 14" o:spid="_x0000_s1026" type="#_x0000_t32" style="position:absolute;margin-left:67.25pt;margin-top:2.35pt;width:103.65pt;height:19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" strokecolor="#4f81bd [3204]" strokeweight=".5pt">
                <v:stroke endarrow="open" endcap="round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1537551</wp:posOffset>
                </wp:positionH>
                <wp:positionV relativeFrom="paragraph">
                  <wp:posOffset>6</wp:posOffset>
                </wp:positionV>
                <wp:extent cx="703385" cy="2542233"/>
                <wp:effectExtent l="57150" t="0" r="2095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5" cy="2542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93164" id="Straight Arrow Connector 13" o:spid="_x0000_s1026" type="#_x0000_t32" style="position:absolute;margin-left:121.05pt;margin-top:0;width:55.4pt;height:200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" strokecolor="#4f81bd [3204]" strokeweight=".5pt">
                <v:stroke endarrow="open" endcap="round"/>
              </v:shape>
            </w:pict>
          </mc:Fallback>
        </mc:AlternateContent>
      </w:r>
      <w:r w:rsidR="006C5E62" w:rsidRPr="006C5E6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6C5E62"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// export the components</w:t>
      </w:r>
    </w:p>
    <w:p w:rsid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FFFF00"/>
          <w:sz w:val="21"/>
          <w:szCs w:val="21"/>
        </w:rPr>
        <w:t>// inside Header.js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forwardRef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// every component accept ex</w:t>
      </w:r>
      <w:r w:rsidR="00553D67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ctly two parameters, "props" and "ref"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params</w:t>
      </w:r>
      <w:proofErr w:type="spellEnd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{ } are props and the other is ref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onchangefun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="00F44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C5E62" w:rsidRPr="006C5E62" w:rsidRDefault="00F44586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EB612" wp14:editId="0F0B7BA0">
                <wp:simplePos x="0" y="0"/>
                <wp:positionH relativeFrom="column">
                  <wp:posOffset>2351405</wp:posOffset>
                </wp:positionH>
                <wp:positionV relativeFrom="paragraph">
                  <wp:posOffset>19685</wp:posOffset>
                </wp:positionV>
                <wp:extent cx="1345565" cy="763270"/>
                <wp:effectExtent l="0" t="0" r="8318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565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A53F" id="Straight Arrow Connector 16" o:spid="_x0000_s1026" type="#_x0000_t32" style="position:absolute;margin-left:185.15pt;margin-top:1.55pt;width:105.95pt;height:6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" strokecolor="#4f81bd [3204]" strokeweight=".5pt">
                <v:stroke endarrow="open" endcap="round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25C87" wp14:editId="02946C95">
                <wp:simplePos x="0" y="0"/>
                <wp:positionH relativeFrom="column">
                  <wp:posOffset>1416685</wp:posOffset>
                </wp:positionH>
                <wp:positionV relativeFrom="paragraph">
                  <wp:posOffset>59690</wp:posOffset>
                </wp:positionV>
                <wp:extent cx="994410" cy="692785"/>
                <wp:effectExtent l="0" t="0" r="5334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692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AE30" id="Straight Arrow Connector 15" o:spid="_x0000_s1026" type="#_x0000_t32" style="position:absolute;margin-left:111.55pt;margin-top:4.7pt;width:78.3pt;height:5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" strokecolor="#4f81bd [3204]" strokeweight=".5pt">
                <v:stroke endarrow="open" endcap="round"/>
              </v:shape>
            </w:pict>
          </mc:Fallback>
        </mc:AlternateConten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/* assign the props and ref passed into your tags */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E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onchangefun</w:t>
      </w:r>
      <w:proofErr w:type="spellEnd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C5E62">
        <w:rPr>
          <w:rFonts w:ascii="Consolas" w:eastAsia="Times New Roman" w:hAnsi="Consolas" w:cs="Times New Roman"/>
          <w:color w:val="9CDCFE"/>
          <w:sz w:val="21"/>
          <w:szCs w:val="21"/>
        </w:rPr>
        <w:t>onchangefun</w:t>
      </w:r>
      <w:proofErr w:type="spellEnd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5E6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wrap your component in </w:t>
      </w:r>
      <w:proofErr w:type="spellStart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forwardRef</w:t>
      </w:r>
      <w:proofErr w:type="spellEnd"/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5E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E62">
        <w:rPr>
          <w:rFonts w:ascii="Consolas" w:eastAsia="Times New Roman" w:hAnsi="Consolas" w:cs="Times New Roman"/>
          <w:color w:val="4FC1FF"/>
          <w:sz w:val="21"/>
          <w:szCs w:val="21"/>
        </w:rPr>
        <w:t>myforwardInput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forwardRef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E6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E62">
        <w:rPr>
          <w:rFonts w:ascii="Consolas" w:eastAsia="Times New Roman" w:hAnsi="Consolas" w:cs="Times New Roman"/>
          <w:color w:val="6A9955"/>
          <w:sz w:val="21"/>
          <w:szCs w:val="21"/>
        </w:rPr>
        <w:t>// export the component (other component needs to import the Header)</w:t>
      </w:r>
    </w:p>
    <w:p w:rsidR="006C5E62" w:rsidRPr="006C5E62" w:rsidRDefault="006C5E62" w:rsidP="006C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E6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E62">
        <w:rPr>
          <w:rFonts w:ascii="Consolas" w:eastAsia="Times New Roman" w:hAnsi="Consolas" w:cs="Times New Roman"/>
          <w:color w:val="4FC1FF"/>
          <w:sz w:val="21"/>
          <w:szCs w:val="21"/>
        </w:rPr>
        <w:t>myforwardInput</w:t>
      </w:r>
      <w:proofErr w:type="spellEnd"/>
      <w:r w:rsidRPr="006C5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D55" w:rsidRDefault="00C04D55" w:rsidP="00C04D55">
      <w:pPr>
        <w:rPr>
          <w:color w:val="FF0000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AA5051" w:rsidRDefault="00AA5051" w:rsidP="002A3E14">
      <w:pPr>
        <w:rPr>
          <w:b/>
          <w:color w:val="FF0000"/>
          <w:sz w:val="24"/>
          <w:szCs w:val="24"/>
        </w:rPr>
      </w:pPr>
    </w:p>
    <w:p w:rsidR="002A3E14" w:rsidRPr="00AA5051" w:rsidRDefault="00176D1E" w:rsidP="002A3E14">
      <w:pPr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AA5051">
        <w:rPr>
          <w:b/>
          <w:color w:val="FF0000"/>
          <w:sz w:val="24"/>
          <w:szCs w:val="24"/>
        </w:rPr>
        <w:t>Createcontext</w:t>
      </w:r>
      <w:proofErr w:type="spellEnd"/>
      <w:r w:rsidRPr="00AA5051">
        <w:rPr>
          <w:b/>
          <w:color w:val="FF0000"/>
          <w:sz w:val="24"/>
          <w:szCs w:val="24"/>
        </w:rPr>
        <w:t>(</w:t>
      </w:r>
      <w:proofErr w:type="gramEnd"/>
      <w:r w:rsidRPr="00AA5051">
        <w:rPr>
          <w:b/>
          <w:color w:val="FF0000"/>
          <w:sz w:val="24"/>
          <w:szCs w:val="24"/>
        </w:rPr>
        <w:t xml:space="preserve">) and </w:t>
      </w:r>
      <w:proofErr w:type="spellStart"/>
      <w:r w:rsidRPr="00AA5051">
        <w:rPr>
          <w:b/>
          <w:color w:val="FF0000"/>
          <w:sz w:val="24"/>
          <w:szCs w:val="24"/>
        </w:rPr>
        <w:t>useContext</w:t>
      </w:r>
      <w:proofErr w:type="spellEnd"/>
      <w:r w:rsidRPr="00AA5051">
        <w:rPr>
          <w:b/>
          <w:color w:val="FF0000"/>
          <w:sz w:val="24"/>
          <w:szCs w:val="24"/>
        </w:rPr>
        <w:t>()</w:t>
      </w:r>
      <w:r w:rsidR="002F1511" w:rsidRPr="00AA5051">
        <w:rPr>
          <w:b/>
          <w:color w:val="FF0000"/>
          <w:sz w:val="24"/>
          <w:szCs w:val="24"/>
        </w:rPr>
        <w:t xml:space="preserve"> Hook</w:t>
      </w:r>
    </w:p>
    <w:p w:rsidR="00C04D55" w:rsidRDefault="001F6130" w:rsidP="00A856C7">
      <w:pPr>
        <w:rPr>
          <w:color w:val="000000" w:themeColor="text1"/>
        </w:rPr>
      </w:pPr>
      <w:r>
        <w:rPr>
          <w:color w:val="000000" w:themeColor="text1"/>
        </w:rPr>
        <w:t xml:space="preserve">Context is a way of passing data down to multiple imported components. </w:t>
      </w:r>
    </w:p>
    <w:p w:rsidR="001F6130" w:rsidRDefault="001F6130" w:rsidP="00A856C7">
      <w:pPr>
        <w:rPr>
          <w:color w:val="000000" w:themeColor="text1"/>
        </w:rPr>
      </w:pPr>
      <w:r>
        <w:rPr>
          <w:color w:val="000000" w:themeColor="text1"/>
        </w:rPr>
        <w:t xml:space="preserve">The concept is that, if you have 5 imported components </w:t>
      </w:r>
      <w:r w:rsidR="007E088D">
        <w:rPr>
          <w:color w:val="000000" w:themeColor="text1"/>
        </w:rPr>
        <w:t xml:space="preserve">in your function, and you want to pass some single data to them all, you have to pass props to them all. </w:t>
      </w:r>
    </w:p>
    <w:p w:rsidR="002F1511" w:rsidRDefault="002F1511" w:rsidP="00A856C7">
      <w:pPr>
        <w:rPr>
          <w:color w:val="000000" w:themeColor="text1"/>
        </w:rPr>
      </w:pPr>
      <w:r>
        <w:rPr>
          <w:color w:val="000000" w:themeColor="text1"/>
        </w:rPr>
        <w:t>But you can use the context hook to wrap those component to let them have access to the context value.</w:t>
      </w:r>
    </w:p>
    <w:p w:rsidR="002F1511" w:rsidRPr="002F1511" w:rsidRDefault="002F1511" w:rsidP="00A856C7">
      <w:pPr>
        <w:rPr>
          <w:b/>
          <w:color w:val="000000" w:themeColor="text1"/>
        </w:rPr>
      </w:pPr>
      <w:r w:rsidRPr="002F1511">
        <w:rPr>
          <w:b/>
          <w:color w:val="000000" w:themeColor="text1"/>
        </w:rPr>
        <w:t>Example</w:t>
      </w:r>
      <w:proofErr w:type="gramStart"/>
      <w:r w:rsidRPr="002F1511">
        <w:rPr>
          <w:b/>
          <w:color w:val="000000" w:themeColor="text1"/>
        </w:rPr>
        <w:t>::</w:t>
      </w:r>
      <w:proofErr w:type="gramEnd"/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FFFF00"/>
          <w:sz w:val="21"/>
          <w:szCs w:val="21"/>
        </w:rPr>
        <w:t>// inside context.js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// create a new file called context.js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createContext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// create a context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793973</wp:posOffset>
                </wp:positionH>
                <wp:positionV relativeFrom="paragraph">
                  <wp:posOffset>19971</wp:posOffset>
                </wp:positionV>
                <wp:extent cx="110532" cy="1647930"/>
                <wp:effectExtent l="0" t="0" r="8001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32" cy="1647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C9A25" id="Straight Arrow Connector 21" o:spid="_x0000_s1026" type="#_x0000_t32" style="position:absolute;margin-left:62.5pt;margin-top:1.55pt;width:8.7pt;height:12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" strokecolor="#4f81bd [3204]" strokeweight=".5pt">
                <v:stroke endarrow="open" endcap="round"/>
              </v:shape>
            </w:pict>
          </mc:Fallback>
        </mc:AlternateConten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// export the context</w:t>
      </w:r>
    </w:p>
    <w:p w:rsid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FFFF00"/>
          <w:sz w:val="21"/>
          <w:szCs w:val="21"/>
        </w:rPr>
        <w:t>// inside App.js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// import Header.js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"./components/header/Header"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"./components/footer/Footer"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file above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"./context"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AB4AAB" w:rsidP="00AB4A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1035134</wp:posOffset>
                </wp:positionH>
                <wp:positionV relativeFrom="paragraph">
                  <wp:posOffset>50339</wp:posOffset>
                </wp:positionV>
                <wp:extent cx="60290" cy="1065126"/>
                <wp:effectExtent l="38100" t="0" r="5461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" cy="1065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2495C" id="Straight Arrow Connector 22" o:spid="_x0000_s1026" type="#_x0000_t32" style="position:absolute;margin-left:81.5pt;margin-top:3.95pt;width:4.75pt;height:8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" strokecolor="#4f81bd [3204]" strokeweight=".5pt">
                <v:stroke endarrow="open" endcap="round"/>
              </v:shape>
            </w:pict>
          </mc:Fallback>
        </mc:AlternateConten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//wrap all your imported component with the context and specify a value for the context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// all the component below wrapped in the context will have access to the context value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4AAB">
        <w:rPr>
          <w:rFonts w:ascii="Consolas" w:eastAsia="Times New Roman" w:hAnsi="Consolas" w:cs="Times New Roman"/>
          <w:color w:val="4EC9B0"/>
          <w:sz w:val="21"/>
          <w:szCs w:val="21"/>
        </w:rPr>
        <w:t>nameContext.Provider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"Justice </w:t>
      </w:r>
      <w:proofErr w:type="spellStart"/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Ankomah</w:t>
      </w:r>
      <w:proofErr w:type="spellEnd"/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inside app.js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4AAB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4AAB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4AAB">
        <w:rPr>
          <w:rFonts w:ascii="Consolas" w:eastAsia="Times New Roman" w:hAnsi="Consolas" w:cs="Times New Roman"/>
          <w:color w:val="4EC9B0"/>
          <w:sz w:val="21"/>
          <w:szCs w:val="21"/>
        </w:rPr>
        <w:t>nameContext.Provider</w:t>
      </w:r>
      <w:proofErr w:type="spellEnd"/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954747</wp:posOffset>
                </wp:positionH>
                <wp:positionV relativeFrom="paragraph">
                  <wp:posOffset>-18509252</wp:posOffset>
                </wp:positionV>
                <wp:extent cx="50242" cy="5627077"/>
                <wp:effectExtent l="95250" t="38100" r="64135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42" cy="56270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3175A" id="Straight Arrow Connector 23" o:spid="_x0000_s1026" type="#_x0000_t32" style="position:absolute;margin-left:75.2pt;margin-top:-1457.4pt;width:3.95pt;height:443.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" strokecolor="#4f81bd [3204]" strokeweight=".5pt">
                <v:stroke endarrow="open" endcap="round"/>
              </v:shape>
            </w:pict>
          </mc:Fallback>
        </mc:AlternateConten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// export the components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FFFF00"/>
          <w:sz w:val="21"/>
          <w:szCs w:val="21"/>
        </w:rPr>
        <w:t>// inside Header.js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useContext</w:t>
      </w:r>
      <w:proofErr w:type="spellEnd"/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context file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"../../context"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81641D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1125569</wp:posOffset>
                </wp:positionH>
                <wp:positionV relativeFrom="paragraph">
                  <wp:posOffset>50465</wp:posOffset>
                </wp:positionV>
                <wp:extent cx="994787" cy="562708"/>
                <wp:effectExtent l="38100" t="38100" r="34290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787" cy="562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3DEC1" id="Straight Arrow Connector 24" o:spid="_x0000_s1026" type="#_x0000_t32" style="position:absolute;margin-left:88.65pt;margin-top:3.95pt;width:78.35pt;height:44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" strokecolor="#4f81bd [3204]" strokeweight=".5pt">
                <v:stroke endarrow="open" endcap="round"/>
              </v:shape>
            </w:pict>
          </mc:Fallback>
        </mc:AlternateConten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pass the context to the </w:t>
      </w:r>
      <w:proofErr w:type="spellStart"/>
      <w:proofErr w:type="gram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useContext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) method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inside heading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/* show the context here */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helloo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result: justice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ankomah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FFFF00"/>
          <w:sz w:val="21"/>
          <w:szCs w:val="21"/>
        </w:rPr>
        <w:t>// inside Footer.js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useContext</w:t>
      </w:r>
      <w:proofErr w:type="spellEnd"/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context file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E9178"/>
          <w:sz w:val="21"/>
          <w:szCs w:val="21"/>
        </w:rPr>
        <w:t>"../../context"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pass the context to the </w:t>
      </w:r>
      <w:proofErr w:type="spellStart"/>
      <w:proofErr w:type="gram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useContext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) method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B4AAB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nameContext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inside footer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/* show the context here */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helloo</w:t>
      </w:r>
      <w:proofErr w:type="spell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4AA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Start"/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result: justice </w:t>
      </w:r>
      <w:proofErr w:type="spellStart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>ankomah</w:t>
      </w:r>
      <w:proofErr w:type="spellEnd"/>
      <w:r w:rsidRPr="00AB4A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AB4A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4AA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A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B4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AAB" w:rsidRPr="00AB4AAB" w:rsidRDefault="00AB4AAB" w:rsidP="00AB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1A3" w:rsidRPr="00BF71A3" w:rsidRDefault="00BF71A3" w:rsidP="00A856C7">
      <w:pPr>
        <w:rPr>
          <w:color w:val="000000" w:themeColor="text1"/>
        </w:rPr>
      </w:pPr>
      <w:r w:rsidRPr="00BF71A3">
        <w:rPr>
          <w:color w:val="000000" w:themeColor="text1"/>
        </w:rPr>
        <w:t xml:space="preserve">So you can see from the above example that both, </w:t>
      </w:r>
      <w:r w:rsidRPr="00BF71A3">
        <w:rPr>
          <w:color w:val="FF0000"/>
        </w:rPr>
        <w:t xml:space="preserve">Header </w:t>
      </w:r>
      <w:r w:rsidRPr="00BF71A3">
        <w:rPr>
          <w:color w:val="000000" w:themeColor="text1"/>
        </w:rPr>
        <w:t xml:space="preserve">and </w:t>
      </w:r>
      <w:r w:rsidRPr="00BF71A3">
        <w:rPr>
          <w:color w:val="FF0000"/>
        </w:rPr>
        <w:t xml:space="preserve">Footer </w:t>
      </w:r>
      <w:r w:rsidRPr="00BF71A3">
        <w:rPr>
          <w:color w:val="000000" w:themeColor="text1"/>
        </w:rPr>
        <w:t>component</w:t>
      </w:r>
      <w:r>
        <w:rPr>
          <w:color w:val="000000" w:themeColor="text1"/>
        </w:rPr>
        <w:t xml:space="preserve"> have access to the single </w:t>
      </w:r>
      <w:r w:rsidRPr="00BF71A3">
        <w:rPr>
          <w:color w:val="FF0000"/>
        </w:rPr>
        <w:t xml:space="preserve">context value </w:t>
      </w:r>
      <w:r>
        <w:rPr>
          <w:color w:val="000000" w:themeColor="text1"/>
        </w:rPr>
        <w:t>that is passed in the App.js file.</w:t>
      </w:r>
    </w:p>
    <w:p w:rsidR="002A3E14" w:rsidRDefault="002A3E14" w:rsidP="002A3E14">
      <w:pPr>
        <w:rPr>
          <w:color w:val="FF0000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2A3E14" w:rsidRDefault="002A3E14" w:rsidP="00A856C7">
      <w:pPr>
        <w:rPr>
          <w:color w:val="FF0000"/>
        </w:rPr>
      </w:pPr>
    </w:p>
    <w:p w:rsidR="00F22D59" w:rsidRPr="009F0C04" w:rsidRDefault="00F22D59" w:rsidP="00A856C7">
      <w:pPr>
        <w:rPr>
          <w:color w:val="000000" w:themeColor="text1"/>
        </w:rPr>
      </w:pPr>
      <w:r w:rsidRPr="00F22D59">
        <w:rPr>
          <w:color w:val="FF0000"/>
        </w:rPr>
        <w:t xml:space="preserve">How </w:t>
      </w:r>
      <w:r w:rsidR="008D74DF" w:rsidRPr="00F22D59">
        <w:rPr>
          <w:color w:val="FF0000"/>
        </w:rPr>
        <w:t>to</w:t>
      </w:r>
      <w:r w:rsidRPr="00F22D59">
        <w:rPr>
          <w:color w:val="FF0000"/>
        </w:rPr>
        <w:t xml:space="preserve"> Create a Production Build Version </w:t>
      </w:r>
      <w:proofErr w:type="gramStart"/>
      <w:r w:rsidRPr="00F22D59">
        <w:rPr>
          <w:color w:val="FF0000"/>
        </w:rPr>
        <w:t>Of</w:t>
      </w:r>
      <w:proofErr w:type="gramEnd"/>
      <w:r w:rsidRPr="00F22D59">
        <w:rPr>
          <w:color w:val="FF0000"/>
        </w:rPr>
        <w:t xml:space="preserve"> React Apps</w:t>
      </w:r>
    </w:p>
    <w:p w:rsidR="00A856C7" w:rsidRDefault="00F22D59" w:rsidP="00A856C7">
      <w:pPr>
        <w:rPr>
          <w:color w:val="000000" w:themeColor="text1"/>
        </w:rPr>
      </w:pPr>
      <w:r>
        <w:rPr>
          <w:color w:val="000000" w:themeColor="text1"/>
        </w:rPr>
        <w:t xml:space="preserve">To deploy your app to a real live hosting server, you need to build a production version of your app. </w:t>
      </w:r>
    </w:p>
    <w:p w:rsidR="00B04689" w:rsidRDefault="00B04689" w:rsidP="00A856C7">
      <w:pPr>
        <w:rPr>
          <w:color w:val="000000" w:themeColor="text1"/>
        </w:rPr>
      </w:pPr>
      <w:r>
        <w:rPr>
          <w:color w:val="000000" w:themeColor="text1"/>
        </w:rPr>
        <w:t>What happens is that, react will build and generate a production version of your app in a folder named “build” this is the folder to deploy to a hosting server.</w:t>
      </w:r>
    </w:p>
    <w:p w:rsidR="00B04689" w:rsidRPr="00DC50A0" w:rsidRDefault="00B04689" w:rsidP="00B046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Frist navigate to your project path and run thi</w:t>
      </w:r>
      <w:r w:rsidR="00477AC1">
        <w:rPr>
          <w:color w:val="000000" w:themeColor="text1"/>
        </w:rPr>
        <w:t xml:space="preserve">s command on your cm to build production </w:t>
      </w:r>
      <w:proofErr w:type="spellStart"/>
      <w:r w:rsidR="00477AC1">
        <w:rPr>
          <w:color w:val="000000" w:themeColor="text1"/>
        </w:rPr>
        <w:t>verstion</w:t>
      </w:r>
      <w:proofErr w:type="spellEnd"/>
      <w:r>
        <w:rPr>
          <w:color w:val="000000" w:themeColor="text1"/>
        </w:rPr>
        <w:t xml:space="preserve">: </w:t>
      </w:r>
      <w:proofErr w:type="spellStart"/>
      <w:r w:rsidRPr="00B04689">
        <w:rPr>
          <w:color w:val="FFC000"/>
        </w:rPr>
        <w:t>npm</w:t>
      </w:r>
      <w:proofErr w:type="spellEnd"/>
      <w:r w:rsidRPr="00B04689">
        <w:rPr>
          <w:color w:val="FFC000"/>
        </w:rPr>
        <w:t xml:space="preserve"> run-script build</w:t>
      </w:r>
    </w:p>
    <w:p w:rsidR="00DC50A0" w:rsidRDefault="00DC50A0" w:rsidP="00DC50A0">
      <w:pPr>
        <w:pStyle w:val="ListParagraph"/>
        <w:rPr>
          <w:color w:val="FFC000"/>
        </w:rPr>
      </w:pPr>
      <w:r>
        <w:rPr>
          <w:color w:val="FFC000"/>
        </w:rPr>
        <w:t>This will create a “build” which you need to deploy to a hosting server</w:t>
      </w:r>
    </w:p>
    <w:p w:rsidR="00DC50A0" w:rsidRDefault="00DC50A0" w:rsidP="00DC50A0">
      <w:pPr>
        <w:pStyle w:val="ListParagraph"/>
        <w:rPr>
          <w:color w:val="FFC000"/>
        </w:rPr>
      </w:pPr>
    </w:p>
    <w:p w:rsidR="00DC50A0" w:rsidRPr="00DC50A0" w:rsidRDefault="00DC50A0" w:rsidP="00DC50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Test the build folder with VS-code live server extension with this command: </w:t>
      </w:r>
      <w:proofErr w:type="spellStart"/>
      <w:r w:rsidRPr="00DC50A0">
        <w:rPr>
          <w:color w:val="FFC000"/>
        </w:rPr>
        <w:t>npm</w:t>
      </w:r>
      <w:proofErr w:type="spellEnd"/>
      <w:r w:rsidRPr="00DC50A0">
        <w:rPr>
          <w:color w:val="FFC000"/>
        </w:rPr>
        <w:t xml:space="preserve"> build serve -s build</w:t>
      </w:r>
    </w:p>
    <w:p w:rsidR="00DC50A0" w:rsidRPr="001B2336" w:rsidRDefault="00DC50A0" w:rsidP="00DC50A0">
      <w:pPr>
        <w:rPr>
          <w:color w:val="00B050"/>
          <w:sz w:val="24"/>
        </w:rPr>
      </w:pPr>
      <w:r w:rsidRPr="001B2336">
        <w:rPr>
          <w:color w:val="00B050"/>
          <w:sz w:val="24"/>
        </w:rPr>
        <w:t>====================================================</w:t>
      </w:r>
    </w:p>
    <w:p w:rsidR="00D91DC4" w:rsidRDefault="00D91DC4" w:rsidP="00D91DC4">
      <w:pPr>
        <w:rPr>
          <w:color w:val="000000" w:themeColor="text1"/>
        </w:rPr>
      </w:pPr>
    </w:p>
    <w:p w:rsidR="00D91DC4" w:rsidRPr="00D91DC4" w:rsidRDefault="00D91DC4" w:rsidP="00D91DC4">
      <w:pPr>
        <w:rPr>
          <w:color w:val="FF0000"/>
          <w:sz w:val="24"/>
          <w:szCs w:val="24"/>
        </w:rPr>
      </w:pPr>
      <w:r w:rsidRPr="00D91DC4">
        <w:rPr>
          <w:color w:val="FF0000"/>
          <w:sz w:val="24"/>
          <w:szCs w:val="24"/>
        </w:rPr>
        <w:t>React Developer Tools</w:t>
      </w:r>
    </w:p>
    <w:p w:rsidR="00D91DC4" w:rsidRPr="00D91DC4" w:rsidRDefault="00D91DC4" w:rsidP="00D91DC4">
      <w:pPr>
        <w:rPr>
          <w:color w:val="000000" w:themeColor="text1"/>
        </w:rPr>
      </w:pPr>
      <w:r w:rsidRPr="00D91DC4">
        <w:rPr>
          <w:color w:val="000000" w:themeColor="text1"/>
        </w:rPr>
        <w:t>There is a chrome extension called "</w:t>
      </w:r>
      <w:r w:rsidRPr="00D91DC4">
        <w:rPr>
          <w:color w:val="F79646" w:themeColor="accent6"/>
        </w:rPr>
        <w:t>React Developer Tools</w:t>
      </w:r>
      <w:r w:rsidRPr="00D91DC4">
        <w:rPr>
          <w:color w:val="000000" w:themeColor="text1"/>
        </w:rPr>
        <w:t xml:space="preserve">" that helps you to see what is going on in your component </w:t>
      </w:r>
      <w:proofErr w:type="spellStart"/>
      <w:r w:rsidRPr="00D91DC4">
        <w:rPr>
          <w:color w:val="000000" w:themeColor="text1"/>
        </w:rPr>
        <w:t>rendring</w:t>
      </w:r>
      <w:proofErr w:type="spellEnd"/>
      <w:r w:rsidRPr="00D91DC4">
        <w:rPr>
          <w:color w:val="000000" w:themeColor="text1"/>
        </w:rPr>
        <w:t>.</w:t>
      </w:r>
    </w:p>
    <w:p w:rsidR="00B04689" w:rsidRDefault="00D91DC4" w:rsidP="00D91DC4">
      <w:pPr>
        <w:rPr>
          <w:color w:val="000000" w:themeColor="text1"/>
        </w:rPr>
      </w:pPr>
      <w:r w:rsidRPr="00D91DC4">
        <w:rPr>
          <w:color w:val="000000" w:themeColor="text1"/>
        </w:rPr>
        <w:t>Download that an</w:t>
      </w:r>
      <w:r w:rsidR="001D06BB">
        <w:rPr>
          <w:color w:val="000000" w:themeColor="text1"/>
        </w:rPr>
        <w:t>d</w:t>
      </w:r>
      <w:r w:rsidRPr="00D91DC4">
        <w:rPr>
          <w:color w:val="000000" w:themeColor="text1"/>
        </w:rPr>
        <w:t xml:space="preserve"> use it for development.</w:t>
      </w:r>
    </w:p>
    <w:p w:rsidR="00B04689" w:rsidRPr="00F22D59" w:rsidRDefault="00B04689" w:rsidP="00A856C7">
      <w:pPr>
        <w:rPr>
          <w:color w:val="000000" w:themeColor="text1"/>
        </w:rPr>
      </w:pPr>
    </w:p>
    <w:p w:rsidR="00A856C7" w:rsidRDefault="00A856C7" w:rsidP="00A856C7"/>
    <w:sectPr w:rsidR="00A856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F53"/>
    <w:multiLevelType w:val="hybridMultilevel"/>
    <w:tmpl w:val="47AC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7452"/>
    <w:multiLevelType w:val="hybridMultilevel"/>
    <w:tmpl w:val="77F8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40244"/>
    <w:multiLevelType w:val="hybridMultilevel"/>
    <w:tmpl w:val="F558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952477"/>
    <w:rsid w:val="00006F06"/>
    <w:rsid w:val="00021D1E"/>
    <w:rsid w:val="00031FCA"/>
    <w:rsid w:val="000759AC"/>
    <w:rsid w:val="000C036F"/>
    <w:rsid w:val="000E17CA"/>
    <w:rsid w:val="000F7113"/>
    <w:rsid w:val="00106126"/>
    <w:rsid w:val="00175F1E"/>
    <w:rsid w:val="00176D1E"/>
    <w:rsid w:val="00183177"/>
    <w:rsid w:val="001A436E"/>
    <w:rsid w:val="001A6468"/>
    <w:rsid w:val="001B2336"/>
    <w:rsid w:val="001C0027"/>
    <w:rsid w:val="001D06BB"/>
    <w:rsid w:val="001D37DA"/>
    <w:rsid w:val="001E0561"/>
    <w:rsid w:val="001F110D"/>
    <w:rsid w:val="001F6130"/>
    <w:rsid w:val="00203A4E"/>
    <w:rsid w:val="00213CF3"/>
    <w:rsid w:val="00221C4C"/>
    <w:rsid w:val="00227C09"/>
    <w:rsid w:val="00274C88"/>
    <w:rsid w:val="002772AC"/>
    <w:rsid w:val="002A1254"/>
    <w:rsid w:val="002A3E14"/>
    <w:rsid w:val="002A4AF2"/>
    <w:rsid w:val="002D2D48"/>
    <w:rsid w:val="002F1511"/>
    <w:rsid w:val="00301C8E"/>
    <w:rsid w:val="003119CF"/>
    <w:rsid w:val="0034270E"/>
    <w:rsid w:val="00373ACF"/>
    <w:rsid w:val="003D179E"/>
    <w:rsid w:val="003F7FC0"/>
    <w:rsid w:val="00421FC2"/>
    <w:rsid w:val="00450834"/>
    <w:rsid w:val="004529F5"/>
    <w:rsid w:val="004575A8"/>
    <w:rsid w:val="00477AC1"/>
    <w:rsid w:val="004912F4"/>
    <w:rsid w:val="00495F4A"/>
    <w:rsid w:val="004C3FF5"/>
    <w:rsid w:val="004D0203"/>
    <w:rsid w:val="004E2915"/>
    <w:rsid w:val="004F0429"/>
    <w:rsid w:val="005050B6"/>
    <w:rsid w:val="00553D67"/>
    <w:rsid w:val="00570206"/>
    <w:rsid w:val="00585307"/>
    <w:rsid w:val="005875D2"/>
    <w:rsid w:val="005A4FDD"/>
    <w:rsid w:val="005B7E51"/>
    <w:rsid w:val="005C633E"/>
    <w:rsid w:val="005C78A4"/>
    <w:rsid w:val="00661F5C"/>
    <w:rsid w:val="00681D45"/>
    <w:rsid w:val="006B67B9"/>
    <w:rsid w:val="006C5E62"/>
    <w:rsid w:val="007211B3"/>
    <w:rsid w:val="007B4B7C"/>
    <w:rsid w:val="007D03A7"/>
    <w:rsid w:val="007D3203"/>
    <w:rsid w:val="007D48AA"/>
    <w:rsid w:val="007E088D"/>
    <w:rsid w:val="007E6919"/>
    <w:rsid w:val="007F1D15"/>
    <w:rsid w:val="0081641D"/>
    <w:rsid w:val="00817A56"/>
    <w:rsid w:val="00826E2F"/>
    <w:rsid w:val="0083469B"/>
    <w:rsid w:val="008841F5"/>
    <w:rsid w:val="008B0E40"/>
    <w:rsid w:val="008D1E02"/>
    <w:rsid w:val="008D74DF"/>
    <w:rsid w:val="008E6916"/>
    <w:rsid w:val="00903A7E"/>
    <w:rsid w:val="00937873"/>
    <w:rsid w:val="00952477"/>
    <w:rsid w:val="00952D55"/>
    <w:rsid w:val="009A11BD"/>
    <w:rsid w:val="009B5DB4"/>
    <w:rsid w:val="009C44E6"/>
    <w:rsid w:val="009D4B2A"/>
    <w:rsid w:val="009D5B33"/>
    <w:rsid w:val="009F05B1"/>
    <w:rsid w:val="009F0C04"/>
    <w:rsid w:val="009F4833"/>
    <w:rsid w:val="00A07F38"/>
    <w:rsid w:val="00A1093B"/>
    <w:rsid w:val="00A1378D"/>
    <w:rsid w:val="00A344F5"/>
    <w:rsid w:val="00A436B2"/>
    <w:rsid w:val="00A627AF"/>
    <w:rsid w:val="00A71CCA"/>
    <w:rsid w:val="00A856C7"/>
    <w:rsid w:val="00AA0F96"/>
    <w:rsid w:val="00AA16BF"/>
    <w:rsid w:val="00AA5051"/>
    <w:rsid w:val="00AB36AD"/>
    <w:rsid w:val="00AB4AAB"/>
    <w:rsid w:val="00AE36B0"/>
    <w:rsid w:val="00B04689"/>
    <w:rsid w:val="00B10B5B"/>
    <w:rsid w:val="00B72BCA"/>
    <w:rsid w:val="00BD7EBE"/>
    <w:rsid w:val="00BF71A3"/>
    <w:rsid w:val="00C04D55"/>
    <w:rsid w:val="00C24C9D"/>
    <w:rsid w:val="00C415E7"/>
    <w:rsid w:val="00C4524C"/>
    <w:rsid w:val="00C83951"/>
    <w:rsid w:val="00D24021"/>
    <w:rsid w:val="00D331A2"/>
    <w:rsid w:val="00D404A0"/>
    <w:rsid w:val="00D74D1F"/>
    <w:rsid w:val="00D828AB"/>
    <w:rsid w:val="00D91DC4"/>
    <w:rsid w:val="00D97091"/>
    <w:rsid w:val="00DB6211"/>
    <w:rsid w:val="00DC50A0"/>
    <w:rsid w:val="00DF2F06"/>
    <w:rsid w:val="00E03698"/>
    <w:rsid w:val="00E1796C"/>
    <w:rsid w:val="00E24321"/>
    <w:rsid w:val="00E82169"/>
    <w:rsid w:val="00EA25CF"/>
    <w:rsid w:val="00EA762A"/>
    <w:rsid w:val="00EB7EA5"/>
    <w:rsid w:val="00EF72AE"/>
    <w:rsid w:val="00F2014D"/>
    <w:rsid w:val="00F20EF5"/>
    <w:rsid w:val="00F22D59"/>
    <w:rsid w:val="00F44586"/>
    <w:rsid w:val="00F53A8D"/>
    <w:rsid w:val="00F61499"/>
    <w:rsid w:val="00FC1C14"/>
    <w:rsid w:val="00FC7CFA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19EB4-F6A8-41C2-B4DE-63B7F49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524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6E84C-AE5D-49FB-A285-2E6B64F0FA6F}"/>
      </w:docPartPr>
      <w:docPartBody>
        <w:p w:rsidR="00000000" w:rsidRDefault="00887882">
          <w:r w:rsidRPr="00070DB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47"/>
    <w:rsid w:val="00361C1B"/>
    <w:rsid w:val="004A2751"/>
    <w:rsid w:val="004C5ABA"/>
    <w:rsid w:val="004F52B9"/>
    <w:rsid w:val="0058570A"/>
    <w:rsid w:val="00596DC3"/>
    <w:rsid w:val="00627294"/>
    <w:rsid w:val="006D2F33"/>
    <w:rsid w:val="006F5344"/>
    <w:rsid w:val="007262EA"/>
    <w:rsid w:val="00770DAE"/>
    <w:rsid w:val="00887882"/>
    <w:rsid w:val="009622D9"/>
    <w:rsid w:val="009A7847"/>
    <w:rsid w:val="00CC21A1"/>
    <w:rsid w:val="00D74DA9"/>
    <w:rsid w:val="00D915B5"/>
    <w:rsid w:val="00E11479"/>
    <w:rsid w:val="00E85325"/>
    <w:rsid w:val="00F1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8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REACT.JS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3ADDB29B-B818-4397-A270-A8F1F8EB1BC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2825</TotalTime>
  <Pages>1</Pages>
  <Words>3307</Words>
  <Characters>18853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 Ankomah</dc:creator>
  <cp:lastModifiedBy>NANTI</cp:lastModifiedBy>
  <cp:revision>193</cp:revision>
  <dcterms:created xsi:type="dcterms:W3CDTF">2021-10-16T12:03:00Z</dcterms:created>
  <dcterms:modified xsi:type="dcterms:W3CDTF">2022-05-17T18:00:00Z</dcterms:modified>
</cp:coreProperties>
</file>