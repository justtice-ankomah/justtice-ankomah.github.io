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CBE71E0" w14:textId="1C2EF026" w:rsidR="00CE55BC" w:rsidRDefault="008F1E6C">
              <w:pPr>
                <w:pStyle w:val="Publishwithline"/>
              </w:pPr>
              <w:r>
                <w:t>RXJS</w:t>
              </w:r>
            </w:p>
          </w:sdtContent>
        </w:sdt>
        <w:p w14:paraId="112387E1" w14:textId="77777777" w:rsidR="00CE55BC" w:rsidRDefault="00CE55BC">
          <w:pPr>
            <w:pStyle w:val="underline"/>
          </w:pPr>
        </w:p>
        <w:p w14:paraId="1B206CA0" w14:textId="77777777" w:rsidR="00CE55BC" w:rsidRDefault="00DE441A">
          <w:pPr>
            <w:pStyle w:val="PadderBetweenControlandBody"/>
          </w:pPr>
        </w:p>
      </w:sdtContent>
    </w:sdt>
    <w:p w14:paraId="0F0C0149" w14:textId="77777777" w:rsidR="008F1E6C" w:rsidRPr="008F1E6C" w:rsidRDefault="008F1E6C" w:rsidP="008F1E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1E6C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Observable:</w:t>
      </w:r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represents the idea of an invokable collection of future values or events.</w:t>
      </w:r>
    </w:p>
    <w:p w14:paraId="5A9A0C02" w14:textId="77777777" w:rsidR="008F1E6C" w:rsidRPr="008F1E6C" w:rsidRDefault="008F1E6C" w:rsidP="008F1E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1E6C">
        <w:rPr>
          <w:rFonts w:ascii="Times New Roman" w:eastAsia="Times New Roman" w:hAnsi="Times New Roman" w:cs="Times New Roman"/>
          <w:b/>
          <w:bCs/>
          <w:sz w:val="24"/>
          <w:szCs w:val="24"/>
        </w:rPr>
        <w:t>Observer:</w:t>
      </w:r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is a collection of callbacks that knows how to listen to values delivered by the Observable.</w:t>
      </w:r>
    </w:p>
    <w:p w14:paraId="62CB954C" w14:textId="77777777" w:rsidR="008F1E6C" w:rsidRPr="008F1E6C" w:rsidRDefault="008F1E6C" w:rsidP="008F1E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1E6C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Subscription:</w:t>
      </w:r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represents the execution of an Observable, is primarily useful for cancelling the execution.</w:t>
      </w:r>
    </w:p>
    <w:p w14:paraId="372B6604" w14:textId="77777777" w:rsidR="008F1E6C" w:rsidRPr="008F1E6C" w:rsidRDefault="008F1E6C" w:rsidP="008F1E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1E6C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Operators:</w:t>
      </w:r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are pure functions that enable a functional programming style of dealing with collections with operations like </w:t>
      </w:r>
      <w:hyperlink r:id="rId9" w:history="1">
        <w:r w:rsidRPr="008F1E6C">
          <w:rPr>
            <w:rFonts w:ascii="Courier New" w:eastAsia="Times New Roman" w:hAnsi="Courier New" w:cs="Courier New"/>
            <w:color w:val="0000FF"/>
            <w:sz w:val="20"/>
            <w:u w:val="single"/>
          </w:rPr>
          <w:t>map</w:t>
        </w:r>
      </w:hyperlink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8F1E6C">
          <w:rPr>
            <w:rFonts w:ascii="Courier New" w:eastAsia="Times New Roman" w:hAnsi="Courier New" w:cs="Courier New"/>
            <w:color w:val="0000FF"/>
            <w:sz w:val="20"/>
            <w:u w:val="single"/>
          </w:rPr>
          <w:t>filter</w:t>
        </w:r>
      </w:hyperlink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proofErr w:type="spellStart"/>
        <w:r w:rsidRPr="008F1E6C">
          <w:rPr>
            <w:rFonts w:ascii="Courier New" w:eastAsia="Times New Roman" w:hAnsi="Courier New" w:cs="Courier New"/>
            <w:color w:val="0000FF"/>
            <w:sz w:val="20"/>
            <w:u w:val="single"/>
          </w:rPr>
          <w:t>concat</w:t>
        </w:r>
        <w:proofErr w:type="spellEnd"/>
      </w:hyperlink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8F1E6C">
          <w:rPr>
            <w:rFonts w:ascii="Courier New" w:eastAsia="Times New Roman" w:hAnsi="Courier New" w:cs="Courier New"/>
            <w:color w:val="0000FF"/>
            <w:sz w:val="20"/>
            <w:u w:val="single"/>
          </w:rPr>
          <w:t>reduce</w:t>
        </w:r>
      </w:hyperlink>
      <w:r w:rsidRPr="008F1E6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6F58664" w14:textId="77777777" w:rsidR="008F1E6C" w:rsidRPr="008F1E6C" w:rsidRDefault="008F1E6C" w:rsidP="008F1E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1E6C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is equivalent to an </w:t>
      </w:r>
      <w:proofErr w:type="spellStart"/>
      <w:r w:rsidRPr="008F1E6C">
        <w:rPr>
          <w:rFonts w:ascii="Times New Roman" w:eastAsia="Times New Roman" w:hAnsi="Times New Roman" w:cs="Times New Roman"/>
          <w:sz w:val="24"/>
          <w:szCs w:val="24"/>
        </w:rPr>
        <w:t>EventEmitter</w:t>
      </w:r>
      <w:proofErr w:type="spellEnd"/>
      <w:r w:rsidRPr="008F1E6C">
        <w:rPr>
          <w:rFonts w:ascii="Times New Roman" w:eastAsia="Times New Roman" w:hAnsi="Times New Roman" w:cs="Times New Roman"/>
          <w:sz w:val="24"/>
          <w:szCs w:val="24"/>
        </w:rPr>
        <w:t>, and the only way of multicasting a value or event to multiple Observers.</w:t>
      </w:r>
    </w:p>
    <w:p w14:paraId="6431631F" w14:textId="77777777" w:rsidR="008F1E6C" w:rsidRPr="008F1E6C" w:rsidRDefault="008F1E6C" w:rsidP="008F1E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1E6C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Schedulers:</w:t>
      </w:r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are centralized dispatchers to control concurrency, allowing us to coordinate when computation happens on </w:t>
      </w:r>
      <w:proofErr w:type="gramStart"/>
      <w:r w:rsidRPr="008F1E6C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E6C">
        <w:rPr>
          <w:rFonts w:ascii="Courier New" w:eastAsia="Times New Roman" w:hAnsi="Courier New" w:cs="Courier New"/>
          <w:sz w:val="20"/>
        </w:rPr>
        <w:t>setTimeout</w:t>
      </w:r>
      <w:proofErr w:type="spellEnd"/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F1E6C">
        <w:rPr>
          <w:rFonts w:ascii="Courier New" w:eastAsia="Times New Roman" w:hAnsi="Courier New" w:cs="Courier New"/>
          <w:sz w:val="20"/>
        </w:rPr>
        <w:t>requestAnimationFrame</w:t>
      </w:r>
      <w:proofErr w:type="spellEnd"/>
      <w:r w:rsidRPr="008F1E6C">
        <w:rPr>
          <w:rFonts w:ascii="Times New Roman" w:eastAsia="Times New Roman" w:hAnsi="Times New Roman" w:cs="Times New Roman"/>
          <w:sz w:val="24"/>
          <w:szCs w:val="24"/>
        </w:rPr>
        <w:t xml:space="preserve"> or others.</w:t>
      </w:r>
    </w:p>
    <w:p w14:paraId="45F3FE35" w14:textId="6F3F2969" w:rsidR="00CE55BC" w:rsidRDefault="00CE55BC"/>
    <w:p w14:paraId="65249E6C" w14:textId="0420436D" w:rsidR="00D33982" w:rsidRDefault="00D33982">
      <w:pPr>
        <w:rPr>
          <w:color w:val="FF0000"/>
          <w:sz w:val="40"/>
          <w:szCs w:val="40"/>
        </w:rPr>
      </w:pPr>
      <w:r w:rsidRPr="00D33982">
        <w:rPr>
          <w:color w:val="FF0000"/>
          <w:sz w:val="40"/>
          <w:szCs w:val="40"/>
        </w:rPr>
        <w:t>Observables</w:t>
      </w:r>
    </w:p>
    <w:p w14:paraId="7C2699D4" w14:textId="77777777" w:rsidR="000A7342" w:rsidRDefault="000A7342" w:rsidP="000A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0A7342">
        <w:rPr>
          <w:rFonts w:ascii="Consolas" w:eastAsia="Times New Roman" w:hAnsi="Consolas" w:cs="Times New Roman"/>
          <w:color w:val="00B0F0"/>
          <w:sz w:val="24"/>
          <w:szCs w:val="24"/>
        </w:rPr>
        <w:t>THE STRUCTURE OF THE OBSERVABLE CLASS &amp; CONSTRUCTOR</w:t>
      </w:r>
    </w:p>
    <w:p w14:paraId="0F92D718" w14:textId="30854098" w:rsidR="000A7342" w:rsidRDefault="00B71983" w:rsidP="000A7342">
      <w:pPr>
        <w:shd w:val="clear" w:color="auto" w:fill="FFFFFF"/>
        <w:spacing w:after="0" w:line="285" w:lineRule="atLeast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E781F" wp14:editId="6C54C807">
                <wp:simplePos x="0" y="0"/>
                <wp:positionH relativeFrom="column">
                  <wp:posOffset>605367</wp:posOffset>
                </wp:positionH>
                <wp:positionV relativeFrom="paragraph">
                  <wp:posOffset>149860</wp:posOffset>
                </wp:positionV>
                <wp:extent cx="762000" cy="1397000"/>
                <wp:effectExtent l="0" t="0" r="762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A0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7.65pt;margin-top:11.8pt;width:60pt;height:1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" strokecolor="#5b9bd5 [3204]" strokeweight=".5pt">
                <v:stroke endarrow="block" endcap="round"/>
              </v:shape>
            </w:pict>
          </mc:Fallback>
        </mc:AlternateContent>
      </w:r>
      <w:r w:rsidR="000A7342" w:rsidRPr="000A7342">
        <w:rPr>
          <w:color w:val="000000" w:themeColor="text1"/>
          <w:szCs w:val="22"/>
        </w:rPr>
        <w:t xml:space="preserve">The </w:t>
      </w:r>
      <w:r w:rsidR="000A7342" w:rsidRPr="00C82C66">
        <w:rPr>
          <w:color w:val="ED7D31" w:themeColor="accent2"/>
          <w:szCs w:val="22"/>
        </w:rPr>
        <w:t xml:space="preserve">subscribe? </w:t>
      </w:r>
      <w:r w:rsidR="000A7342" w:rsidRPr="000A7342">
        <w:rPr>
          <w:color w:val="000000" w:themeColor="text1"/>
          <w:szCs w:val="22"/>
        </w:rPr>
        <w:t>parameter in the constructor below is a function that is called when the Observable is</w:t>
      </w:r>
      <w:r w:rsidR="00245120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r w:rsidR="000A7342" w:rsidRPr="000A7342">
        <w:rPr>
          <w:color w:val="000000" w:themeColor="text1"/>
          <w:szCs w:val="22"/>
        </w:rPr>
        <w:t xml:space="preserve">subscribed to. </w:t>
      </w:r>
    </w:p>
    <w:p w14:paraId="654F4885" w14:textId="5BF689C6" w:rsidR="000A7342" w:rsidRPr="000A7342" w:rsidRDefault="000A7342" w:rsidP="000A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4"/>
          <w:szCs w:val="24"/>
        </w:rPr>
      </w:pPr>
      <w:r w:rsidRPr="000A7342">
        <w:rPr>
          <w:color w:val="000000" w:themeColor="text1"/>
          <w:szCs w:val="22"/>
        </w:rPr>
        <w:t>This function is given a Subscriber parameter, to which new values can be `</w:t>
      </w:r>
      <w:proofErr w:type="spellStart"/>
      <w:r w:rsidRPr="000A7342">
        <w:rPr>
          <w:color w:val="000000" w:themeColor="text1"/>
          <w:szCs w:val="22"/>
        </w:rPr>
        <w:t>next`ed</w:t>
      </w:r>
      <w:proofErr w:type="spellEnd"/>
      <w:r w:rsidRPr="000A7342">
        <w:rPr>
          <w:color w:val="000000" w:themeColor="text1"/>
          <w:szCs w:val="22"/>
        </w:rPr>
        <w:t>, or an `error` method can be called to raise an error, or</w:t>
      </w:r>
      <w:r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r w:rsidRPr="000A7342">
        <w:rPr>
          <w:color w:val="000000" w:themeColor="text1"/>
          <w:szCs w:val="22"/>
        </w:rPr>
        <w:t>complete` can be called to notify of a successful completion.</w:t>
      </w:r>
    </w:p>
    <w:p w14:paraId="5D083A91" w14:textId="77777777" w:rsidR="000A7342" w:rsidRDefault="000A7342" w:rsidP="000A7342">
      <w:pPr>
        <w:rPr>
          <w:color w:val="000000" w:themeColor="text1"/>
          <w:szCs w:val="22"/>
        </w:rPr>
      </w:pPr>
      <w:r w:rsidRPr="000A7342">
        <w:rPr>
          <w:color w:val="000000" w:themeColor="text1"/>
          <w:szCs w:val="22"/>
        </w:rPr>
        <w:t xml:space="preserve">   </w:t>
      </w:r>
    </w:p>
    <w:p w14:paraId="64C765FE" w14:textId="5FD4CE3C" w:rsidR="00D33982" w:rsidRDefault="000A7342" w:rsidP="000A7342">
      <w:pPr>
        <w:rPr>
          <w:color w:val="000000" w:themeColor="text1"/>
          <w:szCs w:val="22"/>
        </w:rPr>
      </w:pPr>
      <w:r w:rsidRPr="000A7342">
        <w:rPr>
          <w:color w:val="000000" w:themeColor="text1"/>
          <w:szCs w:val="22"/>
        </w:rPr>
        <w:t>So</w:t>
      </w:r>
      <w:r>
        <w:rPr>
          <w:color w:val="000000" w:themeColor="text1"/>
          <w:szCs w:val="22"/>
        </w:rPr>
        <w:t>,</w:t>
      </w:r>
      <w:r w:rsidRPr="000A7342">
        <w:rPr>
          <w:color w:val="000000" w:themeColor="text1"/>
          <w:szCs w:val="22"/>
        </w:rPr>
        <w:t xml:space="preserve"> whenever you create an observable, the constructor has an optional parameter that accept a </w:t>
      </w:r>
      <w:r w:rsidRPr="009541D0">
        <w:rPr>
          <w:color w:val="ED7D31" w:themeColor="accent2"/>
          <w:szCs w:val="22"/>
        </w:rPr>
        <w:t xml:space="preserve">function </w:t>
      </w:r>
      <w:r w:rsidRPr="000A7342">
        <w:rPr>
          <w:color w:val="000000" w:themeColor="text1"/>
          <w:szCs w:val="22"/>
        </w:rPr>
        <w:t xml:space="preserve">with the </w:t>
      </w:r>
      <w:r w:rsidRPr="009541D0">
        <w:rPr>
          <w:color w:val="ED7D31" w:themeColor="accent2"/>
          <w:szCs w:val="22"/>
        </w:rPr>
        <w:t xml:space="preserve">subscribe </w:t>
      </w:r>
      <w:r w:rsidRPr="009541D0">
        <w:rPr>
          <w:color w:val="000000" w:themeColor="text1"/>
          <w:szCs w:val="22"/>
        </w:rPr>
        <w:t>parameter</w:t>
      </w:r>
      <w:r w:rsidRPr="000A7342">
        <w:rPr>
          <w:color w:val="000000" w:themeColor="text1"/>
          <w:szCs w:val="22"/>
        </w:rPr>
        <w:t>.</w:t>
      </w:r>
    </w:p>
    <w:p w14:paraId="0206C877" w14:textId="77777777" w:rsid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6376B4A" w14:textId="467B44AF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Observable&lt;T&gt; </w:t>
      </w:r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Subscribable</w:t>
      </w:r>
      <w:proofErr w:type="spellEnd"/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&lt;T&gt; {</w:t>
      </w:r>
    </w:p>
    <w:p w14:paraId="571BCD9F" w14:textId="6D65A99A" w:rsidR="00EF2CD7" w:rsidRPr="00EF2CD7" w:rsidRDefault="00657FCF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874CD" wp14:editId="32FF6F6A">
                <wp:simplePos x="0" y="0"/>
                <wp:positionH relativeFrom="column">
                  <wp:posOffset>876300</wp:posOffset>
                </wp:positionH>
                <wp:positionV relativeFrom="paragraph">
                  <wp:posOffset>25188</wp:posOffset>
                </wp:positionV>
                <wp:extent cx="3657600" cy="289560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8C8A0" id="Straight Arrow Connector 2" o:spid="_x0000_s1026" type="#_x0000_t32" style="position:absolute;margin-left:69pt;margin-top:2pt;width:4in;height:22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" strokecolor="#5b9bd5 [3204]" strokeweight=".5pt">
                <v:stroke endarrow="block" endcap="round"/>
              </v:shape>
            </w:pict>
          </mc:Fallback>
        </mc:AlternateContent>
      </w:r>
    </w:p>
    <w:p w14:paraId="60AC4180" w14:textId="77777777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subscribe?: (</w:t>
      </w:r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Observable&lt;T&gt;, subscriber: Subscriber&lt;T&gt;) </w:t>
      </w:r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TeardownLogic</w:t>
      </w:r>
      <w:proofErr w:type="spellEnd"/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59A530" w14:textId="349D74C6" w:rsidR="00EF2CD7" w:rsidRPr="00EF2CD7" w:rsidRDefault="00277BE4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59C96" wp14:editId="1D5E1A97">
                <wp:simplePos x="0" y="0"/>
                <wp:positionH relativeFrom="column">
                  <wp:posOffset>630766</wp:posOffset>
                </wp:positionH>
                <wp:positionV relativeFrom="paragraph">
                  <wp:posOffset>26670</wp:posOffset>
                </wp:positionV>
                <wp:extent cx="1083733" cy="3462867"/>
                <wp:effectExtent l="0" t="38100" r="59690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733" cy="3462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F996" id="Straight Arrow Connector 3" o:spid="_x0000_s1026" type="#_x0000_t32" style="position:absolute;margin-left:49.65pt;margin-top:2.1pt;width:85.35pt;height:272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" strokecolor="#5b9bd5 [3204]" strokeweight=".5pt">
                <v:stroke endarrow="block" endcap="round"/>
              </v:shape>
            </w:pict>
          </mc:Fallback>
        </mc:AlternateContent>
      </w:r>
    </w:p>
    <w:p w14:paraId="49230C89" w14:textId="77777777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(subscribe) {</w:t>
      </w:r>
    </w:p>
    <w:p w14:paraId="60A4C566" w14:textId="77777777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F2C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proofErr w:type="spellEnd"/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subscribe;</w:t>
      </w:r>
    </w:p>
    <w:p w14:paraId="2C35CDE5" w14:textId="77777777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7289CFD" w14:textId="77777777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B64BC" w14:textId="77777777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1F45D6F" w14:textId="1DFE17E5" w:rsid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77B8B" w14:textId="77777777" w:rsidR="00EF2CD7" w:rsidRPr="00EF2CD7" w:rsidRDefault="00EF2CD7" w:rsidP="00EF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8ACAA" w14:textId="3417FE54" w:rsidR="00EF2CD7" w:rsidRDefault="00EF2CD7" w:rsidP="000A7342">
      <w:pPr>
        <w:rPr>
          <w:color w:val="000000" w:themeColor="text1"/>
          <w:szCs w:val="22"/>
        </w:rPr>
      </w:pPr>
    </w:p>
    <w:p w14:paraId="1784AC8B" w14:textId="77777777" w:rsidR="00743F48" w:rsidRDefault="00743F48" w:rsidP="000A7342">
      <w:pPr>
        <w:rPr>
          <w:color w:val="000000" w:themeColor="text1"/>
          <w:szCs w:val="22"/>
        </w:rPr>
      </w:pPr>
    </w:p>
    <w:p w14:paraId="6ED7646E" w14:textId="1649D39A" w:rsidR="00417A31" w:rsidRPr="00417A31" w:rsidRDefault="00417A31" w:rsidP="000A7342">
      <w:pPr>
        <w:rPr>
          <w:color w:val="00B0F0"/>
          <w:sz w:val="24"/>
          <w:szCs w:val="24"/>
        </w:rPr>
      </w:pPr>
      <w:r w:rsidRPr="00417A31">
        <w:rPr>
          <w:color w:val="00B0F0"/>
          <w:sz w:val="24"/>
          <w:szCs w:val="24"/>
        </w:rPr>
        <w:t>How To Create an Observable</w:t>
      </w:r>
    </w:p>
    <w:p w14:paraId="2E85B9A6" w14:textId="77777777" w:rsid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8DE2F8" w14:textId="30C010CF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// Create new observable with the new</w:t>
      </w:r>
      <w:r w:rsidR="00DF3E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keyword because it a class</w:t>
      </w:r>
    </w:p>
    <w:p w14:paraId="3C493FCD" w14:textId="77777777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3F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>myObservable</w:t>
      </w:r>
      <w:proofErr w:type="spellEnd"/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3F4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>Observable(</w:t>
      </w:r>
      <w:proofErr w:type="gramEnd"/>
    </w:p>
    <w:p w14:paraId="6121711D" w14:textId="77777777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is the function that will be called when an observer </w:t>
      </w:r>
      <w:proofErr w:type="gramStart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subscribe</w:t>
      </w:r>
      <w:proofErr w:type="gramEnd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this observable.</w:t>
      </w:r>
    </w:p>
    <w:p w14:paraId="43FE8ECF" w14:textId="3B807030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16413E">
        <w:rPr>
          <w:rFonts w:ascii="Consolas" w:eastAsia="Times New Roman" w:hAnsi="Consolas" w:cs="Times New Roman"/>
          <w:color w:val="6A9955"/>
          <w:sz w:val="21"/>
          <w:szCs w:val="21"/>
        </w:rPr>
        <w:t>// the "subscriber" parameter is</w:t>
      </w:r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observable constructor (can be any name). it has next(value), </w:t>
      </w:r>
      <w:proofErr w:type="gramStart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complete(</w:t>
      </w:r>
      <w:proofErr w:type="gramEnd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), error(value) method that you can use to send/emit</w:t>
      </w:r>
      <w:r w:rsidR="00797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values/data to the </w:t>
      </w:r>
      <w:proofErr w:type="spellStart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observar</w:t>
      </w:r>
      <w:proofErr w:type="spellEnd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has subsc</w:t>
      </w:r>
      <w:r w:rsidR="00DD745F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ibed to this observable</w:t>
      </w:r>
    </w:p>
    <w:p w14:paraId="17B97ACF" w14:textId="58529281" w:rsidR="00743F48" w:rsidRPr="00743F48" w:rsidRDefault="00190B10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B3B9F" wp14:editId="5D581ECD">
                <wp:simplePos x="0" y="0"/>
                <wp:positionH relativeFrom="column">
                  <wp:posOffset>944033</wp:posOffset>
                </wp:positionH>
                <wp:positionV relativeFrom="paragraph">
                  <wp:posOffset>169333</wp:posOffset>
                </wp:positionV>
                <wp:extent cx="2785534" cy="4817534"/>
                <wp:effectExtent l="38100" t="38100" r="3429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5534" cy="4817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59385" id="Straight Arrow Connector 4" o:spid="_x0000_s1026" type="#_x0000_t32" style="position:absolute;margin-left:74.35pt;margin-top:13.35pt;width:219.35pt;height:379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" strokecolor="#5b9bd5 [3204]" strokeweight=".5pt">
                <v:stroke endarrow="block" endcap="round"/>
              </v:shape>
            </w:pict>
          </mc:Fallback>
        </mc:AlternateContent>
      </w:r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743F48" w:rsidRPr="00743F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(subscriber</w:t>
      </w:r>
      <w:proofErr w:type="gramStart"/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A92859" w14:textId="6F0C35F7" w:rsidR="00743F48" w:rsidRPr="00743F48" w:rsidRDefault="003D3787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F3127" wp14:editId="49C5F59B">
                <wp:simplePos x="0" y="0"/>
                <wp:positionH relativeFrom="column">
                  <wp:posOffset>605367</wp:posOffset>
                </wp:positionH>
                <wp:positionV relativeFrom="paragraph">
                  <wp:posOffset>13123</wp:posOffset>
                </wp:positionV>
                <wp:extent cx="3234266" cy="5080000"/>
                <wp:effectExtent l="38100" t="38100" r="2349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266" cy="50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4AD96" id="Straight Arrow Connector 5" o:spid="_x0000_s1026" type="#_x0000_t32" style="position:absolute;margin-left:47.65pt;margin-top:1.05pt;width:254.65pt;height:40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" strokecolor="#5b9bd5 [3204]" strokeweight=".5pt">
                <v:stroke endarrow="block" endcap="round"/>
              </v:shape>
            </w:pict>
          </mc:Fallback>
        </mc:AlternateContent>
      </w:r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743F48" w:rsidRPr="00743F48">
        <w:rPr>
          <w:rFonts w:ascii="Consolas" w:eastAsia="Times New Roman" w:hAnsi="Consolas" w:cs="Times New Roman"/>
          <w:color w:val="6A9955"/>
          <w:sz w:val="21"/>
          <w:szCs w:val="21"/>
        </w:rPr>
        <w:t>//normally, you will perform operations here like http request and then...</w:t>
      </w:r>
    </w:p>
    <w:p w14:paraId="117DAD4F" w14:textId="77777777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E7469" w14:textId="71AE6BF8" w:rsidR="00743F48" w:rsidRPr="00743F48" w:rsidRDefault="00A03259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0FBE2" wp14:editId="2F4D43A8">
                <wp:simplePos x="0" y="0"/>
                <wp:positionH relativeFrom="column">
                  <wp:posOffset>1467939</wp:posOffset>
                </wp:positionH>
                <wp:positionV relativeFrom="paragraph">
                  <wp:posOffset>81280</wp:posOffset>
                </wp:positionV>
                <wp:extent cx="509451" cy="6570617"/>
                <wp:effectExtent l="0" t="38100" r="62230" b="209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451" cy="6570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16D6E" id="Straight Arrow Connector 8" o:spid="_x0000_s1026" type="#_x0000_t32" style="position:absolute;margin-left:115.6pt;margin-top:6.4pt;width:40.1pt;height:517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" strokecolor="#ed7d31 [3205]" strokeweight=".5pt">
                <v:stroke endarrow="block" endcap="round"/>
              </v:shape>
            </w:pict>
          </mc:Fallback>
        </mc:AlternateContent>
      </w:r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>subscriber.next</w:t>
      </w:r>
      <w:proofErr w:type="spellEnd"/>
      <w:proofErr w:type="gramEnd"/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43F48" w:rsidRPr="00743F48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="00743F48"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send value/data to the subscriber (it should be </w:t>
      </w:r>
      <w:proofErr w:type="spellStart"/>
      <w:r w:rsidR="00743F48" w:rsidRPr="00743F48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="00743F48"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from http request in real app)</w:t>
      </w:r>
    </w:p>
    <w:p w14:paraId="3174A947" w14:textId="36645518" w:rsidR="00743F48" w:rsidRPr="00743F48" w:rsidRDefault="00A03259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15B47" wp14:editId="48D54E9E">
                <wp:simplePos x="0" y="0"/>
                <wp:positionH relativeFrom="column">
                  <wp:posOffset>1010739</wp:posOffset>
                </wp:positionH>
                <wp:positionV relativeFrom="paragraph">
                  <wp:posOffset>135436</wp:posOffset>
                </wp:positionV>
                <wp:extent cx="653142" cy="7223760"/>
                <wp:effectExtent l="0" t="38100" r="7112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2" cy="7223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7585" id="Straight Arrow Connector 9" o:spid="_x0000_s1026" type="#_x0000_t32" style="position:absolute;margin-left:79.6pt;margin-top:10.65pt;width:51.45pt;height:568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" strokecolor="#ed7d31 [3205]" strokeweight=".5pt">
                <v:stroke endarrow="block" endcap="round"/>
              </v:shape>
            </w:pict>
          </mc:Fallback>
        </mc:AlternateContent>
      </w:r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>subscriber.complete</w:t>
      </w:r>
      <w:proofErr w:type="spellEnd"/>
      <w:proofErr w:type="gramEnd"/>
      <w:r w:rsidR="00743F48"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  <w:r w:rsidR="00743F48"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notify the subscriber of an operation done. </w:t>
      </w:r>
    </w:p>
    <w:p w14:paraId="638EC70E" w14:textId="77777777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subscriber.error</w:t>
      </w:r>
      <w:proofErr w:type="spellEnd"/>
      <w:proofErr w:type="gramEnd"/>
      <w:r w:rsidRPr="00743F48">
        <w:rPr>
          <w:rFonts w:ascii="Consolas" w:eastAsia="Times New Roman" w:hAnsi="Consolas" w:cs="Times New Roman"/>
          <w:color w:val="6A9955"/>
          <w:sz w:val="21"/>
          <w:szCs w:val="21"/>
        </w:rPr>
        <w:t>("there was an error");</w:t>
      </w:r>
    </w:p>
    <w:p w14:paraId="7777621D" w14:textId="77777777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9FBE04E" w14:textId="3594D2EA" w:rsid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F48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96C2018" w14:textId="77777777" w:rsidR="00743F48" w:rsidRPr="00743F48" w:rsidRDefault="00743F48" w:rsidP="00743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77850" w14:textId="06EC504C" w:rsidR="00417A31" w:rsidRDefault="00417A31" w:rsidP="000A7342">
      <w:pPr>
        <w:rPr>
          <w:color w:val="000000" w:themeColor="text1"/>
          <w:szCs w:val="22"/>
        </w:rPr>
      </w:pPr>
    </w:p>
    <w:p w14:paraId="5BA818D0" w14:textId="4B14CE7F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F2CCE">
        <w:rPr>
          <w:rFonts w:ascii="Consolas" w:eastAsia="Times New Roman" w:hAnsi="Consolas" w:cs="Times New Roman"/>
          <w:color w:val="FFFF00"/>
          <w:sz w:val="21"/>
          <w:szCs w:val="21"/>
        </w:rPr>
        <w:t>NOTE</w:t>
      </w:r>
      <w:r w:rsidRPr="00BF2CCE">
        <w:rPr>
          <w:rFonts w:ascii="Consolas" w:eastAsia="Times New Roman" w:hAnsi="Consolas" w:cs="Times New Roman"/>
          <w:color w:val="6A9955"/>
          <w:sz w:val="21"/>
          <w:szCs w:val="21"/>
        </w:rPr>
        <w:t>: When creating an observable, it is a good idea to wrap any code in subscribe fu</w:t>
      </w:r>
      <w:r w:rsidR="00BB79CF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BF2CCE">
        <w:rPr>
          <w:rFonts w:ascii="Consolas" w:eastAsia="Times New Roman" w:hAnsi="Consolas" w:cs="Times New Roman"/>
          <w:color w:val="6A9955"/>
          <w:sz w:val="21"/>
          <w:szCs w:val="21"/>
        </w:rPr>
        <w:t>ction with try/catch block that will deliver an Error notification if it catches an</w:t>
      </w:r>
      <w:r w:rsidR="003B2B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</w:t>
      </w:r>
      <w:r w:rsidRPr="00BF2CCE">
        <w:rPr>
          <w:rFonts w:ascii="Consolas" w:eastAsia="Times New Roman" w:hAnsi="Consolas" w:cs="Times New Roman"/>
          <w:color w:val="6A9955"/>
          <w:sz w:val="21"/>
          <w:szCs w:val="21"/>
        </w:rPr>
        <w:t>exception:</w:t>
      </w:r>
    </w:p>
    <w:p w14:paraId="5ACCD23B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EAA0622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observable = </w:t>
      </w:r>
      <w:r w:rsidRPr="00BF2CC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Observable(</w:t>
      </w:r>
      <w:proofErr w:type="gramEnd"/>
      <w:r w:rsidRPr="00BF2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subscribe(subscriber) {</w:t>
      </w:r>
    </w:p>
    <w:p w14:paraId="5BBA4B59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F2CCE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E97F0F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subscriber.next</w:t>
      </w:r>
      <w:proofErr w:type="spellEnd"/>
      <w:proofErr w:type="gramEnd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C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C213D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subscriber.next</w:t>
      </w:r>
      <w:proofErr w:type="spellEnd"/>
      <w:proofErr w:type="gramEnd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C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4033E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subscriber.next</w:t>
      </w:r>
      <w:proofErr w:type="spellEnd"/>
      <w:proofErr w:type="gramEnd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C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D3273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subscriber.complete</w:t>
      </w:r>
      <w:proofErr w:type="spellEnd"/>
      <w:proofErr w:type="gramEnd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551FD9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BF2CCE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57B398E7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subscriber.error</w:t>
      </w:r>
      <w:proofErr w:type="spellEnd"/>
      <w:proofErr w:type="gramEnd"/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(err); </w:t>
      </w:r>
      <w:r w:rsidRPr="00BF2CCE">
        <w:rPr>
          <w:rFonts w:ascii="Consolas" w:eastAsia="Times New Roman" w:hAnsi="Consolas" w:cs="Times New Roman"/>
          <w:color w:val="6A9955"/>
          <w:sz w:val="21"/>
          <w:szCs w:val="21"/>
        </w:rPr>
        <w:t>// delivers an error if it caught one</w:t>
      </w:r>
    </w:p>
    <w:p w14:paraId="1FFDC44A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6013B6" w14:textId="44C4D1E8" w:rsid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CC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B59A8E" w14:textId="77777777" w:rsidR="00BF2CCE" w:rsidRPr="00BF2CCE" w:rsidRDefault="00BF2CCE" w:rsidP="00B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1218B" w14:textId="0477171E" w:rsidR="00BF2CCE" w:rsidRDefault="00BF2CCE" w:rsidP="000A7342">
      <w:pPr>
        <w:rPr>
          <w:color w:val="000000" w:themeColor="text1"/>
          <w:szCs w:val="22"/>
        </w:rPr>
      </w:pPr>
    </w:p>
    <w:p w14:paraId="168CD32B" w14:textId="3DA16618" w:rsidR="00190B10" w:rsidRDefault="00190B10" w:rsidP="00190B10">
      <w:pPr>
        <w:rPr>
          <w:color w:val="00B0F0"/>
          <w:sz w:val="24"/>
          <w:szCs w:val="24"/>
        </w:rPr>
      </w:pPr>
      <w:r w:rsidRPr="00417A31">
        <w:rPr>
          <w:color w:val="00B0F0"/>
          <w:sz w:val="24"/>
          <w:szCs w:val="24"/>
        </w:rPr>
        <w:t xml:space="preserve">How To </w:t>
      </w:r>
      <w:r>
        <w:rPr>
          <w:color w:val="00B0F0"/>
          <w:sz w:val="24"/>
          <w:szCs w:val="24"/>
        </w:rPr>
        <w:t>Subscribe to an</w:t>
      </w:r>
      <w:r w:rsidRPr="00417A31">
        <w:rPr>
          <w:color w:val="00B0F0"/>
          <w:sz w:val="24"/>
          <w:szCs w:val="24"/>
        </w:rPr>
        <w:t xml:space="preserve"> Observable</w:t>
      </w:r>
      <w:r>
        <w:rPr>
          <w:color w:val="00B0F0"/>
          <w:sz w:val="24"/>
          <w:szCs w:val="24"/>
        </w:rPr>
        <w:t xml:space="preserve"> </w:t>
      </w:r>
    </w:p>
    <w:p w14:paraId="73D6855A" w14:textId="73DCD146" w:rsidR="00190B10" w:rsidRDefault="00190B10" w:rsidP="00190B10">
      <w:pPr>
        <w:rPr>
          <w:color w:val="000000" w:themeColor="text1"/>
          <w:szCs w:val="22"/>
        </w:rPr>
      </w:pPr>
      <w:r w:rsidRPr="00190B10">
        <w:rPr>
          <w:color w:val="000000" w:themeColor="text1"/>
          <w:szCs w:val="22"/>
        </w:rPr>
        <w:t>To subscribe to an observable simple means to execute the function in the observable.</w:t>
      </w:r>
    </w:p>
    <w:p w14:paraId="79556443" w14:textId="2996C978" w:rsidR="00A41D01" w:rsidRPr="00190B10" w:rsidRDefault="00A41D01" w:rsidP="00190B10">
      <w:pPr>
        <w:rPr>
          <w:color w:val="000000" w:themeColor="text1"/>
          <w:szCs w:val="22"/>
        </w:rPr>
      </w:pPr>
      <w:r w:rsidRPr="00A41D01">
        <w:rPr>
          <w:color w:val="FF0000"/>
          <w:szCs w:val="22"/>
        </w:rPr>
        <w:t>Note</w:t>
      </w:r>
      <w:r w:rsidRPr="00A41D01">
        <w:rPr>
          <w:color w:val="000000" w:themeColor="text1"/>
          <w:szCs w:val="22"/>
        </w:rPr>
        <w:t>: Each different subscription to the observable will call the function in it to execute from scratch</w:t>
      </w:r>
    </w:p>
    <w:p w14:paraId="41B44C89" w14:textId="77777777" w:rsidR="00992337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7C8BF3B" w14:textId="49D39D08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="00BB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Execute the function in the above Observable, you need to subscribe to it using the 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subscribe(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) method of observable</w:t>
      </w:r>
    </w:p>
    <w:p w14:paraId="4B5D2E59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// So subscribing to observable simply means, executing the function(subscriber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} in the observable</w:t>
      </w:r>
    </w:p>
    <w:p w14:paraId="50C7E618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subscribe(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) method constructor accept an object of 3 optional functions: next(), complete() error()</w:t>
      </w:r>
    </w:p>
    <w:p w14:paraId="1FD317CA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myObservable.subscribe</w:t>
      </w:r>
      <w:proofErr w:type="spellEnd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0445789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58DECA41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21540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// next(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nextValue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) ==&gt; "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nextValue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represent the value emitted in the observable above 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with  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subscriber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.next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("one") which is "one"</w:t>
      </w:r>
    </w:p>
    <w:p w14:paraId="48F62738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grab the value here and do something with it</w:t>
      </w:r>
    </w:p>
    <w:p w14:paraId="264B69A2" w14:textId="7018A8D0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next(</w:t>
      </w:r>
      <w:proofErr w:type="spell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nextValue</w:t>
      </w:r>
      <w:proofErr w:type="spellEnd"/>
      <w:proofErr w:type="gram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2040F9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nextValue</w:t>
      </w:r>
      <w:proofErr w:type="spellEnd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95120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959E2BB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C2349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complete(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 ==&gt; get notified and do something when the observable is done. 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thats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when the above observable calls </w:t>
      </w:r>
      <w:proofErr w:type="spellStart"/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subscriber.complete</w:t>
      </w:r>
      <w:proofErr w:type="spellEnd"/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();  </w:t>
      </w:r>
    </w:p>
    <w:p w14:paraId="51C26B07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complete(</w:t>
      </w:r>
      <w:proofErr w:type="gramEnd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90DEA2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r w:rsidRPr="0091131B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9C6B2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C0845F8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13AD8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// error(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errorValue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) ==&gt; "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errorValue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represent the error emitted/send by an observable when it 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calls  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subscriber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.error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("there was an error");</w:t>
      </w:r>
    </w:p>
    <w:p w14:paraId="66EB6521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error(</w:t>
      </w:r>
      <w:proofErr w:type="spell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errorValue</w:t>
      </w:r>
      <w:proofErr w:type="spellEnd"/>
      <w:proofErr w:type="gram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939C12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errorValue</w:t>
      </w:r>
      <w:proofErr w:type="spellEnd"/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74CC3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A88FCF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1D02A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DBBBE8A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6898189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3B3099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C43087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/* RESULTS:</w:t>
      </w:r>
    </w:p>
    <w:p w14:paraId="4A8687CE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one </w:t>
      </w:r>
    </w:p>
    <w:p w14:paraId="2614BEBB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  done</w:t>
      </w:r>
    </w:p>
    <w:p w14:paraId="04E5DE0F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14:paraId="01849BED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E8898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0AB2395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NOTE: you can store the above subscription to a variable and use it to 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unsusbribe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observable when needed like:</w:t>
      </w:r>
    </w:p>
    <w:p w14:paraId="2080F3CE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5F62A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The </w:t>
      </w:r>
      <w:proofErr w:type="spellStart"/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subscibe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method will return Subscription object, which represents the ongoing execution. Just call </w:t>
      </w:r>
      <w:proofErr w:type="gram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unsubscribe(</w:t>
      </w:r>
      <w:proofErr w:type="gram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) to cancel the execution.</w:t>
      </w:r>
    </w:p>
    <w:p w14:paraId="7B9151F1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var 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mysubscriber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myObservable.subscribe</w:t>
      </w:r>
      <w:proofErr w:type="spellEnd"/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({other code cut off..........});</w:t>
      </w:r>
    </w:p>
    <w:p w14:paraId="11017C98" w14:textId="79A4EA44" w:rsidR="0091131B" w:rsidRPr="0091131B" w:rsidRDefault="001F4827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proofErr w:type="gramStart"/>
      <w:r w:rsidR="0091131B" w:rsidRPr="0091131B">
        <w:rPr>
          <w:rFonts w:ascii="Consolas" w:eastAsia="Times New Roman" w:hAnsi="Consolas" w:cs="Times New Roman"/>
          <w:color w:val="6A9955"/>
          <w:sz w:val="21"/>
          <w:szCs w:val="21"/>
        </w:rPr>
        <w:t>mysubscriber.unSubscribe</w:t>
      </w:r>
      <w:proofErr w:type="spellEnd"/>
      <w:proofErr w:type="gramEnd"/>
      <w:r w:rsidR="0091131B" w:rsidRPr="0091131B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01159862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38DD1" w14:textId="03C1351E" w:rsid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31B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  <w:r w:rsidRPr="00911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61F600B" w14:textId="77777777" w:rsidR="0091131B" w:rsidRPr="0091131B" w:rsidRDefault="0091131B" w:rsidP="0091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E9CA8" w14:textId="7A80F94F" w:rsidR="00190B10" w:rsidRDefault="00190B10" w:rsidP="000A7342">
      <w:pPr>
        <w:rPr>
          <w:color w:val="000000" w:themeColor="text1"/>
          <w:szCs w:val="22"/>
        </w:rPr>
      </w:pPr>
    </w:p>
    <w:p w14:paraId="2107DC0F" w14:textId="77777777" w:rsidR="002B0625" w:rsidRPr="002B0625" w:rsidRDefault="002B062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06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can also just grab the value in the </w:t>
      </w:r>
      <w:proofErr w:type="gramStart"/>
      <w:r w:rsidRPr="002B0625">
        <w:rPr>
          <w:rFonts w:ascii="Consolas" w:eastAsia="Times New Roman" w:hAnsi="Consolas" w:cs="Times New Roman"/>
          <w:color w:val="6A9955"/>
          <w:sz w:val="21"/>
          <w:szCs w:val="21"/>
        </w:rPr>
        <w:t>next(</w:t>
      </w:r>
      <w:proofErr w:type="gramEnd"/>
      <w:r w:rsidRPr="002B0625">
        <w:rPr>
          <w:rFonts w:ascii="Consolas" w:eastAsia="Times New Roman" w:hAnsi="Consolas" w:cs="Times New Roman"/>
          <w:color w:val="6A9955"/>
          <w:sz w:val="21"/>
          <w:szCs w:val="21"/>
        </w:rPr>
        <w:t>) method from the observable when subscribing to it like</w:t>
      </w:r>
    </w:p>
    <w:p w14:paraId="4591FF25" w14:textId="77777777" w:rsidR="002B0625" w:rsidRPr="002B0625" w:rsidRDefault="002B062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06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below x represent the value "one" from the above observable </w:t>
      </w:r>
      <w:proofErr w:type="gramStart"/>
      <w:r w:rsidRPr="002B0625">
        <w:rPr>
          <w:rFonts w:ascii="Consolas" w:eastAsia="Times New Roman" w:hAnsi="Consolas" w:cs="Times New Roman"/>
          <w:color w:val="6A9955"/>
          <w:sz w:val="21"/>
          <w:szCs w:val="21"/>
        </w:rPr>
        <w:t>next(</w:t>
      </w:r>
      <w:proofErr w:type="gramEnd"/>
      <w:r w:rsidRPr="002B0625">
        <w:rPr>
          <w:rFonts w:ascii="Consolas" w:eastAsia="Times New Roman" w:hAnsi="Consolas" w:cs="Times New Roman"/>
          <w:color w:val="6A9955"/>
          <w:sz w:val="21"/>
          <w:szCs w:val="21"/>
        </w:rPr>
        <w:t>) method</w:t>
      </w:r>
    </w:p>
    <w:p w14:paraId="0CF6042A" w14:textId="77777777" w:rsidR="002B0625" w:rsidRPr="002B0625" w:rsidRDefault="002B062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B0625">
        <w:rPr>
          <w:rFonts w:ascii="Consolas" w:eastAsia="Times New Roman" w:hAnsi="Consolas" w:cs="Times New Roman"/>
          <w:color w:val="9CDCFE"/>
          <w:sz w:val="21"/>
          <w:szCs w:val="21"/>
        </w:rPr>
        <w:t>myObservable</w:t>
      </w: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62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6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2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B062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0A6AF1" w14:textId="77777777" w:rsidR="002B0625" w:rsidRPr="002B0625" w:rsidRDefault="002B062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6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6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6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5756C" w14:textId="77777777" w:rsidR="002B0625" w:rsidRPr="002B0625" w:rsidRDefault="002B062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B6669DB" w14:textId="77777777" w:rsidR="002B0625" w:rsidRPr="002B0625" w:rsidRDefault="002B062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7C42F" w14:textId="13EF7EB4" w:rsidR="002B0625" w:rsidRDefault="002B062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0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0625">
        <w:rPr>
          <w:rFonts w:ascii="Consolas" w:eastAsia="Times New Roman" w:hAnsi="Consolas" w:cs="Times New Roman"/>
          <w:color w:val="6A9955"/>
          <w:sz w:val="21"/>
          <w:szCs w:val="21"/>
        </w:rPr>
        <w:t>// RESULT: one</w:t>
      </w:r>
    </w:p>
    <w:p w14:paraId="65DC88F8" w14:textId="77777777" w:rsidR="001710C5" w:rsidRPr="002B0625" w:rsidRDefault="001710C5" w:rsidP="002B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93F64" w14:textId="0BA5E9BF" w:rsidR="002B0625" w:rsidRDefault="002B0625" w:rsidP="000A7342">
      <w:pPr>
        <w:rPr>
          <w:color w:val="000000" w:themeColor="text1"/>
          <w:szCs w:val="22"/>
        </w:rPr>
      </w:pPr>
    </w:p>
    <w:p w14:paraId="7704F3AA" w14:textId="6504EFCC" w:rsidR="00D92F8C" w:rsidRPr="00D92F8C" w:rsidRDefault="00D92F8C" w:rsidP="000A7342">
      <w:pPr>
        <w:rPr>
          <w:color w:val="00B050"/>
          <w:szCs w:val="22"/>
        </w:rPr>
      </w:pPr>
      <w:r w:rsidRPr="00D92F8C">
        <w:rPr>
          <w:color w:val="00B050"/>
          <w:szCs w:val="22"/>
        </w:rPr>
        <w:t>============================================================================</w:t>
      </w:r>
    </w:p>
    <w:p w14:paraId="6F260FB3" w14:textId="77777777" w:rsidR="007A76F1" w:rsidRDefault="007A76F1" w:rsidP="00D92F8C">
      <w:pPr>
        <w:rPr>
          <w:color w:val="FF0000"/>
          <w:sz w:val="40"/>
          <w:szCs w:val="40"/>
        </w:rPr>
      </w:pPr>
    </w:p>
    <w:p w14:paraId="18A1C9D5" w14:textId="5C3E7B04" w:rsidR="00D92F8C" w:rsidRDefault="0080163C" w:rsidP="00D92F8C">
      <w:pPr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RxJs</w:t>
      </w:r>
      <w:proofErr w:type="spellEnd"/>
      <w:r>
        <w:rPr>
          <w:color w:val="FF0000"/>
          <w:sz w:val="40"/>
          <w:szCs w:val="40"/>
        </w:rPr>
        <w:t xml:space="preserve"> Observable </w:t>
      </w:r>
      <w:proofErr w:type="gramStart"/>
      <w:r w:rsidR="00D92F8C">
        <w:rPr>
          <w:color w:val="FF0000"/>
          <w:sz w:val="40"/>
          <w:szCs w:val="40"/>
        </w:rPr>
        <w:t>Operators</w:t>
      </w:r>
      <w:r w:rsidR="00160298">
        <w:rPr>
          <w:color w:val="FF0000"/>
          <w:sz w:val="40"/>
          <w:szCs w:val="40"/>
        </w:rPr>
        <w:t>:::</w:t>
      </w:r>
      <w:proofErr w:type="gramEnd"/>
    </w:p>
    <w:p w14:paraId="18FD9545" w14:textId="0926433C" w:rsidR="00B36ED1" w:rsidRDefault="00B36ED1" w:rsidP="00D92F8C">
      <w:pPr>
        <w:rPr>
          <w:color w:val="FF0000"/>
          <w:sz w:val="40"/>
          <w:szCs w:val="40"/>
        </w:rPr>
      </w:pPr>
    </w:p>
    <w:p w14:paraId="186F3832" w14:textId="5DBDFAD7" w:rsidR="00B36ED1" w:rsidRPr="00B36ED1" w:rsidRDefault="00B36ED1" w:rsidP="00B36ED1">
      <w:pPr>
        <w:rPr>
          <w:color w:val="FF0000"/>
          <w:sz w:val="32"/>
          <w:szCs w:val="32"/>
        </w:rPr>
      </w:pPr>
      <w:proofErr w:type="spellStart"/>
      <w:proofErr w:type="gramStart"/>
      <w:r w:rsidRPr="009A3D43">
        <w:rPr>
          <w:color w:val="0070C0"/>
          <w:sz w:val="32"/>
          <w:szCs w:val="32"/>
        </w:rPr>
        <w:t>shareReplay</w:t>
      </w:r>
      <w:proofErr w:type="spellEnd"/>
      <w:r w:rsidRPr="009A3D43">
        <w:rPr>
          <w:color w:val="0070C0"/>
          <w:sz w:val="32"/>
          <w:szCs w:val="32"/>
        </w:rPr>
        <w:t>(</w:t>
      </w:r>
      <w:proofErr w:type="gramEnd"/>
      <w:r w:rsidRPr="009A3D43">
        <w:rPr>
          <w:color w:val="0070C0"/>
          <w:sz w:val="32"/>
          <w:szCs w:val="32"/>
        </w:rPr>
        <w:t xml:space="preserve">) </w:t>
      </w:r>
      <w:r w:rsidRPr="00B36ED1">
        <w:rPr>
          <w:color w:val="FF0000"/>
          <w:sz w:val="32"/>
          <w:szCs w:val="32"/>
        </w:rPr>
        <w:t>operator</w:t>
      </w:r>
    </w:p>
    <w:p w14:paraId="1BEE1A2F" w14:textId="7F458FC6" w:rsidR="00B36ED1" w:rsidRDefault="00262FAE" w:rsidP="00D92F8C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 </w:t>
      </w:r>
      <w:proofErr w:type="spellStart"/>
      <w:proofErr w:type="gramStart"/>
      <w:r w:rsidRPr="004E1B15">
        <w:rPr>
          <w:color w:val="C45911" w:themeColor="accent2" w:themeShade="BF"/>
          <w:szCs w:val="22"/>
        </w:rPr>
        <w:t>shareReplay</w:t>
      </w:r>
      <w:proofErr w:type="spellEnd"/>
      <w:r w:rsidRPr="004E1B15">
        <w:rPr>
          <w:color w:val="C45911" w:themeColor="accent2" w:themeShade="BF"/>
          <w:szCs w:val="22"/>
        </w:rPr>
        <w:t>(</w:t>
      </w:r>
      <w:proofErr w:type="gramEnd"/>
      <w:r w:rsidRPr="004E1B15">
        <w:rPr>
          <w:color w:val="C45911" w:themeColor="accent2" w:themeShade="BF"/>
          <w:szCs w:val="22"/>
        </w:rPr>
        <w:t xml:space="preserve">) </w:t>
      </w:r>
      <w:r>
        <w:rPr>
          <w:color w:val="000000" w:themeColor="text1"/>
          <w:szCs w:val="22"/>
        </w:rPr>
        <w:t xml:space="preserve">allows you to execute an observable once and share it emitted values to all of it subscribers/observers. </w:t>
      </w:r>
      <w:r w:rsidR="000C54E4">
        <w:rPr>
          <w:color w:val="000000" w:themeColor="text1"/>
          <w:szCs w:val="22"/>
        </w:rPr>
        <w:t xml:space="preserve">For example, you may want to make a single http request to fetch a data and share the data in different component. </w:t>
      </w:r>
      <w:r w:rsidR="00D420C8">
        <w:rPr>
          <w:color w:val="000000" w:themeColor="text1"/>
          <w:szCs w:val="22"/>
        </w:rPr>
        <w:t xml:space="preserve">But </w:t>
      </w:r>
      <w:proofErr w:type="spellStart"/>
      <w:r w:rsidR="00D420C8">
        <w:rPr>
          <w:color w:val="000000" w:themeColor="text1"/>
          <w:szCs w:val="22"/>
        </w:rPr>
        <w:t>hei</w:t>
      </w:r>
      <w:proofErr w:type="spellEnd"/>
      <w:r w:rsidR="00D420C8">
        <w:rPr>
          <w:color w:val="000000" w:themeColor="text1"/>
          <w:szCs w:val="22"/>
        </w:rPr>
        <w:t>, if different component observe/subscribe to the same observable</w:t>
      </w:r>
      <w:r w:rsidR="00E67155">
        <w:rPr>
          <w:color w:val="000000" w:themeColor="text1"/>
          <w:szCs w:val="22"/>
        </w:rPr>
        <w:t xml:space="preserve"> in </w:t>
      </w:r>
      <w:r w:rsidR="00DB2D8B">
        <w:rPr>
          <w:color w:val="000000" w:themeColor="text1"/>
          <w:szCs w:val="22"/>
        </w:rPr>
        <w:t>the service, each subscri</w:t>
      </w:r>
      <w:r w:rsidR="00D420C8">
        <w:rPr>
          <w:color w:val="000000" w:themeColor="text1"/>
          <w:szCs w:val="22"/>
        </w:rPr>
        <w:t xml:space="preserve">ption will trigger a separate http request. </w:t>
      </w:r>
      <w:r w:rsidR="00F27D7B">
        <w:rPr>
          <w:color w:val="000000" w:themeColor="text1"/>
          <w:szCs w:val="22"/>
        </w:rPr>
        <w:t xml:space="preserve">This is bad, you only want to make single http request and share the data between different </w:t>
      </w:r>
      <w:r w:rsidR="004E1B15">
        <w:rPr>
          <w:color w:val="000000" w:themeColor="text1"/>
          <w:szCs w:val="22"/>
        </w:rPr>
        <w:t>components</w:t>
      </w:r>
      <w:r w:rsidR="00F27D7B">
        <w:rPr>
          <w:color w:val="000000" w:themeColor="text1"/>
          <w:szCs w:val="22"/>
        </w:rPr>
        <w:t xml:space="preserve">. That’s where </w:t>
      </w:r>
      <w:proofErr w:type="spellStart"/>
      <w:proofErr w:type="gramStart"/>
      <w:r w:rsidR="00F27D7B" w:rsidRPr="004E1B15">
        <w:rPr>
          <w:color w:val="C45911" w:themeColor="accent2" w:themeShade="BF"/>
          <w:szCs w:val="22"/>
        </w:rPr>
        <w:t>shareReplay</w:t>
      </w:r>
      <w:proofErr w:type="spellEnd"/>
      <w:r w:rsidR="00F27D7B" w:rsidRPr="004E1B15">
        <w:rPr>
          <w:color w:val="C45911" w:themeColor="accent2" w:themeShade="BF"/>
          <w:szCs w:val="22"/>
        </w:rPr>
        <w:t>(</w:t>
      </w:r>
      <w:proofErr w:type="gramEnd"/>
      <w:r w:rsidR="00F27D7B" w:rsidRPr="004E1B15">
        <w:rPr>
          <w:color w:val="C45911" w:themeColor="accent2" w:themeShade="BF"/>
          <w:szCs w:val="22"/>
        </w:rPr>
        <w:t xml:space="preserve">) </w:t>
      </w:r>
      <w:r w:rsidR="00F27D7B">
        <w:rPr>
          <w:color w:val="000000" w:themeColor="text1"/>
          <w:szCs w:val="22"/>
        </w:rPr>
        <w:t>operator comes in.</w:t>
      </w:r>
    </w:p>
    <w:p w14:paraId="33EF4F38" w14:textId="62A8368D" w:rsidR="00DD6B31" w:rsidRPr="003355EC" w:rsidRDefault="003355EC" w:rsidP="00D92F8C">
      <w:pPr>
        <w:rPr>
          <w:b/>
          <w:color w:val="000000" w:themeColor="text1"/>
          <w:szCs w:val="22"/>
        </w:rPr>
      </w:pPr>
      <w:r w:rsidRPr="003355EC">
        <w:rPr>
          <w:b/>
          <w:color w:val="000000" w:themeColor="text1"/>
          <w:szCs w:val="22"/>
        </w:rPr>
        <w:t xml:space="preserve">Example. The problem of why you </w:t>
      </w:r>
      <w:proofErr w:type="gramStart"/>
      <w:r w:rsidRPr="003355EC">
        <w:rPr>
          <w:b/>
          <w:color w:val="000000" w:themeColor="text1"/>
          <w:szCs w:val="22"/>
        </w:rPr>
        <w:t xml:space="preserve">need  </w:t>
      </w:r>
      <w:proofErr w:type="spellStart"/>
      <w:r w:rsidRPr="003355EC">
        <w:rPr>
          <w:b/>
          <w:color w:val="000000" w:themeColor="text1"/>
          <w:szCs w:val="22"/>
        </w:rPr>
        <w:t>shareReplay</w:t>
      </w:r>
      <w:proofErr w:type="spellEnd"/>
      <w:proofErr w:type="gramEnd"/>
      <w:r w:rsidRPr="003355EC">
        <w:rPr>
          <w:b/>
          <w:color w:val="000000" w:themeColor="text1"/>
          <w:szCs w:val="22"/>
        </w:rPr>
        <w:t>() operator</w:t>
      </w:r>
    </w:p>
    <w:p w14:paraId="686BFBD0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// inside </w:t>
      </w:r>
      <w:proofErr w:type="spellStart"/>
      <w:proofErr w:type="gramStart"/>
      <w:r w:rsidRPr="00DD6B31">
        <w:rPr>
          <w:rFonts w:ascii="Consolas" w:eastAsia="Times New Roman" w:hAnsi="Consolas" w:cs="Times New Roman"/>
          <w:color w:val="FFFF00"/>
          <w:sz w:val="21"/>
          <w:szCs w:val="21"/>
        </w:rPr>
        <w:t>app.component</w:t>
      </w:r>
      <w:proofErr w:type="gramEnd"/>
      <w:r w:rsidRPr="00DD6B31">
        <w:rPr>
          <w:rFonts w:ascii="Consolas" w:eastAsia="Times New Roman" w:hAnsi="Consolas" w:cs="Times New Roman"/>
          <w:color w:val="FFFF00"/>
          <w:sz w:val="21"/>
          <w:szCs w:val="21"/>
        </w:rPr>
        <w:t>.ts</w:t>
      </w:r>
      <w:proofErr w:type="spellEnd"/>
    </w:p>
    <w:p w14:paraId="11A84DA8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7D983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021E6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Http:HttpClient){</w:t>
      </w:r>
    </w:p>
    <w:p w14:paraId="73C14DF1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816A4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E96C04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1B883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28703203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// create a get request that returns a data from server</w:t>
      </w:r>
    </w:p>
    <w:p w14:paraId="733B6E50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remember the </w:t>
      </w:r>
      <w:proofErr w:type="gram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get(</w:t>
      </w:r>
      <w:proofErr w:type="gram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method returns observable of the data so </w:t>
      </w:r>
    </w:p>
    <w:p w14:paraId="4A03E002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// the "request" var below is of type Observable&lt;any&gt;</w:t>
      </w:r>
    </w:p>
    <w:p w14:paraId="11B58AC4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request: Observable&lt;any&gt; = </w:t>
      </w:r>
      <w:proofErr w:type="spellStart"/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B3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DD6B3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DD6B3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9331A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A6B9A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// First subscription</w:t>
      </w:r>
    </w:p>
    <w:p w14:paraId="6E0EAFDC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// this will trigger the above get method to make a get request to the server</w:t>
      </w:r>
    </w:p>
    <w:p w14:paraId="447D7E9C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request.subscribe</w:t>
      </w:r>
      <w:proofErr w:type="spellEnd"/>
      <w:proofErr w:type="gramEnd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6F11E6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0E5542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console.log(data);</w:t>
      </w:r>
    </w:p>
    <w:p w14:paraId="45E9A15D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EE04534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CCB9C40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64493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// Second subscription</w:t>
      </w:r>
    </w:p>
    <w:p w14:paraId="6EF1A905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// this will trigger the above get method to make another get request to the server</w:t>
      </w:r>
    </w:p>
    <w:p w14:paraId="47EE1B0E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request.subscribe</w:t>
      </w:r>
      <w:proofErr w:type="spellEnd"/>
      <w:proofErr w:type="gramEnd"/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490B3D7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D6B3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500B16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console.log(data);</w:t>
      </w:r>
    </w:p>
    <w:p w14:paraId="2FC60583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ACE471C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68AD2D1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66702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/* RESULTS FROM THE CONSOLE:</w:t>
      </w:r>
    </w:p>
    <w:p w14:paraId="046A6B5B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proofErr w:type="gram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1, id: 1, title: "delectus </w:t>
      </w:r>
      <w:proofErr w:type="spell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aut</w:t>
      </w:r>
      <w:proofErr w:type="spell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autem", completed: false }</w:t>
      </w:r>
    </w:p>
    <w:p w14:paraId="01A53B4F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proofErr w:type="gram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1, id: 1, title: "delectus </w:t>
      </w:r>
      <w:proofErr w:type="spell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aut</w:t>
      </w:r>
      <w:proofErr w:type="spell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autem", completed: false }</w:t>
      </w:r>
    </w:p>
    <w:p w14:paraId="3AE0F07C" w14:textId="4801F581" w:rsid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0E343E18" w14:textId="053EC53C" w:rsid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26BC0DB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/* BUT IF YOU CHECK THE BROWSER NETWORK TAB</w:t>
      </w:r>
    </w:p>
    <w:p w14:paraId="5AD28852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    you can see from below image that two http request have been made. But I just want to make a single http request</w:t>
      </w:r>
    </w:p>
    <w:p w14:paraId="59C487CE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and share the return data </w:t>
      </w:r>
      <w:proofErr w:type="spell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betweeen</w:t>
      </w:r>
      <w:proofErr w:type="spell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the subscribers. </w:t>
      </w:r>
    </w:p>
    <w:p w14:paraId="639AD7C1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4653F2DC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Thats</w:t>
      </w:r>
      <w:proofErr w:type="spell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where </w:t>
      </w:r>
      <w:proofErr w:type="spellStart"/>
      <w:proofErr w:type="gram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shareReplay</w:t>
      </w:r>
      <w:proofErr w:type="spell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operator comes in. </w:t>
      </w:r>
    </w:p>
    <w:p w14:paraId="1D98C368" w14:textId="77777777" w:rsidR="00DD6B31" w:rsidRP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It helps you to make single http request and share it with multiple </w:t>
      </w:r>
      <w:proofErr w:type="spellStart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subscribbers</w:t>
      </w:r>
      <w:proofErr w:type="spellEnd"/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/observers</w:t>
      </w:r>
    </w:p>
    <w:p w14:paraId="7A197A5A" w14:textId="67EDA510" w:rsidR="00DD6B31" w:rsidRDefault="00DD6B31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B31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22E23DEA" w14:textId="5CAEF6AD" w:rsidR="00DD6B31" w:rsidRDefault="00B34F8C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F3A2E5A" w14:textId="361114ED" w:rsidR="00072E1D" w:rsidRPr="00DD6B31" w:rsidRDefault="00072E1D" w:rsidP="00DD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EED586" w14:textId="2B22FF27" w:rsidR="00DD6B31" w:rsidRDefault="00082D27" w:rsidP="00D92F8C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pict w14:anchorId="0FC2B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5pt;height:280.2pt">
            <v:imagedata r:id="rId13" o:title="Screenshot (235)"/>
          </v:shape>
        </w:pict>
      </w:r>
    </w:p>
    <w:p w14:paraId="6C9FA7CF" w14:textId="07F72905" w:rsidR="003355EC" w:rsidRDefault="003355EC" w:rsidP="00D92F8C">
      <w:pPr>
        <w:rPr>
          <w:color w:val="000000" w:themeColor="text1"/>
          <w:szCs w:val="22"/>
        </w:rPr>
      </w:pPr>
    </w:p>
    <w:p w14:paraId="40219E41" w14:textId="29DBA183" w:rsidR="003355EC" w:rsidRPr="003355EC" w:rsidRDefault="003355EC" w:rsidP="003355EC">
      <w:pPr>
        <w:rPr>
          <w:b/>
          <w:color w:val="000000" w:themeColor="text1"/>
          <w:szCs w:val="22"/>
        </w:rPr>
      </w:pPr>
      <w:r w:rsidRPr="003355EC">
        <w:rPr>
          <w:b/>
          <w:color w:val="000000" w:themeColor="text1"/>
          <w:szCs w:val="22"/>
        </w:rPr>
        <w:t xml:space="preserve">Example. </w:t>
      </w:r>
      <w:r>
        <w:rPr>
          <w:b/>
          <w:color w:val="000000" w:themeColor="text1"/>
          <w:szCs w:val="22"/>
        </w:rPr>
        <w:t xml:space="preserve">How to use the </w:t>
      </w:r>
      <w:proofErr w:type="spellStart"/>
      <w:proofErr w:type="gramStart"/>
      <w:r>
        <w:rPr>
          <w:b/>
          <w:color w:val="000000" w:themeColor="text1"/>
          <w:szCs w:val="22"/>
        </w:rPr>
        <w:t>shareReplay</w:t>
      </w:r>
      <w:proofErr w:type="spellEnd"/>
      <w:r>
        <w:rPr>
          <w:b/>
          <w:color w:val="000000" w:themeColor="text1"/>
          <w:szCs w:val="22"/>
        </w:rPr>
        <w:t>(</w:t>
      </w:r>
      <w:proofErr w:type="gramEnd"/>
      <w:r>
        <w:rPr>
          <w:b/>
          <w:color w:val="000000" w:themeColor="text1"/>
          <w:szCs w:val="22"/>
        </w:rPr>
        <w:t>) operator</w:t>
      </w:r>
    </w:p>
    <w:p w14:paraId="2FED5D50" w14:textId="236BD2B8" w:rsidR="003355EC" w:rsidRDefault="003355EC" w:rsidP="00D92F8C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To use it, simply include it in the pipe() operator</w:t>
      </w:r>
    </w:p>
    <w:p w14:paraId="15F7DB3B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inside </w:t>
      </w:r>
      <w:proofErr w:type="spellStart"/>
      <w:proofErr w:type="gram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app.component</w:t>
      </w:r>
      <w:proofErr w:type="gramEnd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.ts</w:t>
      </w:r>
      <w:proofErr w:type="spellEnd"/>
    </w:p>
    <w:p w14:paraId="60A23209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6667AC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41A9B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Http:HttpClient){}</w:t>
      </w:r>
    </w:p>
    <w:p w14:paraId="4A9DA671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719E4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3478F554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// create a get request that returns a data from server</w:t>
      </w:r>
    </w:p>
    <w:p w14:paraId="1F686585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request: Observable&lt;any&gt; = </w:t>
      </w:r>
      <w:proofErr w:type="gramStart"/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.Http.get(</w:t>
      </w:r>
      <w:proofErr w:type="gramEnd"/>
      <w:r w:rsidRPr="003355EC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).pipe(</w:t>
      </w:r>
    </w:p>
    <w:p w14:paraId="030B562B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meaning run this observable once and share it emitted value between all it </w:t>
      </w:r>
      <w:proofErr w:type="spell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subcribers</w:t>
      </w:r>
      <w:proofErr w:type="spellEnd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/observers</w:t>
      </w:r>
    </w:p>
    <w:p w14:paraId="64F56199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shareReplay</w:t>
      </w:r>
      <w:proofErr w:type="spellEnd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E0A58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13CFA1B2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AE755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// First subscription</w:t>
      </w:r>
    </w:p>
    <w:p w14:paraId="49096E29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// this will trigger the above get method to make a get request to the server</w:t>
      </w:r>
    </w:p>
    <w:p w14:paraId="09D40346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request.subscribe</w:t>
      </w:r>
      <w:proofErr w:type="spellEnd"/>
      <w:proofErr w:type="gramEnd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8E48E2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  (data)</w:t>
      </w:r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8EBF45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console.log(data);</w:t>
      </w:r>
    </w:p>
    <w:p w14:paraId="254CAA9C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39F5C5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0F964AE7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44C93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// Second subscription</w:t>
      </w:r>
    </w:p>
    <w:p w14:paraId="6CBA4FE8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// no http request will be made it will just grab the observable emitted values</w:t>
      </w:r>
    </w:p>
    <w:p w14:paraId="42987370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request.subscribe</w:t>
      </w:r>
      <w:proofErr w:type="spellEnd"/>
      <w:proofErr w:type="gramEnd"/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D9168C6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  (data)</w:t>
      </w:r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355E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6D7301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console.log(data);</w:t>
      </w:r>
    </w:p>
    <w:p w14:paraId="47E1EFF7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BFA149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6F9B3D17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397D0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/* RESULTS FROM THE CONSOLE:</w:t>
      </w:r>
    </w:p>
    <w:p w14:paraId="2063D52A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gram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proofErr w:type="gramEnd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1, id: 1, title: "delectus </w:t>
      </w:r>
      <w:proofErr w:type="spell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aut</w:t>
      </w:r>
      <w:proofErr w:type="spellEnd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autem", completed: false }</w:t>
      </w:r>
    </w:p>
    <w:p w14:paraId="30F5747D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gram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proofErr w:type="gramEnd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1, id: 1, title: "delectus </w:t>
      </w:r>
      <w:proofErr w:type="spellStart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aut</w:t>
      </w:r>
      <w:proofErr w:type="spellEnd"/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autem", completed: false }</w:t>
      </w:r>
    </w:p>
    <w:p w14:paraId="5382BD25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      */</w:t>
      </w:r>
    </w:p>
    <w:p w14:paraId="599F1732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9C270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/* IF YOU CHECK THE BROWSER NETWORK TAB YOU CAN SEE ONLY ONE SINGL HTTP REQUEST EVEN THOUGH</w:t>
      </w:r>
    </w:p>
    <w:p w14:paraId="73B52464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      WE HAVE 2 SUBSCRIBERS FOR THE SAME OBSERVABLE</w:t>
      </w:r>
    </w:p>
    <w:p w14:paraId="07420B24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6A9955"/>
          <w:sz w:val="21"/>
          <w:szCs w:val="21"/>
        </w:rPr>
        <w:t>      */</w:t>
      </w:r>
    </w:p>
    <w:p w14:paraId="0BB20C78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50766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49A98D" w14:textId="77777777" w:rsidR="003355EC" w:rsidRPr="003355EC" w:rsidRDefault="003355EC" w:rsidP="0033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E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5E0704" w14:textId="3AE29A9A" w:rsidR="0080163C" w:rsidRDefault="007A76F1" w:rsidP="00D92F8C">
      <w:pPr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</w:rPr>
        <w:drawing>
          <wp:inline distT="0" distB="0" distL="0" distR="0" wp14:anchorId="2251DB4A" wp14:editId="39567B74">
            <wp:extent cx="9803765" cy="3084830"/>
            <wp:effectExtent l="0" t="0" r="6985" b="1270"/>
            <wp:docPr id="6" name="Picture 6" descr="C:\Users\NANTI\AppData\Local\Microsoft\Windows\INetCache\Content.Word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NTI\AppData\Local\Microsoft\Windows\INetCache\Content.Word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76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9D7A" w14:textId="502E3BFC" w:rsidR="00E66EB1" w:rsidRDefault="00E66EB1" w:rsidP="003F5D63">
      <w:pPr>
        <w:rPr>
          <w:color w:val="00B050"/>
          <w:szCs w:val="22"/>
        </w:rPr>
      </w:pPr>
    </w:p>
    <w:p w14:paraId="18C003EC" w14:textId="19633241" w:rsidR="00491B78" w:rsidRDefault="00491B78" w:rsidP="003F5D63">
      <w:pPr>
        <w:rPr>
          <w:color w:val="00B050"/>
          <w:szCs w:val="22"/>
        </w:rPr>
      </w:pPr>
    </w:p>
    <w:p w14:paraId="40846A9F" w14:textId="6BD66237" w:rsidR="00491B78" w:rsidRPr="00B36ED1" w:rsidRDefault="00491B78" w:rsidP="00491B78">
      <w:pPr>
        <w:rPr>
          <w:color w:val="FF0000"/>
          <w:sz w:val="32"/>
          <w:szCs w:val="32"/>
        </w:rPr>
      </w:pPr>
      <w:r>
        <w:rPr>
          <w:color w:val="0070C0"/>
          <w:sz w:val="32"/>
          <w:szCs w:val="32"/>
        </w:rPr>
        <w:t>tap</w:t>
      </w:r>
      <w:r w:rsidRPr="009A3D43">
        <w:rPr>
          <w:color w:val="0070C0"/>
          <w:sz w:val="32"/>
          <w:szCs w:val="32"/>
        </w:rPr>
        <w:t xml:space="preserve">() </w:t>
      </w:r>
      <w:r w:rsidRPr="00B36ED1">
        <w:rPr>
          <w:color w:val="FF0000"/>
          <w:sz w:val="32"/>
          <w:szCs w:val="32"/>
        </w:rPr>
        <w:t>operator</w:t>
      </w:r>
    </w:p>
    <w:p w14:paraId="0D8B9FF6" w14:textId="618E2C34" w:rsidR="00491B78" w:rsidRDefault="00A30298" w:rsidP="003F5D63">
      <w:pPr>
        <w:rPr>
          <w:color w:val="000000" w:themeColor="text1"/>
          <w:szCs w:val="22"/>
        </w:rPr>
      </w:pPr>
      <w:r w:rsidRPr="00A30298">
        <w:rPr>
          <w:color w:val="000000" w:themeColor="text1"/>
          <w:szCs w:val="22"/>
        </w:rPr>
        <w:t xml:space="preserve">The </w:t>
      </w:r>
      <w:r w:rsidRPr="00AB6EC2">
        <w:rPr>
          <w:color w:val="0070C0"/>
          <w:szCs w:val="22"/>
        </w:rPr>
        <w:t xml:space="preserve">tap() </w:t>
      </w:r>
      <w:r w:rsidRPr="00A30298">
        <w:rPr>
          <w:color w:val="000000" w:themeColor="text1"/>
          <w:szCs w:val="22"/>
        </w:rPr>
        <w:t xml:space="preserve">operator returns an observable which is the same as the emitted value of the observable that the </w:t>
      </w:r>
      <w:r w:rsidRPr="00AB6EC2">
        <w:rPr>
          <w:color w:val="0070C0"/>
          <w:szCs w:val="22"/>
        </w:rPr>
        <w:t xml:space="preserve">tap() </w:t>
      </w:r>
      <w:r w:rsidRPr="00A30298">
        <w:rPr>
          <w:color w:val="000000" w:themeColor="text1"/>
          <w:szCs w:val="22"/>
        </w:rPr>
        <w:t xml:space="preserve">operator is being used on. </w:t>
      </w:r>
      <w:r>
        <w:rPr>
          <w:color w:val="000000" w:themeColor="text1"/>
          <w:szCs w:val="22"/>
        </w:rPr>
        <w:t>It mainly used for logging the emitted value</w:t>
      </w:r>
      <w:r w:rsidR="008F2665">
        <w:rPr>
          <w:color w:val="000000" w:themeColor="text1"/>
          <w:szCs w:val="22"/>
        </w:rPr>
        <w:t xml:space="preserve"> of the observable to the console or other things that won’t affect the observable emitted value. </w:t>
      </w:r>
    </w:p>
    <w:p w14:paraId="2642BE67" w14:textId="5BAF5B1E" w:rsidR="008F2665" w:rsidRDefault="008F2665" w:rsidP="003F5D63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That’s because </w:t>
      </w:r>
      <w:r w:rsidR="002C6188">
        <w:rPr>
          <w:color w:val="000000" w:themeColor="text1"/>
          <w:szCs w:val="22"/>
        </w:rPr>
        <w:t xml:space="preserve">inside </w:t>
      </w:r>
      <w:r>
        <w:rPr>
          <w:color w:val="000000" w:themeColor="text1"/>
          <w:szCs w:val="22"/>
        </w:rPr>
        <w:t xml:space="preserve">the </w:t>
      </w:r>
      <w:r w:rsidRPr="00AB6EC2">
        <w:rPr>
          <w:color w:val="0070C0"/>
          <w:szCs w:val="22"/>
        </w:rPr>
        <w:t xml:space="preserve">tap() </w:t>
      </w:r>
      <w:r>
        <w:rPr>
          <w:color w:val="000000" w:themeColor="text1"/>
          <w:szCs w:val="22"/>
        </w:rPr>
        <w:t>op</w:t>
      </w:r>
      <w:r w:rsidR="002C6188">
        <w:rPr>
          <w:color w:val="000000" w:themeColor="text1"/>
          <w:szCs w:val="22"/>
        </w:rPr>
        <w:t xml:space="preserve">erator, if you modify the emitted value of the observable, it will not affect the original value emitted. </w:t>
      </w:r>
      <w:r w:rsidR="00230BD7">
        <w:rPr>
          <w:color w:val="000000" w:themeColor="text1"/>
          <w:szCs w:val="22"/>
        </w:rPr>
        <w:t>For example. If the observable emit a value of 2</w:t>
      </w:r>
      <w:r w:rsidR="00ED7545">
        <w:rPr>
          <w:color w:val="000000" w:themeColor="text1"/>
          <w:szCs w:val="22"/>
        </w:rPr>
        <w:t xml:space="preserve"> and you grab it inside the </w:t>
      </w:r>
      <w:proofErr w:type="gramStart"/>
      <w:r w:rsidR="00ED7545">
        <w:rPr>
          <w:color w:val="000000" w:themeColor="text1"/>
          <w:szCs w:val="22"/>
        </w:rPr>
        <w:t>tap(</w:t>
      </w:r>
      <w:proofErr w:type="gramEnd"/>
      <w:r w:rsidR="00ED7545">
        <w:rPr>
          <w:color w:val="000000" w:themeColor="text1"/>
          <w:szCs w:val="22"/>
        </w:rPr>
        <w:t>) operator and add 5 to it, the component listening to the observable will still receive the value of 2.</w:t>
      </w:r>
    </w:p>
    <w:p w14:paraId="7147816F" w14:textId="101E1910" w:rsidR="00626D57" w:rsidRDefault="00626D57" w:rsidP="003F5D63">
      <w:pPr>
        <w:rPr>
          <w:color w:val="000000" w:themeColor="text1"/>
          <w:szCs w:val="22"/>
        </w:rPr>
      </w:pPr>
      <w:r w:rsidRPr="00AB6EC2">
        <w:rPr>
          <w:color w:val="FF0000"/>
          <w:szCs w:val="22"/>
        </w:rPr>
        <w:t xml:space="preserve">NOTE: </w:t>
      </w:r>
      <w:r>
        <w:rPr>
          <w:color w:val="000000" w:themeColor="text1"/>
          <w:szCs w:val="22"/>
        </w:rPr>
        <w:t xml:space="preserve">The purpose of the tap() operator is mainly for debugging and also to do things that will not affect the observable emitted value. </w:t>
      </w:r>
    </w:p>
    <w:p w14:paraId="6DB426A5" w14:textId="356F430F" w:rsidR="00AB6EC2" w:rsidRDefault="00AB6EC2" w:rsidP="003F5D63">
      <w:pPr>
        <w:rPr>
          <w:color w:val="000000" w:themeColor="text1"/>
          <w:szCs w:val="22"/>
        </w:rPr>
      </w:pPr>
      <w:r w:rsidRPr="00AB6EC2">
        <w:rPr>
          <w:color w:val="FF0000"/>
          <w:szCs w:val="22"/>
        </w:rPr>
        <w:t>NOTE:</w:t>
      </w:r>
      <w:r>
        <w:rPr>
          <w:color w:val="FF0000"/>
          <w:szCs w:val="22"/>
        </w:rPr>
        <w:t xml:space="preserve">  </w:t>
      </w:r>
      <w:r w:rsidRPr="00AB6EC2">
        <w:rPr>
          <w:color w:val="000000" w:themeColor="text1"/>
          <w:szCs w:val="22"/>
        </w:rPr>
        <w:t xml:space="preserve">The </w:t>
      </w:r>
      <w:r w:rsidRPr="00AB6EC2">
        <w:rPr>
          <w:color w:val="0070C0"/>
          <w:szCs w:val="22"/>
        </w:rPr>
        <w:t xml:space="preserve">tap() </w:t>
      </w:r>
      <w:r w:rsidRPr="00AB6EC2">
        <w:rPr>
          <w:color w:val="000000" w:themeColor="text1"/>
          <w:szCs w:val="22"/>
        </w:rPr>
        <w:t xml:space="preserve">operator is the opposite of the </w:t>
      </w:r>
      <w:r w:rsidRPr="00AB6EC2">
        <w:rPr>
          <w:color w:val="0070C0"/>
          <w:szCs w:val="22"/>
        </w:rPr>
        <w:t xml:space="preserve">map() </w:t>
      </w:r>
      <w:r w:rsidRPr="00AB6EC2">
        <w:rPr>
          <w:color w:val="000000" w:themeColor="text1"/>
          <w:szCs w:val="22"/>
        </w:rPr>
        <w:t xml:space="preserve">operator. </w:t>
      </w:r>
      <w:r w:rsidR="0065490F" w:rsidRPr="0065490F">
        <w:rPr>
          <w:color w:val="0070C0"/>
          <w:szCs w:val="22"/>
        </w:rPr>
        <w:t>Map()</w:t>
      </w:r>
      <w:r w:rsidR="0065490F">
        <w:rPr>
          <w:color w:val="000000" w:themeColor="text1"/>
          <w:szCs w:val="22"/>
        </w:rPr>
        <w:t xml:space="preserve"> can modify observable emitted values but </w:t>
      </w:r>
      <w:r w:rsidR="0065490F" w:rsidRPr="0065490F">
        <w:rPr>
          <w:color w:val="0070C0"/>
          <w:szCs w:val="22"/>
        </w:rPr>
        <w:t xml:space="preserve">tap() </w:t>
      </w:r>
      <w:r w:rsidR="007E4D52">
        <w:rPr>
          <w:color w:val="000000" w:themeColor="text1"/>
          <w:szCs w:val="22"/>
        </w:rPr>
        <w:t>cannot</w:t>
      </w:r>
      <w:r w:rsidR="0065490F">
        <w:rPr>
          <w:color w:val="000000" w:themeColor="text1"/>
          <w:szCs w:val="22"/>
        </w:rPr>
        <w:t>.</w:t>
      </w:r>
    </w:p>
    <w:p w14:paraId="086C59D0" w14:textId="18E9C0EA" w:rsidR="001177C6" w:rsidRDefault="001177C6" w:rsidP="003F5D63">
      <w:pPr>
        <w:rPr>
          <w:color w:val="000000" w:themeColor="text1"/>
          <w:szCs w:val="22"/>
        </w:rPr>
      </w:pPr>
    </w:p>
    <w:p w14:paraId="5A9A7D24" w14:textId="641FEA46" w:rsidR="00AE7458" w:rsidRDefault="00AE7458" w:rsidP="003F5D63">
      <w:pPr>
        <w:rPr>
          <w:color w:val="000000" w:themeColor="text1"/>
          <w:szCs w:val="22"/>
        </w:rPr>
      </w:pPr>
      <w:proofErr w:type="gramStart"/>
      <w:r w:rsidRPr="00AE7458">
        <w:rPr>
          <w:b/>
          <w:bCs/>
          <w:color w:val="000000" w:themeColor="text1"/>
          <w:szCs w:val="22"/>
        </w:rPr>
        <w:t>Tap(</w:t>
      </w:r>
      <w:proofErr w:type="gramEnd"/>
      <w:r w:rsidRPr="00AE7458">
        <w:rPr>
          <w:b/>
          <w:bCs/>
          <w:color w:val="000000" w:themeColor="text1"/>
          <w:szCs w:val="22"/>
        </w:rPr>
        <w:t>)</w:t>
      </w:r>
      <w:r>
        <w:rPr>
          <w:color w:val="000000" w:themeColor="text1"/>
          <w:szCs w:val="22"/>
        </w:rPr>
        <w:t xml:space="preserve"> operator object</w:t>
      </w:r>
    </w:p>
    <w:p w14:paraId="376B7C1C" w14:textId="648661AC" w:rsidR="00AE7458" w:rsidRDefault="00AE7458" w:rsidP="003F5D63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 </w:t>
      </w:r>
      <w:proofErr w:type="gramStart"/>
      <w:r>
        <w:rPr>
          <w:color w:val="000000" w:themeColor="text1"/>
          <w:szCs w:val="22"/>
        </w:rPr>
        <w:t>tap(</w:t>
      </w:r>
      <w:proofErr w:type="gramEnd"/>
      <w:r>
        <w:rPr>
          <w:color w:val="000000" w:themeColor="text1"/>
          <w:szCs w:val="22"/>
        </w:rPr>
        <w:t xml:space="preserve">) operator takes in an object the same as observers. </w:t>
      </w:r>
      <w:r w:rsidR="00710B3E">
        <w:rPr>
          <w:color w:val="000000" w:themeColor="text1"/>
          <w:szCs w:val="22"/>
        </w:rPr>
        <w:t>The object is next(</w:t>
      </w:r>
      <w:proofErr w:type="spellStart"/>
      <w:r w:rsidR="00710B3E">
        <w:rPr>
          <w:color w:val="000000" w:themeColor="text1"/>
          <w:szCs w:val="22"/>
        </w:rPr>
        <w:t>val</w:t>
      </w:r>
      <w:proofErr w:type="spellEnd"/>
      <w:r w:rsidR="00710B3E">
        <w:rPr>
          <w:color w:val="000000" w:themeColor="text1"/>
          <w:szCs w:val="22"/>
        </w:rPr>
        <w:t>), error(</w:t>
      </w:r>
      <w:proofErr w:type="spellStart"/>
      <w:r w:rsidR="00710B3E">
        <w:rPr>
          <w:color w:val="000000" w:themeColor="text1"/>
          <w:szCs w:val="22"/>
        </w:rPr>
        <w:t>val</w:t>
      </w:r>
      <w:proofErr w:type="spellEnd"/>
      <w:r w:rsidR="00710B3E">
        <w:rPr>
          <w:color w:val="000000" w:themeColor="text1"/>
          <w:szCs w:val="22"/>
        </w:rPr>
        <w:t xml:space="preserve">), </w:t>
      </w:r>
      <w:proofErr w:type="gramStart"/>
      <w:r w:rsidR="00710B3E">
        <w:rPr>
          <w:color w:val="000000" w:themeColor="text1"/>
          <w:szCs w:val="22"/>
        </w:rPr>
        <w:t>complete(</w:t>
      </w:r>
      <w:proofErr w:type="gramEnd"/>
      <w:r w:rsidR="00710B3E">
        <w:rPr>
          <w:color w:val="000000" w:themeColor="text1"/>
          <w:szCs w:val="22"/>
        </w:rPr>
        <w:t xml:space="preserve">) object emitted by the observable. </w:t>
      </w:r>
    </w:p>
    <w:p w14:paraId="094A8FA8" w14:textId="77777777" w:rsid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D32B2F" w14:textId="203CE885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318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2C6BCA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B2FE352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//create observables that emit 1 2 3 4 values</w:t>
      </w:r>
    </w:p>
    <w:p w14:paraId="0730B0D0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myObservable</w:t>
      </w:r>
      <w:proofErr w:type="spell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18B5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1FBBDE0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B041EB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DC4D7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5383B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8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B1E40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8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6FF7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AE83417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233CA3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7D9EA5D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7E00F7FA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// object to grab each value the above "</w:t>
      </w:r>
      <w:proofErr w:type="spellStart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myObservable</w:t>
      </w:r>
      <w:proofErr w:type="spellEnd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" emit</w:t>
      </w:r>
    </w:p>
    <w:p w14:paraId="06363E51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014CB7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8F786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5A6CB0DC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to grab the </w:t>
      </w:r>
      <w:proofErr w:type="spellStart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errorr</w:t>
      </w:r>
      <w:proofErr w:type="spellEnd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above "</w:t>
      </w:r>
      <w:proofErr w:type="spellStart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myObservable</w:t>
      </w:r>
      <w:proofErr w:type="spellEnd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" throws</w:t>
      </w:r>
    </w:p>
    <w:p w14:paraId="16C9D851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7C6095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22712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FF1A972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// get notification of the above "</w:t>
      </w:r>
      <w:proofErr w:type="spellStart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myObservable</w:t>
      </w:r>
      <w:proofErr w:type="spellEnd"/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" completion</w:t>
      </w:r>
    </w:p>
    <w:p w14:paraId="14FE2DF8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C318B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6355E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A52C8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9369168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D7518F4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 )</w:t>
      </w:r>
    </w:p>
    <w:p w14:paraId="304AF7C6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47102412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4A8C5" w14:textId="67E8849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18B5">
        <w:rPr>
          <w:rFonts w:ascii="Consolas" w:eastAsia="Times New Roman" w:hAnsi="Consolas" w:cs="Times New Roman"/>
          <w:color w:val="9CDCFE"/>
          <w:sz w:val="21"/>
          <w:szCs w:val="21"/>
        </w:rPr>
        <w:t>myObservable</w:t>
      </w: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8B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0B6C6D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/* RESULT</w:t>
      </w:r>
    </w:p>
    <w:p w14:paraId="1B4B69CA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          1</w:t>
      </w:r>
    </w:p>
    <w:p w14:paraId="37263C35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          2</w:t>
      </w:r>
    </w:p>
    <w:p w14:paraId="50E07E37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          3</w:t>
      </w:r>
    </w:p>
    <w:p w14:paraId="4F56F053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          4</w:t>
      </w:r>
    </w:p>
    <w:p w14:paraId="554E9304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426AEBC0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1AE302CA" w14:textId="010D7C7E" w:rsid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8B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D6D8E10" w14:textId="77777777" w:rsidR="00C318B5" w:rsidRPr="00C318B5" w:rsidRDefault="00C318B5" w:rsidP="00C31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141C8" w14:textId="4D9209B2" w:rsidR="001177C6" w:rsidRDefault="001177C6" w:rsidP="003F5D63">
      <w:pPr>
        <w:rPr>
          <w:color w:val="000000" w:themeColor="text1"/>
          <w:szCs w:val="22"/>
        </w:rPr>
      </w:pPr>
    </w:p>
    <w:p w14:paraId="768ADF0E" w14:textId="76193C5B" w:rsidR="00BA36DF" w:rsidRPr="00253FB0" w:rsidRDefault="00BA36DF" w:rsidP="003F5D63">
      <w:pPr>
        <w:rPr>
          <w:b/>
          <w:bCs/>
          <w:color w:val="000000" w:themeColor="text1"/>
          <w:szCs w:val="22"/>
        </w:rPr>
      </w:pPr>
      <w:r w:rsidRPr="00253FB0">
        <w:rPr>
          <w:b/>
          <w:bCs/>
          <w:color w:val="000000" w:themeColor="text1"/>
          <w:szCs w:val="22"/>
        </w:rPr>
        <w:t xml:space="preserve">How to use the </w:t>
      </w:r>
      <w:r w:rsidRPr="00253FB0">
        <w:rPr>
          <w:b/>
          <w:bCs/>
          <w:color w:val="0070C0"/>
          <w:szCs w:val="22"/>
        </w:rPr>
        <w:t xml:space="preserve">tap() </w:t>
      </w:r>
      <w:r w:rsidRPr="00253FB0">
        <w:rPr>
          <w:b/>
          <w:bCs/>
          <w:color w:val="000000" w:themeColor="text1"/>
          <w:szCs w:val="22"/>
        </w:rPr>
        <w:t>operator</w:t>
      </w:r>
    </w:p>
    <w:p w14:paraId="6B45BF2C" w14:textId="77777777" w:rsid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748DD5E" w14:textId="6564E8D9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A36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6115C6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8D105D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//create observables that emit 1 2 3 4 values</w:t>
      </w:r>
    </w:p>
    <w:p w14:paraId="42B9ABE8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6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myObservable</w:t>
      </w:r>
      <w:proofErr w:type="spell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6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36D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804C13D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A36D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A36D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97638D3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EAD33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7605C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38734C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C2E90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482F8D9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F914896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AA5B2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cast the </w:t>
      </w:r>
      <w:proofErr w:type="spellStart"/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emited</w:t>
      </w:r>
      <w:proofErr w:type="spellEnd"/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to number and add 2 to it</w:t>
      </w:r>
    </w:p>
    <w:p w14:paraId="5ED3533C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// this will not affect the original value emitted by the observable</w:t>
      </w:r>
    </w:p>
    <w:p w14:paraId="6C2D2020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because </w:t>
      </w:r>
      <w:proofErr w:type="gramStart"/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tap(</w:t>
      </w:r>
      <w:proofErr w:type="gramEnd"/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) operator can't modify the emitted values by the observable</w:t>
      </w:r>
    </w:p>
    <w:p w14:paraId="1A366B15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    (</w:t>
      </w:r>
      <w:proofErr w:type="gramStart"/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6D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6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A3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6B70F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099774A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A823E9A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  )</w:t>
      </w:r>
    </w:p>
    <w:p w14:paraId="71A88949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69A7B2B9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05120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// subscribe the observable</w:t>
      </w:r>
    </w:p>
    <w:p w14:paraId="12B52460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myObservable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6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6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Start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} )</w:t>
      </w:r>
      <w:proofErr w:type="gramEnd"/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131FE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/* RESULT</w:t>
      </w:r>
    </w:p>
    <w:p w14:paraId="4227C32D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        You still get the original value emitted by the observable and not the changes</w:t>
      </w:r>
    </w:p>
    <w:p w14:paraId="0A777064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made in the above </w:t>
      </w:r>
      <w:proofErr w:type="gramStart"/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tap(</w:t>
      </w:r>
      <w:proofErr w:type="gramEnd"/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) operator</w:t>
      </w:r>
    </w:p>
    <w:p w14:paraId="231F540B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7E7D1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          1</w:t>
      </w:r>
    </w:p>
    <w:p w14:paraId="72B4EAC7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          2</w:t>
      </w:r>
    </w:p>
    <w:p w14:paraId="219FDACB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          3</w:t>
      </w:r>
    </w:p>
    <w:p w14:paraId="0C995306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          4</w:t>
      </w:r>
    </w:p>
    <w:p w14:paraId="7112C646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784D5500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49C2DEA8" w14:textId="7B6B7B70" w:rsid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6D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56B6DEC" w14:textId="77777777" w:rsidR="00BA36DF" w:rsidRPr="00BA36DF" w:rsidRDefault="00BA36DF" w:rsidP="00B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D5B7B" w14:textId="0F2607A8" w:rsidR="00BA36DF" w:rsidRDefault="00BA36DF" w:rsidP="003F5D63">
      <w:pPr>
        <w:rPr>
          <w:color w:val="000000" w:themeColor="text1"/>
          <w:szCs w:val="22"/>
        </w:rPr>
      </w:pPr>
    </w:p>
    <w:p w14:paraId="410069A2" w14:textId="47E14F22" w:rsidR="00082D27" w:rsidRDefault="00082D27" w:rsidP="003F5D63">
      <w:pPr>
        <w:rPr>
          <w:color w:val="000000" w:themeColor="text1"/>
          <w:szCs w:val="22"/>
        </w:rPr>
      </w:pPr>
    </w:p>
    <w:p w14:paraId="50DF1012" w14:textId="67614FA1" w:rsidR="00082D27" w:rsidRPr="00B36ED1" w:rsidRDefault="00082D27" w:rsidP="00082D27">
      <w:pPr>
        <w:rPr>
          <w:color w:val="FF0000"/>
          <w:sz w:val="32"/>
          <w:szCs w:val="32"/>
        </w:rPr>
      </w:pPr>
      <w:r>
        <w:rPr>
          <w:color w:val="0070C0"/>
          <w:sz w:val="32"/>
          <w:szCs w:val="32"/>
        </w:rPr>
        <w:t>startWith</w:t>
      </w:r>
      <w:r w:rsidRPr="009A3D43">
        <w:rPr>
          <w:color w:val="0070C0"/>
          <w:sz w:val="32"/>
          <w:szCs w:val="32"/>
        </w:rPr>
        <w:t xml:space="preserve">() </w:t>
      </w:r>
      <w:r w:rsidRPr="00B36ED1">
        <w:rPr>
          <w:color w:val="FF0000"/>
          <w:sz w:val="32"/>
          <w:szCs w:val="32"/>
        </w:rPr>
        <w:t>operator</w:t>
      </w:r>
    </w:p>
    <w:p w14:paraId="29A598AE" w14:textId="27365008" w:rsidR="00082D27" w:rsidRDefault="00082D27" w:rsidP="003F5D63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 </w:t>
      </w:r>
      <w:r w:rsidRPr="00082D27">
        <w:rPr>
          <w:color w:val="0070C0"/>
          <w:szCs w:val="22"/>
        </w:rPr>
        <w:t>startWith(</w:t>
      </w:r>
      <w:r w:rsidR="00A20FD7" w:rsidRPr="00EB3524">
        <w:rPr>
          <w:color w:val="ED7D31" w:themeColor="accent2"/>
          <w:szCs w:val="22"/>
        </w:rPr>
        <w:t>list_of_values</w:t>
      </w:r>
      <w:r w:rsidRPr="00082D27">
        <w:rPr>
          <w:color w:val="0070C0"/>
          <w:szCs w:val="22"/>
        </w:rPr>
        <w:t xml:space="preserve">) </w:t>
      </w:r>
      <w:r>
        <w:rPr>
          <w:color w:val="000000" w:themeColor="text1"/>
          <w:szCs w:val="22"/>
        </w:rPr>
        <w:t>operator allows you to</w:t>
      </w:r>
      <w:r w:rsidRPr="00422433">
        <w:rPr>
          <w:color w:val="000000" w:themeColor="text1"/>
          <w:szCs w:val="22"/>
        </w:rPr>
        <w:t xml:space="preserve"> emit </w:t>
      </w:r>
      <w:r w:rsidR="00A20FD7">
        <w:rPr>
          <w:color w:val="000000" w:themeColor="text1"/>
          <w:szCs w:val="22"/>
        </w:rPr>
        <w:t>the</w:t>
      </w:r>
      <w:r>
        <w:rPr>
          <w:color w:val="000000" w:themeColor="text1"/>
          <w:szCs w:val="22"/>
        </w:rPr>
        <w:t xml:space="preserve"> values</w:t>
      </w:r>
      <w:r w:rsidR="00422433">
        <w:rPr>
          <w:color w:val="000000" w:themeColor="text1"/>
          <w:szCs w:val="22"/>
        </w:rPr>
        <w:t xml:space="preserve"> passed into it as an argument</w:t>
      </w:r>
      <w:r>
        <w:rPr>
          <w:color w:val="000000" w:themeColor="text1"/>
          <w:szCs w:val="22"/>
        </w:rPr>
        <w:t xml:space="preserve"> to an observer before emitting the main Observable values that the </w:t>
      </w:r>
      <w:r w:rsidRPr="00082D27">
        <w:rPr>
          <w:color w:val="0070C0"/>
          <w:szCs w:val="22"/>
        </w:rPr>
        <w:t xml:space="preserve">startWith() </w:t>
      </w:r>
      <w:r>
        <w:rPr>
          <w:color w:val="000000" w:themeColor="text1"/>
          <w:szCs w:val="22"/>
        </w:rPr>
        <w:t>operator is used on.</w:t>
      </w:r>
      <w:r w:rsidR="00C36F95">
        <w:rPr>
          <w:color w:val="000000" w:themeColor="text1"/>
          <w:szCs w:val="22"/>
        </w:rPr>
        <w:t xml:space="preserve"> </w:t>
      </w:r>
    </w:p>
    <w:p w14:paraId="69A904B1" w14:textId="2B26383A" w:rsidR="00A0140B" w:rsidRPr="00A0140B" w:rsidRDefault="00A0140B" w:rsidP="003F5D63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Example below, the main observable is to emit </w:t>
      </w:r>
      <w:proofErr w:type="spellStart"/>
      <w:proofErr w:type="gramStart"/>
      <w:r>
        <w:rPr>
          <w:color w:val="000000" w:themeColor="text1"/>
          <w:szCs w:val="22"/>
        </w:rPr>
        <w:t>a,b</w:t>
      </w:r>
      <w:proofErr w:type="gramEnd"/>
      <w:r>
        <w:rPr>
          <w:color w:val="000000" w:themeColor="text1"/>
          <w:szCs w:val="22"/>
        </w:rPr>
        <w:t>,c</w:t>
      </w:r>
      <w:proofErr w:type="spellEnd"/>
      <w:r>
        <w:rPr>
          <w:color w:val="000000" w:themeColor="text1"/>
          <w:szCs w:val="22"/>
        </w:rPr>
        <w:t xml:space="preserve"> but the startWith(</w:t>
      </w:r>
      <w:r w:rsidRPr="00A0140B">
        <w:rPr>
          <w:color w:val="FF0000"/>
          <w:szCs w:val="22"/>
        </w:rPr>
        <w:t>s</w:t>
      </w:r>
      <w:r>
        <w:rPr>
          <w:color w:val="000000" w:themeColor="text1"/>
          <w:szCs w:val="22"/>
        </w:rPr>
        <w:t xml:space="preserve">) means the observable should emit the value “s” before a, b, c. So at the end, the observable will emit </w:t>
      </w:r>
      <w:proofErr w:type="spellStart"/>
      <w:proofErr w:type="gramStart"/>
      <w:r>
        <w:rPr>
          <w:color w:val="000000" w:themeColor="text1"/>
          <w:szCs w:val="22"/>
        </w:rPr>
        <w:t>s,a</w:t>
      </w:r>
      <w:proofErr w:type="gramEnd"/>
      <w:r>
        <w:rPr>
          <w:color w:val="000000" w:themeColor="text1"/>
          <w:szCs w:val="22"/>
        </w:rPr>
        <w:t>,b,c</w:t>
      </w:r>
      <w:proofErr w:type="spellEnd"/>
      <w:r>
        <w:rPr>
          <w:color w:val="000000" w:themeColor="text1"/>
          <w:szCs w:val="22"/>
        </w:rPr>
        <w:t xml:space="preserve"> </w:t>
      </w:r>
    </w:p>
    <w:p w14:paraId="6940CF44" w14:textId="309E4E91" w:rsidR="00A2373E" w:rsidRDefault="00A2373E" w:rsidP="003F5D63">
      <w:pPr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</w:rPr>
        <w:drawing>
          <wp:inline distT="0" distB="0" distL="0" distR="0" wp14:anchorId="393221E5" wp14:editId="018D2E44">
            <wp:extent cx="4960620" cy="1775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11" cy="178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DDC7" w14:textId="54A0F19C" w:rsidR="000F3A74" w:rsidRDefault="000F3A74" w:rsidP="003F5D63">
      <w:pPr>
        <w:rPr>
          <w:color w:val="000000" w:themeColor="text1"/>
          <w:szCs w:val="22"/>
        </w:rPr>
      </w:pPr>
    </w:p>
    <w:p w14:paraId="3D61D11A" w14:textId="45AAE90A" w:rsidR="000F3A74" w:rsidRDefault="00DE441A" w:rsidP="003F5D63">
      <w:pPr>
        <w:rPr>
          <w:color w:val="000000" w:themeColor="text1"/>
          <w:szCs w:val="22"/>
        </w:rPr>
      </w:pPr>
      <w:r>
        <w:t>So,</w:t>
      </w:r>
      <w:r w:rsidR="000F3A74">
        <w:t xml:space="preserve"> </w:t>
      </w:r>
      <w:r w:rsidR="000F3A74">
        <w:t>If you want an Observable to emit a specific sequence of items before it begins emitting the</w:t>
      </w:r>
      <w:r w:rsidR="000F3A74">
        <w:t xml:space="preserve"> main</w:t>
      </w:r>
      <w:r w:rsidR="000F3A74">
        <w:t xml:space="preserve"> items</w:t>
      </w:r>
      <w:r w:rsidR="000F3A74">
        <w:t xml:space="preserve"> </w:t>
      </w:r>
      <w:r w:rsidR="000F3A74">
        <w:t xml:space="preserve">expected from it, apply the </w:t>
      </w:r>
      <w:proofErr w:type="gramStart"/>
      <w:r w:rsidR="000F3A74" w:rsidRPr="00DE441A">
        <w:rPr>
          <w:rStyle w:val="operator"/>
          <w:color w:val="0070C0"/>
        </w:rPr>
        <w:t>StartWith</w:t>
      </w:r>
      <w:r w:rsidRPr="00DE441A">
        <w:rPr>
          <w:rStyle w:val="operator"/>
          <w:color w:val="0070C0"/>
        </w:rPr>
        <w:t>(</w:t>
      </w:r>
      <w:proofErr w:type="gramEnd"/>
      <w:r w:rsidRPr="00DE441A">
        <w:rPr>
          <w:rStyle w:val="operator"/>
          <w:color w:val="0070C0"/>
        </w:rPr>
        <w:t>)</w:t>
      </w:r>
      <w:r w:rsidR="000F3A74" w:rsidRPr="00DE441A">
        <w:rPr>
          <w:color w:val="0070C0"/>
        </w:rPr>
        <w:t xml:space="preserve"> </w:t>
      </w:r>
      <w:r w:rsidR="000F3A74">
        <w:t>operator to it.</w:t>
      </w:r>
    </w:p>
    <w:p w14:paraId="78CB9318" w14:textId="34D70205" w:rsidR="00F32072" w:rsidRDefault="00F32072" w:rsidP="003F5D63">
      <w:pPr>
        <w:rPr>
          <w:color w:val="000000" w:themeColor="text1"/>
          <w:szCs w:val="22"/>
        </w:rPr>
      </w:pPr>
    </w:p>
    <w:p w14:paraId="37754EDC" w14:textId="08B57956" w:rsidR="00F32072" w:rsidRDefault="00F32072" w:rsidP="003F5D63">
      <w:pPr>
        <w:rPr>
          <w:b/>
          <w:bCs/>
          <w:color w:val="000000" w:themeColor="text1"/>
          <w:szCs w:val="22"/>
        </w:rPr>
      </w:pPr>
      <w:r w:rsidRPr="00F32072">
        <w:rPr>
          <w:b/>
          <w:bCs/>
          <w:color w:val="000000" w:themeColor="text1"/>
          <w:szCs w:val="22"/>
        </w:rPr>
        <w:t>Example:</w:t>
      </w:r>
    </w:p>
    <w:p w14:paraId="1F139B29" w14:textId="77777777" w:rsid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BA5C378" w14:textId="00188BD0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008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489A87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95CEEE8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//create observables that emit 1 2 3 4 values</w:t>
      </w:r>
    </w:p>
    <w:p w14:paraId="6D460728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8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myObservable</w:t>
      </w:r>
      <w:proofErr w:type="spell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08D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08D2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28D714F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08D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008D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40AD33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8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18500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8D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8140F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8D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467318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9BA2C12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398BE7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// First emit below values, then begin emitting the above observable values</w:t>
      </w:r>
    </w:p>
    <w:p w14:paraId="68B8DCD4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startWith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08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08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FCAEE6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6CE6706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3373B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// subscribe the observable</w:t>
      </w:r>
    </w:p>
    <w:p w14:paraId="7E7ABB8E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myObservable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8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8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8D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);} );</w:t>
      </w:r>
    </w:p>
    <w:p w14:paraId="457A30B8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/* RESULT</w:t>
      </w:r>
    </w:p>
    <w:p w14:paraId="7BABDFAD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          0</w:t>
      </w:r>
    </w:p>
    <w:p w14:paraId="0BB0F214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          1</w:t>
      </w:r>
    </w:p>
    <w:p w14:paraId="1E43910E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          2</w:t>
      </w:r>
    </w:p>
    <w:p w14:paraId="21208ADF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          3</w:t>
      </w:r>
    </w:p>
    <w:p w14:paraId="787C5D1B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          4</w:t>
      </w:r>
    </w:p>
    <w:p w14:paraId="560CDBAE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          5</w:t>
      </w:r>
    </w:p>
    <w:p w14:paraId="46547A40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31E2D380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65D89EB4" w14:textId="15BA739E" w:rsid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8D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CF22B06" w14:textId="77777777" w:rsidR="009008D2" w:rsidRPr="009008D2" w:rsidRDefault="009008D2" w:rsidP="00900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C905D" w14:textId="77777777" w:rsidR="009008D2" w:rsidRPr="00F32072" w:rsidRDefault="009008D2" w:rsidP="003F5D63">
      <w:pPr>
        <w:rPr>
          <w:b/>
          <w:bCs/>
          <w:color w:val="000000" w:themeColor="text1"/>
          <w:szCs w:val="22"/>
        </w:rPr>
      </w:pPr>
    </w:p>
    <w:p w14:paraId="6C2D5BE9" w14:textId="3B152F4E" w:rsidR="003F5D63" w:rsidRPr="00D92F8C" w:rsidRDefault="003F5D63" w:rsidP="003F5D63">
      <w:pPr>
        <w:rPr>
          <w:color w:val="00B050"/>
          <w:szCs w:val="22"/>
        </w:rPr>
      </w:pPr>
      <w:r w:rsidRPr="00D92F8C">
        <w:rPr>
          <w:color w:val="00B050"/>
          <w:szCs w:val="22"/>
        </w:rPr>
        <w:t>============================================================================</w:t>
      </w:r>
    </w:p>
    <w:p w14:paraId="5861924A" w14:textId="77777777" w:rsidR="007519B9" w:rsidRDefault="007519B9" w:rsidP="00D92F8C">
      <w:pPr>
        <w:rPr>
          <w:color w:val="FF0000"/>
          <w:sz w:val="32"/>
          <w:szCs w:val="32"/>
        </w:rPr>
      </w:pPr>
    </w:p>
    <w:p w14:paraId="450905A7" w14:textId="59F98E9C" w:rsidR="00F27D7B" w:rsidRDefault="007519B9" w:rsidP="00D92F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Subject</w:t>
      </w:r>
    </w:p>
    <w:p w14:paraId="55E0EC75" w14:textId="54B862FB" w:rsidR="00324A6D" w:rsidRPr="00324A6D" w:rsidRDefault="00324A6D" w:rsidP="00D92F8C">
      <w:pPr>
        <w:rPr>
          <w:color w:val="FF0000"/>
          <w:szCs w:val="22"/>
        </w:rPr>
      </w:pPr>
      <w:r w:rsidRPr="00324A6D">
        <w:rPr>
          <w:color w:val="000000" w:themeColor="text1"/>
          <w:szCs w:val="22"/>
        </w:rPr>
        <w:t>Subject are observables but they just multicast values to different observers. But plain observables unicast values to observers</w:t>
      </w:r>
    </w:p>
    <w:p w14:paraId="41C859E1" w14:textId="05B3B37E" w:rsidR="00324A6D" w:rsidRPr="00324A6D" w:rsidRDefault="00324A6D" w:rsidP="00D92F8C">
      <w:pPr>
        <w:rPr>
          <w:b/>
          <w:color w:val="0070C0"/>
          <w:sz w:val="24"/>
          <w:szCs w:val="24"/>
        </w:rPr>
      </w:pPr>
      <w:r w:rsidRPr="00324A6D">
        <w:rPr>
          <w:b/>
          <w:color w:val="0070C0"/>
          <w:sz w:val="24"/>
          <w:szCs w:val="24"/>
        </w:rPr>
        <w:t>Difference between subject and observables</w:t>
      </w:r>
    </w:p>
    <w:p w14:paraId="505949A6" w14:textId="77777777" w:rsid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8826214" w14:textId="5847816C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inside </w:t>
      </w:r>
      <w:proofErr w:type="spellStart"/>
      <w:proofErr w:type="gram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app.component</w:t>
      </w:r>
      <w:proofErr w:type="gram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.ts</w:t>
      </w:r>
      <w:proofErr w:type="spellEnd"/>
    </w:p>
    <w:p w14:paraId="6CF98E6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0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D7F568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E6C6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C25CA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A32D6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02D1B5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F1CD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82597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Create an observable</w:t>
      </w:r>
    </w:p>
    <w:p w14:paraId="53AE3D82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myObservble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spellEnd"/>
      <w:proofErr w:type="gram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5E7A8EFF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CCC69F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C9083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0C7C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AC32F8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42C37A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60AAB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first subscription</w:t>
      </w:r>
    </w:p>
    <w:p w14:paraId="5A80D65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myObservble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AA93A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EE55C9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5DF91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`first subscription value is: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A48A9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0328304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D9019A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C1F3FEC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E40572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secon</w:t>
      </w:r>
      <w:proofErr w:type="spell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subscription</w:t>
      </w:r>
    </w:p>
    <w:p w14:paraId="67B1AF8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myObservble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6A84C2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17D3F4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F1E7A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`second subscription value is: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0CF7A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234650C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153C2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5CB15FE3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6F65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third subscription</w:t>
      </w:r>
    </w:p>
    <w:p w14:paraId="0D9626B3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myObservble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574C8F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420F83F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E04ABF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`third subscription value is: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074A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8A7060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9FF81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75FD5C4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8F18C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/* RESULT:</w:t>
      </w:r>
    </w:p>
    <w:p w14:paraId="1EE749B9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From below, you can see that the plain observable finish </w:t>
      </w:r>
      <w:proofErr w:type="spell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emiting</w:t>
      </w:r>
      <w:proofErr w:type="spell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/serving all it values 1 &amp; 2 to the </w:t>
      </w:r>
    </w:p>
    <w:p w14:paraId="2A040B16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      "</w:t>
      </w:r>
      <w:proofErr w:type="gram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subscription". Then it moves on to the "second subscription" and started the execution of the observable from scratch and</w:t>
      </w:r>
    </w:p>
    <w:p w14:paraId="782A0C6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emited</w:t>
      </w:r>
      <w:proofErr w:type="spell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/served all of it values 1 &amp; 2. Then it moves on to "third </w:t>
      </w:r>
      <w:proofErr w:type="spell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subscriptio</w:t>
      </w:r>
      <w:proofErr w:type="spell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" and started the execution of the observable from scratch and</w:t>
      </w:r>
    </w:p>
    <w:p w14:paraId="002ABB3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emited</w:t>
      </w:r>
      <w:proofErr w:type="spell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/served all of it values 1 &amp; 2.  </w:t>
      </w:r>
      <w:proofErr w:type="gram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single subscription execute the observable from scratch and if the observable was to make http</w:t>
      </w:r>
    </w:p>
    <w:p w14:paraId="025CE0C3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request, then it will make 3 </w:t>
      </w:r>
      <w:proofErr w:type="gram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14:paraId="402739A9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BDFA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first subscription value is:  1 </w:t>
      </w:r>
    </w:p>
    <w:p w14:paraId="7D20BAD9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first subscription value is:  2 </w:t>
      </w:r>
    </w:p>
    <w:p w14:paraId="6BAD103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second subscription value is: 1 </w:t>
      </w:r>
    </w:p>
    <w:p w14:paraId="6953F1B5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second subscription value is: 2 </w:t>
      </w:r>
    </w:p>
    <w:p w14:paraId="546CA3F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third subscription value is:  1 </w:t>
      </w:r>
    </w:p>
    <w:p w14:paraId="66DB143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      third subscription value is:  2</w:t>
      </w:r>
    </w:p>
    <w:p w14:paraId="7DA2975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      */</w:t>
      </w:r>
    </w:p>
    <w:p w14:paraId="61956C0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F217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892A30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Now Create a subject</w:t>
      </w:r>
    </w:p>
    <w:p w14:paraId="1C85E9A4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mySubject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proofErr w:type="spellEnd"/>
      <w:proofErr w:type="gram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20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5860E9B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38AC5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first subscription</w:t>
      </w:r>
    </w:p>
    <w:p w14:paraId="521F674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mySubject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C9119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B493B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`first subject-subscription value is: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2ABDE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D830D2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0D5EBF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93593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first subscription</w:t>
      </w:r>
    </w:p>
    <w:p w14:paraId="571904A5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mySubject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5D40947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4D2B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`second subject-subscription value is: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596DE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39A64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1FADC825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3E3B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first subscription</w:t>
      </w:r>
    </w:p>
    <w:p w14:paraId="09A2FC9C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mySubject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CC19116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E7DD79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`third subject-subscription value is: 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2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834B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7A1396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254E3E8E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C297F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// let your subject emit values to it subscribers</w:t>
      </w:r>
    </w:p>
    <w:p w14:paraId="554DACE9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mySubject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F44F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52071">
        <w:rPr>
          <w:rFonts w:ascii="Consolas" w:eastAsia="Times New Roman" w:hAnsi="Consolas" w:cs="Times New Roman"/>
          <w:color w:val="9CDCFE"/>
          <w:sz w:val="21"/>
          <w:szCs w:val="21"/>
        </w:rPr>
        <w:t>mySubject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20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361EF6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8BAC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/* RESULT:</w:t>
      </w:r>
    </w:p>
    <w:p w14:paraId="1C512A3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    From below, you can see that the observable executed only once, then emitted it first value to all of it subscribers,</w:t>
      </w:r>
    </w:p>
    <w:p w14:paraId="70CC5212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    Then it moves on to emit it second value to all of it subscribers. If it was an http request, then it will make a single request</w:t>
      </w:r>
    </w:p>
    <w:p w14:paraId="69756630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E1DC5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So subject </w:t>
      </w:r>
      <w:proofErr w:type="gram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muticast</w:t>
      </w:r>
      <w:proofErr w:type="spellEnd"/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observables are unicast. </w:t>
      </w:r>
    </w:p>
    <w:p w14:paraId="7F2902B4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9A20F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first subject-subscription value is: 1 </w:t>
      </w:r>
    </w:p>
    <w:p w14:paraId="00AAFE3B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second subject-subscription value is: 1 </w:t>
      </w:r>
    </w:p>
    <w:p w14:paraId="3AE7DCAC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third subject-subscription value is: 1 </w:t>
      </w:r>
    </w:p>
    <w:p w14:paraId="6C099803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first subject-subscription value is: 2 </w:t>
      </w:r>
    </w:p>
    <w:p w14:paraId="4719951D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second subject-subscription value is: 2 </w:t>
      </w:r>
    </w:p>
    <w:p w14:paraId="3B7A5446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    third subject-subscription value is: 2</w:t>
      </w:r>
    </w:p>
    <w:p w14:paraId="5EFFD9FE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6A9955"/>
          <w:sz w:val="21"/>
          <w:szCs w:val="21"/>
        </w:rPr>
        <w:t>      */</w:t>
      </w:r>
    </w:p>
    <w:p w14:paraId="185AD9F1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0679EE8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81880" w14:textId="32E0C7D5" w:rsid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5F0E58" w14:textId="77777777" w:rsidR="00852071" w:rsidRPr="00852071" w:rsidRDefault="00852071" w:rsidP="0085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0CCFB" w14:textId="77777777" w:rsidR="00B36ED1" w:rsidRPr="00852071" w:rsidRDefault="00B36ED1" w:rsidP="00D92F8C">
      <w:pPr>
        <w:rPr>
          <w:color w:val="000000" w:themeColor="text1"/>
          <w:szCs w:val="22"/>
        </w:rPr>
      </w:pPr>
    </w:p>
    <w:p w14:paraId="4CE3F791" w14:textId="609D41A7" w:rsidR="00D92F8C" w:rsidRDefault="00D92F8C" w:rsidP="00D92F8C">
      <w:pPr>
        <w:rPr>
          <w:color w:val="FF0000"/>
          <w:sz w:val="40"/>
          <w:szCs w:val="40"/>
        </w:rPr>
      </w:pPr>
    </w:p>
    <w:p w14:paraId="0BEC848E" w14:textId="77777777" w:rsidR="00D92F8C" w:rsidRDefault="00D92F8C" w:rsidP="00D92F8C">
      <w:pPr>
        <w:rPr>
          <w:color w:val="FF0000"/>
          <w:sz w:val="40"/>
          <w:szCs w:val="40"/>
        </w:rPr>
      </w:pPr>
    </w:p>
    <w:p w14:paraId="02D3F670" w14:textId="77777777" w:rsidR="00D92F8C" w:rsidRPr="000A7342" w:rsidRDefault="00D92F8C" w:rsidP="000A7342">
      <w:pPr>
        <w:rPr>
          <w:color w:val="000000" w:themeColor="text1"/>
          <w:szCs w:val="22"/>
        </w:rPr>
      </w:pPr>
    </w:p>
    <w:sectPr w:rsidR="00D92F8C" w:rsidRPr="000A73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17C60"/>
    <w:multiLevelType w:val="multilevel"/>
    <w:tmpl w:val="83F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1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8F1E6C"/>
    <w:rsid w:val="00072E1D"/>
    <w:rsid w:val="00082D27"/>
    <w:rsid w:val="000A7342"/>
    <w:rsid w:val="000C54E4"/>
    <w:rsid w:val="000F3A74"/>
    <w:rsid w:val="001177C6"/>
    <w:rsid w:val="00160298"/>
    <w:rsid w:val="0016413E"/>
    <w:rsid w:val="001710C5"/>
    <w:rsid w:val="00190B10"/>
    <w:rsid w:val="001F4827"/>
    <w:rsid w:val="00230BD7"/>
    <w:rsid w:val="002362EE"/>
    <w:rsid w:val="00245120"/>
    <w:rsid w:val="00253FB0"/>
    <w:rsid w:val="00262FAE"/>
    <w:rsid w:val="00277BE4"/>
    <w:rsid w:val="002B0625"/>
    <w:rsid w:val="002C6188"/>
    <w:rsid w:val="00324A6D"/>
    <w:rsid w:val="00332A61"/>
    <w:rsid w:val="003355EC"/>
    <w:rsid w:val="003B2BCF"/>
    <w:rsid w:val="003D1C0C"/>
    <w:rsid w:val="003D3787"/>
    <w:rsid w:val="003F5D63"/>
    <w:rsid w:val="00406E85"/>
    <w:rsid w:val="00417A31"/>
    <w:rsid w:val="00422433"/>
    <w:rsid w:val="00442D38"/>
    <w:rsid w:val="00491B78"/>
    <w:rsid w:val="004E1B15"/>
    <w:rsid w:val="005828AD"/>
    <w:rsid w:val="005C74CE"/>
    <w:rsid w:val="00626D57"/>
    <w:rsid w:val="0065490F"/>
    <w:rsid w:val="00657FCF"/>
    <w:rsid w:val="00691352"/>
    <w:rsid w:val="006952B6"/>
    <w:rsid w:val="00710B3E"/>
    <w:rsid w:val="00743F48"/>
    <w:rsid w:val="007519B9"/>
    <w:rsid w:val="00797B46"/>
    <w:rsid w:val="007A76F1"/>
    <w:rsid w:val="007D4339"/>
    <w:rsid w:val="007E4D52"/>
    <w:rsid w:val="0080163C"/>
    <w:rsid w:val="00852071"/>
    <w:rsid w:val="008A455B"/>
    <w:rsid w:val="008F1E6C"/>
    <w:rsid w:val="008F2665"/>
    <w:rsid w:val="009008D2"/>
    <w:rsid w:val="0090680C"/>
    <w:rsid w:val="0091131B"/>
    <w:rsid w:val="009541D0"/>
    <w:rsid w:val="0097722C"/>
    <w:rsid w:val="00992337"/>
    <w:rsid w:val="009A3D43"/>
    <w:rsid w:val="009A4BC1"/>
    <w:rsid w:val="00A0140B"/>
    <w:rsid w:val="00A03259"/>
    <w:rsid w:val="00A20FD7"/>
    <w:rsid w:val="00A2373E"/>
    <w:rsid w:val="00A30298"/>
    <w:rsid w:val="00A41D01"/>
    <w:rsid w:val="00A54995"/>
    <w:rsid w:val="00AB6EC2"/>
    <w:rsid w:val="00AE7458"/>
    <w:rsid w:val="00B34F8C"/>
    <w:rsid w:val="00B36ED1"/>
    <w:rsid w:val="00B71983"/>
    <w:rsid w:val="00BA36DF"/>
    <w:rsid w:val="00BB79CF"/>
    <w:rsid w:val="00BF2CCE"/>
    <w:rsid w:val="00C11DDA"/>
    <w:rsid w:val="00C318B5"/>
    <w:rsid w:val="00C36F95"/>
    <w:rsid w:val="00C62F07"/>
    <w:rsid w:val="00C82C66"/>
    <w:rsid w:val="00CE55BC"/>
    <w:rsid w:val="00D33982"/>
    <w:rsid w:val="00D420C8"/>
    <w:rsid w:val="00D92F8C"/>
    <w:rsid w:val="00DB2D8B"/>
    <w:rsid w:val="00DD6B31"/>
    <w:rsid w:val="00DD745F"/>
    <w:rsid w:val="00DE441A"/>
    <w:rsid w:val="00DF3EEB"/>
    <w:rsid w:val="00E66EB1"/>
    <w:rsid w:val="00E67155"/>
    <w:rsid w:val="00EB3524"/>
    <w:rsid w:val="00ED7545"/>
    <w:rsid w:val="00EF2CD7"/>
    <w:rsid w:val="00EF4386"/>
    <w:rsid w:val="00F03E9C"/>
    <w:rsid w:val="00F27D7B"/>
    <w:rsid w:val="00F32072"/>
    <w:rsid w:val="00F360A7"/>
    <w:rsid w:val="00F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435F"/>
  <w15:docId w15:val="{40929A76-B8C2-4292-9BC7-DA5ABF6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TMLCode">
    <w:name w:val="HTML Code"/>
    <w:basedOn w:val="DefaultParagraphFont"/>
    <w:uiPriority w:val="99"/>
    <w:semiHidden/>
    <w:unhideWhenUsed/>
    <w:rsid w:val="008F1E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1E6C"/>
    <w:rPr>
      <w:color w:val="0000FF"/>
      <w:u w:val="single"/>
    </w:rPr>
  </w:style>
  <w:style w:type="character" w:customStyle="1" w:styleId="operator">
    <w:name w:val="operator"/>
    <w:basedOn w:val="DefaultParagraphFont"/>
    <w:rsid w:val="000F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xjs.dev/api/index/function/reduc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xjs.dev/api/index/function/conca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rxjs.dev/api/index/function/filt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rxjs.dev/api/index/function/map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50126-A9F7-4932-984C-0DF1A17ACC27}"/>
      </w:docPartPr>
      <w:docPartBody>
        <w:p w:rsidR="00D56E79" w:rsidRDefault="000057E3">
          <w:r w:rsidRPr="00380CE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71"/>
    <w:rsid w:val="000057E3"/>
    <w:rsid w:val="000529E8"/>
    <w:rsid w:val="001700B9"/>
    <w:rsid w:val="00253871"/>
    <w:rsid w:val="002952A0"/>
    <w:rsid w:val="003F0CAE"/>
    <w:rsid w:val="008725F3"/>
    <w:rsid w:val="00A37356"/>
    <w:rsid w:val="00D56E79"/>
    <w:rsid w:val="00F7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7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logPostInfo xmlns="http://www.microsoft.com/Office/Word/BlogTool">
  <PostTitle>RXJS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400</TotalTime>
  <Pages>1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</dc:creator>
  <cp:keywords/>
  <dc:description/>
  <cp:lastModifiedBy>justice ankomah</cp:lastModifiedBy>
  <cp:revision>159</cp:revision>
  <dcterms:created xsi:type="dcterms:W3CDTF">2022-05-10T20:10:00Z</dcterms:created>
  <dcterms:modified xsi:type="dcterms:W3CDTF">2022-05-27T05:03:00Z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