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31BF7CF6-1E38-4096-839D-C883A0C53DEB}"/>
            <w:text/>
          </w:sdtPr>
          <w:sdtEndPr/>
          <w:sdtContent>
            <w:p w:rsidR="000857A3" w:rsidRDefault="009B36AD">
              <w:pPr>
                <w:pStyle w:val="Publishwithline"/>
              </w:pPr>
              <w:r>
                <w:t>SEO</w:t>
              </w:r>
            </w:p>
          </w:sdtContent>
        </w:sdt>
        <w:p w:rsidR="000857A3" w:rsidRDefault="000857A3">
          <w:pPr>
            <w:pStyle w:val="underline"/>
          </w:pPr>
        </w:p>
        <w:p w:rsidR="000857A3" w:rsidRDefault="00F175C4">
          <w:pPr>
            <w:pStyle w:val="PadderBetweenControlandBody"/>
          </w:pPr>
        </w:p>
      </w:sdtContent>
    </w:sdt>
    <w:p w:rsidR="000857A3" w:rsidRPr="000D2BF8" w:rsidRDefault="000D2BF8">
      <w:pPr>
        <w:rPr>
          <w:color w:val="FF0000"/>
          <w:sz w:val="40"/>
          <w:szCs w:val="40"/>
        </w:rPr>
      </w:pPr>
      <w:r w:rsidRPr="000D2BF8">
        <w:rPr>
          <w:color w:val="FF0000"/>
          <w:sz w:val="40"/>
          <w:szCs w:val="40"/>
        </w:rPr>
        <w:t>ON-PAGE SEO</w:t>
      </w:r>
    </w:p>
    <w:p w:rsidR="009B36AD" w:rsidRDefault="006E62D4">
      <w:r>
        <w:t xml:space="preserve">Too much popups makes it very hard for search engines to craw your site, and also it cause a very bad user experience which doesn’t increase click through rate for search engines. </w:t>
      </w:r>
    </w:p>
    <w:p w:rsidR="00D10D0E" w:rsidRDefault="006E62D4">
      <w:r>
        <w:t>So remove or don’t use popups on your site at all. If you have email coll</w:t>
      </w:r>
      <w:r w:rsidR="00C734B3">
        <w:t>ection form, don’t make it a popup.</w:t>
      </w:r>
    </w:p>
    <w:p w:rsidR="00D10D0E" w:rsidRDefault="00D10D0E"/>
    <w:p w:rsidR="00D10D0E" w:rsidRPr="00D10D0E" w:rsidRDefault="00D10D0E" w:rsidP="00D10D0E">
      <w:pPr>
        <w:rPr>
          <w:color w:val="0070C0"/>
        </w:rPr>
      </w:pPr>
      <w:r w:rsidRPr="00D10D0E">
        <w:rPr>
          <w:color w:val="0070C0"/>
        </w:rPr>
        <w:t>TITLE</w:t>
      </w:r>
    </w:p>
    <w:p w:rsidR="00D10D0E" w:rsidRDefault="00D10D0E" w:rsidP="00D10D0E">
      <w:r>
        <w:t xml:space="preserve">* Keep title length under 60. </w:t>
      </w:r>
      <w:proofErr w:type="gramStart"/>
      <w:r>
        <w:t>but</w:t>
      </w:r>
      <w:proofErr w:type="gramEnd"/>
      <w:r>
        <w:t xml:space="preserve"> make sure it between 50-60. </w:t>
      </w:r>
      <w:proofErr w:type="gramStart"/>
      <w:r>
        <w:t>remember</w:t>
      </w:r>
      <w:proofErr w:type="gramEnd"/>
      <w:r>
        <w:t xml:space="preserve"> it shou</w:t>
      </w:r>
      <w:r>
        <w:t>ld be under 60 not equal to 60.</w:t>
      </w:r>
    </w:p>
    <w:p w:rsidR="00D10D0E" w:rsidRDefault="00D10D0E" w:rsidP="00D10D0E">
      <w:r>
        <w:t xml:space="preserve">* Keep keywords at the </w:t>
      </w:r>
      <w:r>
        <w:t>beginning</w:t>
      </w:r>
      <w:r>
        <w:t xml:space="preserve"> of the title and avoid </w:t>
      </w:r>
      <w:r>
        <w:t>repetition</w:t>
      </w:r>
      <w:r>
        <w:t xml:space="preserve"> of words. Make sure it </w:t>
      </w:r>
      <w:r>
        <w:t>will attract users to click it.</w:t>
      </w:r>
    </w:p>
    <w:p w:rsidR="00D10D0E" w:rsidRDefault="00D10D0E" w:rsidP="00D10D0E"/>
    <w:p w:rsidR="00D10D0E" w:rsidRPr="00D10D0E" w:rsidRDefault="00D10D0E" w:rsidP="00D10D0E">
      <w:pPr>
        <w:rPr>
          <w:color w:val="0070C0"/>
        </w:rPr>
      </w:pPr>
      <w:r w:rsidRPr="00D10D0E">
        <w:rPr>
          <w:color w:val="0070C0"/>
        </w:rPr>
        <w:t>META DESCRIPTION</w:t>
      </w:r>
    </w:p>
    <w:p w:rsidR="00D10D0E" w:rsidRDefault="00D10D0E" w:rsidP="00D10D0E"/>
    <w:p w:rsidR="00D10D0E" w:rsidRDefault="00D10D0E" w:rsidP="00D10D0E">
      <w:r>
        <w:t xml:space="preserve">* The </w:t>
      </w:r>
      <w:r>
        <w:t xml:space="preserve">length should be </w:t>
      </w:r>
      <w:proofErr w:type="gramStart"/>
      <w:r>
        <w:t>between 155–160</w:t>
      </w:r>
      <w:proofErr w:type="gramEnd"/>
    </w:p>
    <w:p w:rsidR="00D10D0E" w:rsidRDefault="00D10D0E" w:rsidP="00D10D0E">
      <w:r>
        <w:t xml:space="preserve">*Avoid too much repeating of keywords. But you can find the bold text in your competitors result in </w:t>
      </w:r>
      <w:r>
        <w:t>Google</w:t>
      </w:r>
      <w:r>
        <w:t xml:space="preserve"> search engine and include those keywords in your </w:t>
      </w:r>
      <w:proofErr w:type="gramStart"/>
      <w:r>
        <w:t>meta</w:t>
      </w:r>
      <w:proofErr w:type="gramEnd"/>
      <w:r>
        <w:t xml:space="preserve"> descript</w:t>
      </w:r>
      <w:r>
        <w:t xml:space="preserve">ion as well as in the content. </w:t>
      </w:r>
    </w:p>
    <w:p w:rsidR="00D10D0E" w:rsidRDefault="00D10D0E" w:rsidP="00D10D0E">
      <w:r>
        <w:t xml:space="preserve">And also make </w:t>
      </w:r>
      <w:r>
        <w:t>sure it attract users to clicks</w:t>
      </w:r>
    </w:p>
    <w:p w:rsidR="00D10D0E" w:rsidRDefault="00D10D0E" w:rsidP="00D10D0E">
      <w:r>
        <w:t xml:space="preserve">* Don't use quote in </w:t>
      </w:r>
      <w:proofErr w:type="gramStart"/>
      <w:r>
        <w:t>meta</w:t>
      </w:r>
      <w:proofErr w:type="gramEnd"/>
      <w:r>
        <w:t xml:space="preserve"> description around sentence. Whenever </w:t>
      </w:r>
      <w:r>
        <w:t>Google</w:t>
      </w:r>
      <w:r>
        <w:t xml:space="preserve"> see quote it cut off the c</w:t>
      </w:r>
      <w:r>
        <w:t xml:space="preserve">ontent in the </w:t>
      </w:r>
      <w:proofErr w:type="gramStart"/>
      <w:r>
        <w:t>meta</w:t>
      </w:r>
      <w:proofErr w:type="gramEnd"/>
      <w:r>
        <w:t xml:space="preserve"> description.</w:t>
      </w:r>
    </w:p>
    <w:p w:rsidR="00D10D0E" w:rsidRDefault="00D10D0E" w:rsidP="00D10D0E"/>
    <w:p w:rsidR="00D10D0E" w:rsidRPr="00D10D0E" w:rsidRDefault="00D10D0E" w:rsidP="00D10D0E">
      <w:pPr>
        <w:rPr>
          <w:color w:val="0070C0"/>
        </w:rPr>
      </w:pPr>
      <w:r>
        <w:rPr>
          <w:color w:val="0070C0"/>
        </w:rPr>
        <w:t xml:space="preserve">CONTENT </w:t>
      </w:r>
    </w:p>
    <w:p w:rsidR="00D10D0E" w:rsidRDefault="00D10D0E" w:rsidP="00D10D0E">
      <w:r>
        <w:t>* Create short sentences that is not more than 19 characters</w:t>
      </w:r>
    </w:p>
    <w:p w:rsidR="00D10D0E" w:rsidRDefault="00D10D0E" w:rsidP="00D10D0E"/>
    <w:p w:rsidR="00D10D0E" w:rsidRPr="00D10D0E" w:rsidRDefault="00D10D0E" w:rsidP="00D10D0E">
      <w:pPr>
        <w:rPr>
          <w:color w:val="00B0F0"/>
        </w:rPr>
      </w:pPr>
      <w:r w:rsidRPr="00D10D0E">
        <w:rPr>
          <w:color w:val="00B0F0"/>
        </w:rPr>
        <w:t>* Actions of On-Page SEO</w:t>
      </w:r>
    </w:p>
    <w:p w:rsidR="00D10D0E" w:rsidRDefault="00D10D0E" w:rsidP="00D10D0E">
      <w:r>
        <w:t xml:space="preserve">    </w:t>
      </w:r>
      <w:r>
        <w:t>Heading Tags</w:t>
      </w:r>
    </w:p>
    <w:p w:rsidR="00D10D0E" w:rsidRDefault="00D10D0E" w:rsidP="00D10D0E">
      <w:r>
        <w:t xml:space="preserve">    Optimize Title &amp; Slug -&gt;slug is the </w:t>
      </w:r>
      <w:proofErr w:type="spellStart"/>
      <w:proofErr w:type="gramStart"/>
      <w:r>
        <w:t>url</w:t>
      </w:r>
      <w:proofErr w:type="spellEnd"/>
      <w:proofErr w:type="gramEnd"/>
      <w:r>
        <w:t xml:space="preserve"> of the post</w:t>
      </w:r>
    </w:p>
    <w:p w:rsidR="00D10D0E" w:rsidRDefault="00D10D0E" w:rsidP="00D10D0E">
      <w:r>
        <w:t xml:space="preserve">    Keywords in IMAGE ALT</w:t>
      </w:r>
    </w:p>
    <w:p w:rsidR="00D10D0E" w:rsidRDefault="00D10D0E" w:rsidP="00D10D0E">
      <w:r>
        <w:t xml:space="preserve">    Keyword Density</w:t>
      </w:r>
    </w:p>
    <w:p w:rsidR="00D10D0E" w:rsidRDefault="00D10D0E" w:rsidP="00D10D0E">
      <w:r>
        <w:t xml:space="preserve">    Internal links</w:t>
      </w:r>
      <w:r>
        <w:t xml:space="preserve"> &amp; Outbound Links</w:t>
      </w:r>
    </w:p>
    <w:p w:rsidR="00F175C4" w:rsidRDefault="00F175C4" w:rsidP="00D10D0E"/>
    <w:p w:rsidR="00F175C4" w:rsidRDefault="00F175C4" w:rsidP="00F175C4">
      <w:r>
        <w:t xml:space="preserve"> </w:t>
      </w:r>
      <w:r w:rsidRPr="00F175C4">
        <w:rPr>
          <w:color w:val="00B0F0"/>
        </w:rPr>
        <w:t>Remember: Wh</w:t>
      </w:r>
      <w:r w:rsidRPr="00F175C4">
        <w:rPr>
          <w:color w:val="00B0F0"/>
        </w:rPr>
        <w:t>ere to Add MAIN Keyword in Post</w:t>
      </w:r>
    </w:p>
    <w:p w:rsidR="00F175C4" w:rsidRDefault="00F175C4" w:rsidP="00F175C4">
      <w:r>
        <w:t xml:space="preserve">    Inside Post title tag</w:t>
      </w:r>
    </w:p>
    <w:p w:rsidR="00F175C4" w:rsidRDefault="00F175C4" w:rsidP="00F175C4">
      <w:r>
        <w:t xml:space="preserve">    Inside Post </w:t>
      </w:r>
      <w:proofErr w:type="gramStart"/>
      <w:r>
        <w:t>slug(</w:t>
      </w:r>
      <w:proofErr w:type="gramEnd"/>
      <w:r>
        <w:t>URL)</w:t>
      </w:r>
    </w:p>
    <w:p w:rsidR="00F175C4" w:rsidRDefault="00F175C4" w:rsidP="00F175C4">
      <w:r>
        <w:t xml:space="preserve">    Inside The first paragraph of the post</w:t>
      </w:r>
    </w:p>
    <w:p w:rsidR="00F175C4" w:rsidRDefault="00F175C4" w:rsidP="00F175C4">
      <w:r>
        <w:t xml:space="preserve">    Inside The first H2 heading of the post</w:t>
      </w:r>
    </w:p>
    <w:p w:rsidR="00F175C4" w:rsidRDefault="00F175C4" w:rsidP="00F175C4">
      <w:r>
        <w:t xml:space="preserve">    Post image ALT text</w:t>
      </w:r>
    </w:p>
    <w:p w:rsidR="00F175C4" w:rsidRDefault="00F175C4" w:rsidP="00F175C4">
      <w:r>
        <w:t xml:space="preserve">    Post Featured Image Title &amp; ALT text</w:t>
      </w:r>
    </w:p>
    <w:p w:rsidR="006E62D4" w:rsidRDefault="006E62D4">
      <w:r w:rsidRPr="005868C5">
        <w:rPr>
          <w:color w:val="00B050"/>
          <w:szCs w:val="22"/>
        </w:rPr>
        <w:t>===============</w:t>
      </w:r>
    </w:p>
    <w:p w:rsidR="009B36AD" w:rsidRDefault="009B36AD"/>
    <w:p w:rsidR="009B36AD" w:rsidRDefault="009B36AD">
      <w:pPr>
        <w:rPr>
          <w:color w:val="FF0000"/>
          <w:sz w:val="40"/>
          <w:szCs w:val="40"/>
        </w:rPr>
      </w:pPr>
      <w:r>
        <w:rPr>
          <w:color w:val="FF0000"/>
          <w:sz w:val="40"/>
          <w:szCs w:val="40"/>
        </w:rPr>
        <w:t>LINK B</w:t>
      </w:r>
      <w:r w:rsidRPr="009B36AD">
        <w:rPr>
          <w:color w:val="FF0000"/>
          <w:sz w:val="40"/>
          <w:szCs w:val="40"/>
        </w:rPr>
        <w:t>UILDING</w:t>
      </w:r>
      <w:r w:rsidR="000D2BF8">
        <w:rPr>
          <w:color w:val="FF0000"/>
          <w:sz w:val="40"/>
          <w:szCs w:val="40"/>
        </w:rPr>
        <w:t xml:space="preserve"> OR (OFF-PAGE SEO)</w:t>
      </w:r>
    </w:p>
    <w:p w:rsidR="00F175C4" w:rsidRPr="00F175C4" w:rsidRDefault="00F175C4" w:rsidP="00F175C4">
      <w:pPr>
        <w:rPr>
          <w:color w:val="0070C0"/>
          <w:szCs w:val="22"/>
        </w:rPr>
      </w:pPr>
      <w:r>
        <w:rPr>
          <w:color w:val="0070C0"/>
          <w:szCs w:val="22"/>
        </w:rPr>
        <w:t xml:space="preserve">   </w:t>
      </w:r>
      <w:r w:rsidRPr="00F175C4">
        <w:rPr>
          <w:color w:val="0070C0"/>
          <w:szCs w:val="22"/>
        </w:rPr>
        <w:t>Actions of OFF-Page SEO</w:t>
      </w:r>
    </w:p>
    <w:p w:rsidR="00F175C4" w:rsidRPr="00F175C4" w:rsidRDefault="00F175C4" w:rsidP="00F175C4">
      <w:pPr>
        <w:rPr>
          <w:color w:val="000000" w:themeColor="text1"/>
          <w:szCs w:val="22"/>
        </w:rPr>
      </w:pPr>
      <w:r w:rsidRPr="00F175C4">
        <w:rPr>
          <w:color w:val="000000" w:themeColor="text1"/>
          <w:szCs w:val="22"/>
        </w:rPr>
        <w:t xml:space="preserve">    Social Media Bookmarking</w:t>
      </w:r>
    </w:p>
    <w:p w:rsidR="00F175C4" w:rsidRPr="00F175C4" w:rsidRDefault="00F175C4" w:rsidP="00F175C4">
      <w:pPr>
        <w:rPr>
          <w:color w:val="000000" w:themeColor="text1"/>
          <w:szCs w:val="22"/>
        </w:rPr>
      </w:pPr>
      <w:r w:rsidRPr="00F175C4">
        <w:rPr>
          <w:color w:val="000000" w:themeColor="text1"/>
          <w:szCs w:val="22"/>
        </w:rPr>
        <w:t xml:space="preserve">    Guest Post</w:t>
      </w:r>
    </w:p>
    <w:p w:rsidR="00F175C4" w:rsidRPr="00F175C4" w:rsidRDefault="00F175C4" w:rsidP="00F175C4">
      <w:pPr>
        <w:rPr>
          <w:color w:val="000000" w:themeColor="text1"/>
          <w:szCs w:val="22"/>
        </w:rPr>
      </w:pPr>
      <w:r w:rsidRPr="00F175C4">
        <w:rPr>
          <w:color w:val="000000" w:themeColor="text1"/>
          <w:szCs w:val="22"/>
        </w:rPr>
        <w:t xml:space="preserve">    QNA Sites</w:t>
      </w:r>
      <w:bookmarkStart w:id="0" w:name="_GoBack"/>
      <w:bookmarkEnd w:id="0"/>
    </w:p>
    <w:p w:rsidR="00F175C4" w:rsidRPr="00F175C4" w:rsidRDefault="00F175C4" w:rsidP="00F175C4">
      <w:pPr>
        <w:rPr>
          <w:color w:val="000000" w:themeColor="text1"/>
          <w:szCs w:val="22"/>
        </w:rPr>
      </w:pPr>
      <w:r w:rsidRPr="00F175C4">
        <w:rPr>
          <w:color w:val="000000" w:themeColor="text1"/>
          <w:szCs w:val="22"/>
        </w:rPr>
        <w:t xml:space="preserve">    Image Bookmarking</w:t>
      </w:r>
    </w:p>
    <w:p w:rsidR="00F175C4" w:rsidRDefault="00F175C4" w:rsidP="00F175C4">
      <w:pPr>
        <w:rPr>
          <w:color w:val="000000" w:themeColor="text1"/>
          <w:szCs w:val="22"/>
        </w:rPr>
      </w:pPr>
      <w:r w:rsidRPr="00F175C4">
        <w:rPr>
          <w:color w:val="000000" w:themeColor="text1"/>
          <w:szCs w:val="22"/>
        </w:rPr>
        <w:t xml:space="preserve">    Backlinks Building</w:t>
      </w:r>
    </w:p>
    <w:p w:rsidR="00F175C4" w:rsidRDefault="00F175C4">
      <w:pPr>
        <w:rPr>
          <w:color w:val="000000" w:themeColor="text1"/>
          <w:szCs w:val="22"/>
        </w:rPr>
      </w:pPr>
    </w:p>
    <w:p w:rsidR="00F175C4" w:rsidRPr="00F175C4" w:rsidRDefault="00F175C4">
      <w:pPr>
        <w:rPr>
          <w:color w:val="00B0F0"/>
          <w:szCs w:val="22"/>
        </w:rPr>
      </w:pPr>
      <w:r w:rsidRPr="00F175C4">
        <w:rPr>
          <w:color w:val="00B0F0"/>
          <w:szCs w:val="22"/>
        </w:rPr>
        <w:t>Top Guide</w:t>
      </w:r>
    </w:p>
    <w:p w:rsidR="009B36AD" w:rsidRDefault="009B36AD">
      <w:pPr>
        <w:rPr>
          <w:color w:val="000000" w:themeColor="text1"/>
          <w:szCs w:val="22"/>
        </w:rPr>
      </w:pPr>
      <w:r>
        <w:rPr>
          <w:color w:val="000000" w:themeColor="text1"/>
          <w:szCs w:val="22"/>
        </w:rPr>
        <w:t xml:space="preserve">If your site is not getting traffic or getting ranked for some keywords, </w:t>
      </w:r>
      <w:proofErr w:type="gramStart"/>
      <w:r>
        <w:rPr>
          <w:color w:val="000000" w:themeColor="text1"/>
          <w:szCs w:val="22"/>
        </w:rPr>
        <w:t>Consider</w:t>
      </w:r>
      <w:proofErr w:type="gramEnd"/>
      <w:r>
        <w:rPr>
          <w:color w:val="000000" w:themeColor="text1"/>
          <w:szCs w:val="22"/>
        </w:rPr>
        <w:t xml:space="preserve"> building links to the homepage of the site and never Stop. Because Google first Consider the Authority of the site and together with that actually page you want to rank for.</w:t>
      </w:r>
    </w:p>
    <w:p w:rsidR="00EA2A88" w:rsidRDefault="009B36AD" w:rsidP="00DD484D">
      <w:pPr>
        <w:tabs>
          <w:tab w:val="left" w:pos="7590"/>
        </w:tabs>
        <w:rPr>
          <w:color w:val="000000" w:themeColor="text1"/>
          <w:szCs w:val="22"/>
        </w:rPr>
      </w:pPr>
      <w:r>
        <w:rPr>
          <w:color w:val="000000" w:themeColor="text1"/>
          <w:szCs w:val="22"/>
        </w:rPr>
        <w:t xml:space="preserve">So never </w:t>
      </w:r>
      <w:r w:rsidR="00DD484D">
        <w:rPr>
          <w:color w:val="000000" w:themeColor="text1"/>
          <w:szCs w:val="22"/>
        </w:rPr>
        <w:t>stop</w:t>
      </w:r>
      <w:r>
        <w:rPr>
          <w:color w:val="000000" w:themeColor="text1"/>
          <w:szCs w:val="22"/>
        </w:rPr>
        <w:t xml:space="preserve"> building links to the homepage of your site. </w:t>
      </w:r>
      <w:r w:rsidR="00DD484D">
        <w:rPr>
          <w:color w:val="000000" w:themeColor="text1"/>
          <w:szCs w:val="22"/>
        </w:rPr>
        <w:t xml:space="preserve"> Build 50%</w:t>
      </w:r>
      <w:r w:rsidR="00E55E7B">
        <w:rPr>
          <w:color w:val="000000" w:themeColor="text1"/>
          <w:szCs w:val="22"/>
        </w:rPr>
        <w:t xml:space="preserve"> backlinks</w:t>
      </w:r>
      <w:r w:rsidR="00DD484D">
        <w:rPr>
          <w:color w:val="000000" w:themeColor="text1"/>
          <w:szCs w:val="22"/>
        </w:rPr>
        <w:t xml:space="preserve"> for homepage and 50% for inner pages. </w:t>
      </w:r>
      <w:r w:rsidR="00973FF9">
        <w:rPr>
          <w:color w:val="000000" w:themeColor="text1"/>
          <w:szCs w:val="22"/>
        </w:rPr>
        <w:t>(</w:t>
      </w:r>
      <w:r w:rsidR="00E55E7B" w:rsidRPr="00E55E7B">
        <w:rPr>
          <w:color w:val="C0504D" w:themeColor="accent2"/>
          <w:szCs w:val="22"/>
        </w:rPr>
        <w:t>Confirmed by Matthew Woodward</w:t>
      </w:r>
      <w:r w:rsidR="00973FF9">
        <w:rPr>
          <w:color w:val="000000" w:themeColor="text1"/>
          <w:szCs w:val="22"/>
        </w:rPr>
        <w:t>)</w:t>
      </w:r>
    </w:p>
    <w:p w:rsidR="00E55E7B" w:rsidRDefault="00EA2A88" w:rsidP="00DD484D">
      <w:pPr>
        <w:tabs>
          <w:tab w:val="left" w:pos="7590"/>
        </w:tabs>
        <w:rPr>
          <w:color w:val="000000" w:themeColor="text1"/>
          <w:szCs w:val="22"/>
        </w:rPr>
      </w:pPr>
      <w:r w:rsidRPr="00EA2A88">
        <w:rPr>
          <w:color w:val="E36C0A" w:themeColor="accent6" w:themeShade="BF"/>
          <w:szCs w:val="22"/>
        </w:rPr>
        <w:t xml:space="preserve">Here is the proven Strategy Mathew Woodward Use all the time </w:t>
      </w:r>
      <w:r>
        <w:rPr>
          <w:color w:val="000000" w:themeColor="text1"/>
          <w:szCs w:val="22"/>
        </w:rPr>
        <w:t>=</w:t>
      </w:r>
      <w:r w:rsidR="003B3C84">
        <w:rPr>
          <w:color w:val="000000" w:themeColor="text1"/>
          <w:szCs w:val="22"/>
        </w:rPr>
        <w:t xml:space="preserve"> If he found that an inner page of his site needs a backlink from youtube.com to rank, He will build a backlink from YouTube to that inner-page and build another one from YouTube to his homepage.  </w:t>
      </w:r>
      <w:r>
        <w:rPr>
          <w:color w:val="000000" w:themeColor="text1"/>
          <w:szCs w:val="22"/>
        </w:rPr>
        <w:t xml:space="preserve"> </w:t>
      </w:r>
      <w:r w:rsidR="003B3C84">
        <w:rPr>
          <w:color w:val="000000" w:themeColor="text1"/>
          <w:szCs w:val="22"/>
        </w:rPr>
        <w:t>(</w:t>
      </w:r>
      <w:r w:rsidR="003B3C84" w:rsidRPr="003B3C84">
        <w:rPr>
          <w:color w:val="E36C0A" w:themeColor="accent6" w:themeShade="BF"/>
          <w:szCs w:val="22"/>
        </w:rPr>
        <w:t>That’s, His Secret for Ranking</w:t>
      </w:r>
      <w:r w:rsidR="003B3C84">
        <w:rPr>
          <w:color w:val="000000" w:themeColor="text1"/>
          <w:szCs w:val="22"/>
        </w:rPr>
        <w:t>)</w:t>
      </w:r>
      <w:r w:rsidR="00DD484D">
        <w:rPr>
          <w:color w:val="000000" w:themeColor="text1"/>
          <w:szCs w:val="22"/>
        </w:rPr>
        <w:tab/>
      </w:r>
    </w:p>
    <w:p w:rsidR="009B36AD" w:rsidRDefault="005868C5" w:rsidP="00E55E7B">
      <w:pPr>
        <w:tabs>
          <w:tab w:val="left" w:pos="2715"/>
        </w:tabs>
        <w:rPr>
          <w:szCs w:val="22"/>
        </w:rPr>
      </w:pPr>
      <w:r w:rsidRPr="005868C5">
        <w:rPr>
          <w:color w:val="00B050"/>
          <w:szCs w:val="22"/>
        </w:rPr>
        <w:t>===============</w:t>
      </w:r>
      <w:r w:rsidR="00E55E7B">
        <w:rPr>
          <w:szCs w:val="22"/>
        </w:rPr>
        <w:tab/>
      </w:r>
    </w:p>
    <w:p w:rsidR="00F175C4" w:rsidRDefault="00F175C4" w:rsidP="00E55E7B">
      <w:pPr>
        <w:tabs>
          <w:tab w:val="left" w:pos="2715"/>
        </w:tabs>
        <w:rPr>
          <w:szCs w:val="22"/>
        </w:rPr>
      </w:pPr>
    </w:p>
    <w:p w:rsidR="00F175C4" w:rsidRPr="00F175C4" w:rsidRDefault="00F175C4" w:rsidP="00F175C4">
      <w:pPr>
        <w:tabs>
          <w:tab w:val="left" w:pos="2715"/>
        </w:tabs>
        <w:rPr>
          <w:szCs w:val="22"/>
        </w:rPr>
      </w:pPr>
    </w:p>
    <w:p w:rsidR="00F175C4" w:rsidRPr="00F175C4" w:rsidRDefault="00F175C4" w:rsidP="00F175C4">
      <w:pPr>
        <w:tabs>
          <w:tab w:val="left" w:pos="2715"/>
        </w:tabs>
        <w:rPr>
          <w:b/>
          <w:color w:val="FF0000"/>
          <w:sz w:val="40"/>
          <w:szCs w:val="40"/>
        </w:rPr>
      </w:pPr>
      <w:r w:rsidRPr="00F175C4">
        <w:rPr>
          <w:b/>
          <w:color w:val="FF0000"/>
          <w:sz w:val="40"/>
          <w:szCs w:val="40"/>
        </w:rPr>
        <w:t xml:space="preserve"> SEO TOOLS</w:t>
      </w:r>
    </w:p>
    <w:p w:rsidR="00F175C4" w:rsidRPr="00E55E7B" w:rsidRDefault="00F175C4" w:rsidP="00F175C4">
      <w:pPr>
        <w:tabs>
          <w:tab w:val="left" w:pos="2715"/>
        </w:tabs>
        <w:rPr>
          <w:szCs w:val="22"/>
        </w:rPr>
      </w:pPr>
      <w:r w:rsidRPr="00F175C4">
        <w:rPr>
          <w:szCs w:val="22"/>
        </w:rPr>
        <w:t xml:space="preserve">* </w:t>
      </w:r>
      <w:proofErr w:type="gramStart"/>
      <w:r w:rsidRPr="00F175C4">
        <w:rPr>
          <w:szCs w:val="22"/>
        </w:rPr>
        <w:t>catchy</w:t>
      </w:r>
      <w:proofErr w:type="gramEnd"/>
      <w:r w:rsidRPr="00F175C4">
        <w:rPr>
          <w:szCs w:val="22"/>
        </w:rPr>
        <w:t xml:space="preserve"> title generator = https://www.title-generator.com/</w:t>
      </w:r>
    </w:p>
    <w:sectPr w:rsidR="00F175C4" w:rsidRPr="00E55E7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9B36AD"/>
    <w:rsid w:val="000857A3"/>
    <w:rsid w:val="000D2BF8"/>
    <w:rsid w:val="003B3C84"/>
    <w:rsid w:val="005868C5"/>
    <w:rsid w:val="005B56D9"/>
    <w:rsid w:val="00662497"/>
    <w:rsid w:val="006E62D4"/>
    <w:rsid w:val="007A0505"/>
    <w:rsid w:val="0081481C"/>
    <w:rsid w:val="008D2A86"/>
    <w:rsid w:val="00973FF9"/>
    <w:rsid w:val="009B36AD"/>
    <w:rsid w:val="00C734B3"/>
    <w:rsid w:val="00D10D0E"/>
    <w:rsid w:val="00DD484D"/>
    <w:rsid w:val="00E55E7B"/>
    <w:rsid w:val="00EA2A88"/>
    <w:rsid w:val="00F1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9B36A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6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9B36A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6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6F3"/>
    <w:rsid w:val="00082499"/>
    <w:rsid w:val="009C1B07"/>
    <w:rsid w:val="00EC4CD9"/>
    <w:rsid w:val="00FE2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49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4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SEO</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31BF7CF6-1E38-4096-839D-C883A0C53DEB}">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32</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Justice Ankomah</dc:creator>
  <cp:lastModifiedBy>Justice Ankomah</cp:lastModifiedBy>
  <cp:revision>27</cp:revision>
  <dcterms:created xsi:type="dcterms:W3CDTF">2021-03-30T20:27:00Z</dcterms:created>
  <dcterms:modified xsi:type="dcterms:W3CDTF">2021-04-06T21:58:00Z</dcterms:modified>
</cp:coreProperties>
</file>