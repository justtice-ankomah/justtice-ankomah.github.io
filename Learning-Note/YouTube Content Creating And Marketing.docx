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26F28DA-930E-49B3-B87B-632512A2D6AC}"/>
            <w:text/>
          </w:sdtPr>
          <w:sdtEndPr/>
          <w:sdtContent>
            <w:p w:rsidR="006560EC" w:rsidRDefault="00C7216C">
              <w:pPr>
                <w:pStyle w:val="Publishwithline"/>
              </w:pPr>
              <w:r>
                <w:t xml:space="preserve">YouTube Content Creating </w:t>
              </w:r>
              <w:proofErr w:type="gramStart"/>
              <w:r>
                <w:t>And</w:t>
              </w:r>
              <w:proofErr w:type="gramEnd"/>
              <w:r>
                <w:t xml:space="preserve"> Marketing </w:t>
              </w:r>
            </w:p>
          </w:sdtContent>
        </w:sdt>
        <w:p w:rsidR="006560EC" w:rsidRDefault="006560EC">
          <w:pPr>
            <w:pStyle w:val="underline"/>
          </w:pPr>
        </w:p>
        <w:p w:rsidR="006560EC" w:rsidRDefault="00BE20CD">
          <w:pPr>
            <w:pStyle w:val="PadderBetweenControlandBody"/>
          </w:pPr>
        </w:p>
      </w:sdtContent>
    </w:sdt>
    <w:p w:rsidR="00BC7069" w:rsidRPr="00C91EAD" w:rsidRDefault="00C91EAD" w:rsidP="00BC7069">
      <w:pPr>
        <w:rPr>
          <w:color w:val="FF0000"/>
          <w:sz w:val="28"/>
          <w:szCs w:val="28"/>
        </w:rPr>
      </w:pPr>
      <w:r w:rsidRPr="00C91EAD">
        <w:rPr>
          <w:color w:val="FF0000"/>
          <w:sz w:val="28"/>
          <w:szCs w:val="28"/>
        </w:rPr>
        <w:t>H</w:t>
      </w:r>
      <w:r w:rsidR="00BC7069" w:rsidRPr="00C91EAD">
        <w:rPr>
          <w:color w:val="FF0000"/>
          <w:sz w:val="28"/>
          <w:szCs w:val="28"/>
        </w:rPr>
        <w:t>ow to create co</w:t>
      </w:r>
      <w:r w:rsidRPr="00C91EAD">
        <w:rPr>
          <w:color w:val="FF0000"/>
          <w:sz w:val="28"/>
          <w:szCs w:val="28"/>
        </w:rPr>
        <w:t>ntent without showing your face</w:t>
      </w:r>
    </w:p>
    <w:p w:rsidR="00BC7069" w:rsidRDefault="00C91EAD" w:rsidP="00BC7069">
      <w:r>
        <w:t>C</w:t>
      </w:r>
      <w:r w:rsidR="00BC7069">
        <w:t xml:space="preserve">opy different kind of videos from </w:t>
      </w:r>
      <w:r>
        <w:t>YouTube or different source</w:t>
      </w:r>
      <w:r w:rsidR="00BC7069">
        <w:t xml:space="preserve"> and then combine it to make a single video. </w:t>
      </w:r>
    </w:p>
    <w:p w:rsidR="00BC7069" w:rsidRDefault="00BC7069" w:rsidP="00BC7069">
      <w:r>
        <w:t xml:space="preserve">Just like how </w:t>
      </w:r>
      <w:proofErr w:type="spellStart"/>
      <w:r>
        <w:t>edureka</w:t>
      </w:r>
      <w:proofErr w:type="spellEnd"/>
      <w:r>
        <w:t xml:space="preserve"> is doing, they combine different section of a singl</w:t>
      </w:r>
      <w:r w:rsidR="00C91EAD">
        <w:t>e</w:t>
      </w:r>
      <w:r>
        <w:t xml:space="preserve"> </w:t>
      </w:r>
      <w:r w:rsidR="00C91EAD">
        <w:t>topic</w:t>
      </w:r>
      <w:r>
        <w:t xml:space="preserve"> and make it a single full course video</w:t>
      </w:r>
    </w:p>
    <w:p w:rsidR="00BC7069" w:rsidRDefault="00BC7069" w:rsidP="00BC7069"/>
    <w:p w:rsidR="00BC7069" w:rsidRPr="00C91EAD" w:rsidRDefault="00C91EAD" w:rsidP="00BC7069">
      <w:pPr>
        <w:rPr>
          <w:color w:val="FF0000"/>
          <w:sz w:val="28"/>
          <w:szCs w:val="28"/>
        </w:rPr>
      </w:pPr>
      <w:r w:rsidRPr="00C91EAD">
        <w:rPr>
          <w:color w:val="FF0000"/>
          <w:sz w:val="28"/>
          <w:szCs w:val="28"/>
        </w:rPr>
        <w:t>H</w:t>
      </w:r>
      <w:r w:rsidR="00BC7069" w:rsidRPr="00C91EAD">
        <w:rPr>
          <w:color w:val="FF0000"/>
          <w:sz w:val="28"/>
          <w:szCs w:val="28"/>
        </w:rPr>
        <w:t xml:space="preserve">ow to go viral on </w:t>
      </w:r>
      <w:r w:rsidRPr="00C91EAD">
        <w:rPr>
          <w:color w:val="FF0000"/>
          <w:sz w:val="28"/>
          <w:szCs w:val="28"/>
        </w:rPr>
        <w:t>YouTube</w:t>
      </w:r>
      <w:r>
        <w:rPr>
          <w:color w:val="FF0000"/>
          <w:sz w:val="28"/>
          <w:szCs w:val="28"/>
        </w:rPr>
        <w:t>:</w:t>
      </w:r>
    </w:p>
    <w:p w:rsidR="00BC7069" w:rsidRDefault="00BC7069" w:rsidP="00BC7069">
      <w:r>
        <w:t xml:space="preserve">Add meta-data to your video title, description and tags. </w:t>
      </w:r>
      <w:proofErr w:type="gramStart"/>
      <w:r>
        <w:t>meta-data</w:t>
      </w:r>
      <w:proofErr w:type="gramEnd"/>
      <w:r>
        <w:t xml:space="preserve"> represent keywords about the video. </w:t>
      </w:r>
    </w:p>
    <w:p w:rsidR="00BC7069" w:rsidRDefault="00BC7069" w:rsidP="00BC7069">
      <w:r>
        <w:t xml:space="preserve">And make sure you have some similar text </w:t>
      </w:r>
      <w:r w:rsidR="00CB17EE">
        <w:t>around</w:t>
      </w:r>
      <w:r>
        <w:t xml:space="preserve"> all your images, so that </w:t>
      </w:r>
      <w:r w:rsidR="00CB17EE">
        <w:t>YouTube</w:t>
      </w:r>
      <w:r>
        <w:t xml:space="preserve"> can recommend your videos to your</w:t>
      </w:r>
    </w:p>
    <w:p w:rsidR="006560EC" w:rsidRDefault="00CB17EE" w:rsidP="00BC7069">
      <w:r>
        <w:t>Viewers</w:t>
      </w:r>
      <w:r w:rsidR="00BC7069">
        <w:t xml:space="preserve"> right after they are about to </w:t>
      </w:r>
      <w:r>
        <w:t>Finnish</w:t>
      </w:r>
      <w:r w:rsidR="00BC7069">
        <w:t xml:space="preserve"> watching a single video</w:t>
      </w:r>
    </w:p>
    <w:p w:rsidR="00CB17EE" w:rsidRDefault="00CB17EE" w:rsidP="00BC7069"/>
    <w:p w:rsidR="00CB17EE" w:rsidRPr="00CB17EE" w:rsidRDefault="00CB17EE" w:rsidP="00BC7069">
      <w:pPr>
        <w:rPr>
          <w:color w:val="FF0000"/>
          <w:sz w:val="28"/>
          <w:szCs w:val="28"/>
        </w:rPr>
      </w:pPr>
      <w:r w:rsidRPr="00CB17EE">
        <w:rPr>
          <w:color w:val="FF0000"/>
          <w:sz w:val="28"/>
          <w:szCs w:val="28"/>
        </w:rPr>
        <w:t>YouTube Earning Tips</w:t>
      </w:r>
    </w:p>
    <w:p w:rsidR="00CB17EE" w:rsidRDefault="00CB17EE" w:rsidP="00CB17EE">
      <w:pPr>
        <w:pStyle w:val="ListParagraph"/>
        <w:numPr>
          <w:ilvl w:val="0"/>
          <w:numId w:val="1"/>
        </w:numPr>
      </w:pPr>
      <w:r>
        <w:t>On YouTube the number of views that your videos get each month is more important than the number of subscriber. Because that’s what bring in the money.</w:t>
      </w:r>
    </w:p>
    <w:p w:rsidR="00CB17EE" w:rsidRDefault="00CB17EE" w:rsidP="00CB17EE">
      <w:pPr>
        <w:pStyle w:val="ListParagraph"/>
        <w:numPr>
          <w:ilvl w:val="0"/>
          <w:numId w:val="1"/>
        </w:numPr>
      </w:pPr>
      <w:r>
        <w:t>Focus your channel on a single niche. Because that is what will increase your “</w:t>
      </w:r>
      <w:proofErr w:type="spellStart"/>
      <w:r>
        <w:t>cpm</w:t>
      </w:r>
      <w:proofErr w:type="spellEnd"/>
      <w:r>
        <w:t xml:space="preserve">” on advertisers biding on YouTube ads. This will increase your earning each on each view. </w:t>
      </w:r>
    </w:p>
    <w:p w:rsidR="00CB17EE" w:rsidRDefault="00CB17EE" w:rsidP="00CB17EE"/>
    <w:p w:rsidR="00CB17EE" w:rsidRPr="00BE6B9B" w:rsidRDefault="00CB17EE" w:rsidP="00CB17EE">
      <w:pPr>
        <w:rPr>
          <w:b/>
          <w:color w:val="FF0000"/>
          <w:sz w:val="28"/>
          <w:szCs w:val="28"/>
        </w:rPr>
      </w:pPr>
      <w:r w:rsidRPr="00BE6B9B">
        <w:rPr>
          <w:b/>
          <w:color w:val="FF0000"/>
          <w:sz w:val="28"/>
          <w:szCs w:val="28"/>
        </w:rPr>
        <w:t>YouTube SEO</w:t>
      </w:r>
    </w:p>
    <w:p w:rsidR="00CB17EE" w:rsidRPr="00CB17EE" w:rsidRDefault="00BE6B9B" w:rsidP="00CB17EE">
      <w:pPr>
        <w:pStyle w:val="ListParagraph"/>
        <w:numPr>
          <w:ilvl w:val="0"/>
          <w:numId w:val="2"/>
        </w:numPr>
        <w:rPr>
          <w:color w:val="FF0000"/>
        </w:rPr>
      </w:pPr>
      <w:r w:rsidRPr="00BE6B9B">
        <w:rPr>
          <w:color w:val="00B0F0"/>
        </w:rPr>
        <w:t>YouTube</w:t>
      </w:r>
      <w:r w:rsidR="00CB17EE" w:rsidRPr="00BE6B9B">
        <w:rPr>
          <w:color w:val="00B0F0"/>
        </w:rPr>
        <w:t xml:space="preserve"> Search</w:t>
      </w:r>
      <w:r w:rsidR="00CB17EE" w:rsidRPr="00E809C3">
        <w:rPr>
          <w:color w:val="E36C0A" w:themeColor="accent6" w:themeShade="BF"/>
        </w:rPr>
        <w:t>:</w:t>
      </w:r>
      <w:r w:rsidR="00E809C3" w:rsidRPr="00E809C3">
        <w:rPr>
          <w:color w:val="E36C0A" w:themeColor="accent6" w:themeShade="BF"/>
        </w:rPr>
        <w:t xml:space="preserve">       works 20%</w:t>
      </w:r>
    </w:p>
    <w:p w:rsidR="00CB17EE" w:rsidRDefault="00CB17EE" w:rsidP="00CB17EE">
      <w:pPr>
        <w:rPr>
          <w:color w:val="000000" w:themeColor="text1"/>
        </w:rPr>
      </w:pPr>
      <w:r>
        <w:rPr>
          <w:color w:val="000000" w:themeColor="text1"/>
        </w:rPr>
        <w:t xml:space="preserve">This is where users </w:t>
      </w:r>
      <w:proofErr w:type="gramStart"/>
      <w:r>
        <w:rPr>
          <w:color w:val="000000" w:themeColor="text1"/>
        </w:rPr>
        <w:t>types</w:t>
      </w:r>
      <w:proofErr w:type="gramEnd"/>
      <w:r>
        <w:rPr>
          <w:color w:val="000000" w:themeColor="text1"/>
        </w:rPr>
        <w:t xml:space="preserve"> some keywords in </w:t>
      </w:r>
      <w:proofErr w:type="spellStart"/>
      <w:r>
        <w:rPr>
          <w:color w:val="000000" w:themeColor="text1"/>
        </w:rPr>
        <w:t>youtube</w:t>
      </w:r>
      <w:proofErr w:type="spellEnd"/>
      <w:r>
        <w:rPr>
          <w:color w:val="000000" w:themeColor="text1"/>
        </w:rPr>
        <w:t xml:space="preserve"> search box. </w:t>
      </w:r>
    </w:p>
    <w:p w:rsidR="00CB17EE" w:rsidRDefault="00CB17EE" w:rsidP="00CB17EE">
      <w:pPr>
        <w:rPr>
          <w:color w:val="000000" w:themeColor="text1"/>
        </w:rPr>
      </w:pPr>
      <w:r>
        <w:rPr>
          <w:color w:val="000000" w:themeColor="text1"/>
        </w:rPr>
        <w:t>The key is to type your topic in the YouTube search bar. As you type, YouTube</w:t>
      </w:r>
      <w:r w:rsidR="00E809C3">
        <w:rPr>
          <w:color w:val="000000" w:themeColor="text1"/>
        </w:rPr>
        <w:t xml:space="preserve"> will show dropdown with</w:t>
      </w:r>
      <w:r>
        <w:rPr>
          <w:color w:val="000000" w:themeColor="text1"/>
        </w:rPr>
        <w:t xml:space="preserve"> su</w:t>
      </w:r>
      <w:r w:rsidR="00E809C3">
        <w:rPr>
          <w:color w:val="000000" w:themeColor="text1"/>
        </w:rPr>
        <w:t>ggestions which are all phrases</w:t>
      </w:r>
      <w:r>
        <w:rPr>
          <w:color w:val="000000" w:themeColor="text1"/>
        </w:rPr>
        <w:t xml:space="preserve"> people are searching for. </w:t>
      </w:r>
    </w:p>
    <w:p w:rsidR="00E809C3" w:rsidRDefault="00E809C3" w:rsidP="00CB17EE">
      <w:pPr>
        <w:rPr>
          <w:color w:val="000000" w:themeColor="text1"/>
        </w:rPr>
      </w:pPr>
      <w:r>
        <w:rPr>
          <w:noProof/>
          <w:color w:val="000000" w:themeColor="text1"/>
        </w:rPr>
        <w:drawing>
          <wp:inline distT="0" distB="0" distL="0" distR="0">
            <wp:extent cx="2914650" cy="1638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8111" cy="1640636"/>
                    </a:xfrm>
                    <a:prstGeom prst="rect">
                      <a:avLst/>
                    </a:prstGeom>
                  </pic:spPr>
                </pic:pic>
              </a:graphicData>
            </a:graphic>
          </wp:inline>
        </w:drawing>
      </w:r>
    </w:p>
    <w:p w:rsidR="00CB17EE" w:rsidRDefault="00CB17EE" w:rsidP="00E809C3">
      <w:pPr>
        <w:rPr>
          <w:color w:val="000000" w:themeColor="text1"/>
        </w:rPr>
      </w:pPr>
    </w:p>
    <w:p w:rsidR="00E809C3" w:rsidRDefault="00E809C3" w:rsidP="00E809C3">
      <w:pPr>
        <w:rPr>
          <w:color w:val="000000" w:themeColor="text1"/>
        </w:rPr>
      </w:pPr>
      <w:r>
        <w:rPr>
          <w:color w:val="000000" w:themeColor="text1"/>
        </w:rPr>
        <w:t xml:space="preserve">Create a video with one of these </w:t>
      </w:r>
      <w:proofErr w:type="gramStart"/>
      <w:r>
        <w:rPr>
          <w:color w:val="000000" w:themeColor="text1"/>
        </w:rPr>
        <w:t>phrase</w:t>
      </w:r>
      <w:proofErr w:type="gramEnd"/>
      <w:r>
        <w:rPr>
          <w:color w:val="000000" w:themeColor="text1"/>
        </w:rPr>
        <w:t xml:space="preserve"> in your title and two of it in your description. And you will get more luck of people searching for this topic. </w:t>
      </w:r>
    </w:p>
    <w:p w:rsidR="00E809C3" w:rsidRPr="00E809C3" w:rsidRDefault="00E809C3" w:rsidP="00E809C3">
      <w:pPr>
        <w:pStyle w:val="ListParagraph"/>
        <w:numPr>
          <w:ilvl w:val="0"/>
          <w:numId w:val="5"/>
        </w:numPr>
        <w:rPr>
          <w:color w:val="E36C0A" w:themeColor="accent6" w:themeShade="BF"/>
        </w:rPr>
      </w:pPr>
      <w:r w:rsidRPr="00E809C3">
        <w:rPr>
          <w:color w:val="000000" w:themeColor="text1"/>
        </w:rPr>
        <w:t xml:space="preserve"> </w:t>
      </w:r>
      <w:r w:rsidRPr="00BE6B9B">
        <w:rPr>
          <w:color w:val="00B0F0"/>
        </w:rPr>
        <w:t>Similar Video Recommendation</w:t>
      </w:r>
      <w:r w:rsidRPr="00E809C3">
        <w:rPr>
          <w:color w:val="000000" w:themeColor="text1"/>
        </w:rPr>
        <w:t xml:space="preserve">:      </w:t>
      </w:r>
      <w:r w:rsidRPr="00E809C3">
        <w:rPr>
          <w:color w:val="E36C0A" w:themeColor="accent6" w:themeShade="BF"/>
        </w:rPr>
        <w:t>works 43%</w:t>
      </w:r>
    </w:p>
    <w:p w:rsidR="00CB17EE" w:rsidRDefault="00E809C3" w:rsidP="00E809C3">
      <w:pPr>
        <w:rPr>
          <w:color w:val="000000" w:themeColor="text1"/>
        </w:rPr>
      </w:pPr>
      <w:r>
        <w:rPr>
          <w:color w:val="000000" w:themeColor="text1"/>
        </w:rPr>
        <w:t xml:space="preserve">This is where YouTube recommend your videos to others after watching similar one. </w:t>
      </w:r>
    </w:p>
    <w:p w:rsidR="00E809C3" w:rsidRDefault="00E809C3" w:rsidP="00E809C3">
      <w:pPr>
        <w:rPr>
          <w:color w:val="000000" w:themeColor="text1"/>
        </w:rPr>
      </w:pPr>
      <w:r>
        <w:rPr>
          <w:color w:val="000000" w:themeColor="text1"/>
        </w:rPr>
        <w:t xml:space="preserve">The key is that, you have to find the most viewed similar video of your target keyword. And try and get your video recommended after it. </w:t>
      </w:r>
    </w:p>
    <w:p w:rsidR="00E809C3" w:rsidRDefault="00E809C3" w:rsidP="00E809C3">
      <w:pPr>
        <w:rPr>
          <w:color w:val="000000" w:themeColor="text1"/>
        </w:rPr>
      </w:pPr>
      <w:r>
        <w:rPr>
          <w:color w:val="000000" w:themeColor="text1"/>
        </w:rPr>
        <w:t xml:space="preserve">You can do this by searching for some phrase in YouTube and sort </w:t>
      </w:r>
      <w:proofErr w:type="spellStart"/>
      <w:proofErr w:type="gramStart"/>
      <w:r>
        <w:rPr>
          <w:color w:val="000000" w:themeColor="text1"/>
        </w:rPr>
        <w:t>ib</w:t>
      </w:r>
      <w:proofErr w:type="spellEnd"/>
      <w:proofErr w:type="gramEnd"/>
      <w:r>
        <w:rPr>
          <w:color w:val="000000" w:themeColor="text1"/>
        </w:rPr>
        <w:t xml:space="preserve"> by “view count” for find the most viewed video on that phrase. Then pay close attention to the keywords used in the title of that video. Then include it in your video title.</w:t>
      </w:r>
    </w:p>
    <w:p w:rsidR="00E809C3" w:rsidRDefault="00BE6B9B" w:rsidP="00E809C3">
      <w:pPr>
        <w:rPr>
          <w:color w:val="000000" w:themeColor="text1"/>
        </w:rPr>
      </w:pPr>
      <w:r>
        <w:rPr>
          <w:noProof/>
          <w:color w:val="000000" w:themeColor="text1"/>
        </w:rPr>
        <w:drawing>
          <wp:inline distT="0" distB="0" distL="0" distR="0">
            <wp:extent cx="5421312" cy="30480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32239" cy="3054144"/>
                    </a:xfrm>
                    <a:prstGeom prst="rect">
                      <a:avLst/>
                    </a:prstGeom>
                  </pic:spPr>
                </pic:pic>
              </a:graphicData>
            </a:graphic>
          </wp:inline>
        </w:drawing>
      </w:r>
    </w:p>
    <w:p w:rsidR="00E809C3" w:rsidRDefault="00E809C3" w:rsidP="00E809C3">
      <w:pPr>
        <w:rPr>
          <w:color w:val="000000" w:themeColor="text1"/>
        </w:rPr>
      </w:pPr>
    </w:p>
    <w:p w:rsidR="00B51816" w:rsidRDefault="00B51816" w:rsidP="00E809C3">
      <w:pPr>
        <w:rPr>
          <w:color w:val="000000" w:themeColor="text1"/>
        </w:rPr>
      </w:pPr>
    </w:p>
    <w:p w:rsidR="00CB17EE" w:rsidRPr="00BE6B9B" w:rsidRDefault="00BE6B9B" w:rsidP="00CB17EE">
      <w:pPr>
        <w:ind w:left="360"/>
        <w:rPr>
          <w:color w:val="FF0000"/>
          <w:sz w:val="28"/>
          <w:szCs w:val="28"/>
        </w:rPr>
      </w:pPr>
      <w:r w:rsidRPr="00BE6B9B">
        <w:rPr>
          <w:color w:val="FF0000"/>
          <w:sz w:val="28"/>
          <w:szCs w:val="28"/>
        </w:rPr>
        <w:t>Focus on Quality over Quantity In Everything</w:t>
      </w:r>
      <w:r w:rsidR="00636369">
        <w:rPr>
          <w:color w:val="FF0000"/>
          <w:sz w:val="28"/>
          <w:szCs w:val="28"/>
        </w:rPr>
        <w:t xml:space="preserve"> (Both </w:t>
      </w:r>
      <w:r w:rsidR="00BE20CD">
        <w:rPr>
          <w:color w:val="FF0000"/>
          <w:sz w:val="28"/>
          <w:szCs w:val="28"/>
        </w:rPr>
        <w:t>YouTube</w:t>
      </w:r>
      <w:r w:rsidR="00636369">
        <w:rPr>
          <w:color w:val="FF0000"/>
          <w:sz w:val="28"/>
          <w:szCs w:val="28"/>
        </w:rPr>
        <w:t xml:space="preserve"> And Blogging)</w:t>
      </w:r>
      <w:bookmarkStart w:id="0" w:name="_GoBack"/>
      <w:bookmarkEnd w:id="0"/>
    </w:p>
    <w:p w:rsidR="00CB17EE" w:rsidRPr="00BE6B9B" w:rsidRDefault="00BE6B9B" w:rsidP="00BE6B9B">
      <w:pPr>
        <w:rPr>
          <w:color w:val="000000" w:themeColor="text1"/>
        </w:rPr>
      </w:pPr>
      <w:r>
        <w:rPr>
          <w:color w:val="000000" w:themeColor="text1"/>
        </w:rPr>
        <w:t xml:space="preserve">You need to put in much effort to create good quality video where people will watch and watch than uploading videos everyday where no one is interested in watching. </w:t>
      </w:r>
    </w:p>
    <w:p w:rsidR="00CB17EE" w:rsidRDefault="00CB17EE" w:rsidP="00CB17EE">
      <w:pPr>
        <w:ind w:left="360"/>
        <w:rPr>
          <w:color w:val="000000" w:themeColor="text1"/>
        </w:rPr>
      </w:pPr>
    </w:p>
    <w:p w:rsidR="00CB17EE" w:rsidRDefault="00CB17EE" w:rsidP="00CB17EE">
      <w:pPr>
        <w:ind w:left="360"/>
        <w:rPr>
          <w:color w:val="000000" w:themeColor="text1"/>
        </w:rPr>
      </w:pPr>
    </w:p>
    <w:p w:rsidR="00CB17EE" w:rsidRDefault="00CB17EE" w:rsidP="00CB17EE">
      <w:pPr>
        <w:ind w:left="360"/>
        <w:rPr>
          <w:color w:val="000000" w:themeColor="text1"/>
        </w:rPr>
      </w:pPr>
    </w:p>
    <w:p w:rsidR="00CB17EE" w:rsidRDefault="00CB17EE" w:rsidP="00CB17EE">
      <w:pPr>
        <w:ind w:left="360"/>
        <w:rPr>
          <w:color w:val="000000" w:themeColor="text1"/>
        </w:rPr>
      </w:pPr>
    </w:p>
    <w:p w:rsidR="00CB17EE" w:rsidRPr="00CB17EE" w:rsidRDefault="00CB17EE" w:rsidP="00CB17EE">
      <w:pPr>
        <w:ind w:left="360"/>
        <w:rPr>
          <w:color w:val="000000" w:themeColor="text1"/>
        </w:rPr>
      </w:pPr>
    </w:p>
    <w:sectPr w:rsidR="00CB17EE" w:rsidRPr="00CB17E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84D70"/>
    <w:multiLevelType w:val="hybridMultilevel"/>
    <w:tmpl w:val="75C20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5400EE"/>
    <w:multiLevelType w:val="hybridMultilevel"/>
    <w:tmpl w:val="703048AE"/>
    <w:lvl w:ilvl="0" w:tplc="B74C7A4E">
      <w:start w:val="2"/>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AF4293"/>
    <w:multiLevelType w:val="hybridMultilevel"/>
    <w:tmpl w:val="9F703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4B4983"/>
    <w:multiLevelType w:val="hybridMultilevel"/>
    <w:tmpl w:val="87EAA82A"/>
    <w:lvl w:ilvl="0" w:tplc="A274C7AC">
      <w:start w:val="2"/>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FC05A4A"/>
    <w:multiLevelType w:val="hybridMultilevel"/>
    <w:tmpl w:val="D7D21BB4"/>
    <w:lvl w:ilvl="0" w:tplc="340E7236">
      <w:start w:val="2"/>
      <w:numFmt w:val="decimal"/>
      <w:lvlText w:val="%1."/>
      <w:lvlJc w:val="left"/>
      <w:pPr>
        <w:ind w:left="1080" w:hanging="360"/>
      </w:pPr>
      <w:rPr>
        <w:rFonts w:hint="default"/>
        <w:color w:val="E36C0A" w:themeColor="accent6" w:themeShade="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log" w:val="1"/>
  </w:docVars>
  <w:rsids>
    <w:rsidRoot w:val="00C7216C"/>
    <w:rsid w:val="00636369"/>
    <w:rsid w:val="006560EC"/>
    <w:rsid w:val="00741AEB"/>
    <w:rsid w:val="00B51816"/>
    <w:rsid w:val="00BC7069"/>
    <w:rsid w:val="00BE20CD"/>
    <w:rsid w:val="00BE6B9B"/>
    <w:rsid w:val="00C7216C"/>
    <w:rsid w:val="00C91EAD"/>
    <w:rsid w:val="00CB17EE"/>
    <w:rsid w:val="00E80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paragraph" w:styleId="BalloonText">
    <w:name w:val="Balloon Text"/>
    <w:basedOn w:val="Normal"/>
    <w:link w:val="BalloonTextChar"/>
    <w:uiPriority w:val="99"/>
    <w:semiHidden/>
    <w:rsid w:val="00C7216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1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paragraph" w:styleId="BalloonText">
    <w:name w:val="Balloon Text"/>
    <w:basedOn w:val="Normal"/>
    <w:link w:val="BalloonTextChar"/>
    <w:uiPriority w:val="99"/>
    <w:semiHidden/>
    <w:rsid w:val="00C7216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1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15C"/>
    <w:rsid w:val="005F615C"/>
    <w:rsid w:val="00670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615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615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YouTube Content Creating And Marketing </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26F28DA-930E-49B3-B87B-632512A2D6AC}">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19</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Justice Ankomah</dc:creator>
  <cp:lastModifiedBy>Justice Ankomah</cp:lastModifiedBy>
  <cp:revision>13</cp:revision>
  <dcterms:created xsi:type="dcterms:W3CDTF">2021-05-23T18:30:00Z</dcterms:created>
  <dcterms:modified xsi:type="dcterms:W3CDTF">2021-05-23T18:49:00Z</dcterms:modified>
</cp:coreProperties>
</file>