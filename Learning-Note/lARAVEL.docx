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25A81B5-32E8-4019-8EBA-0D5B22E8CC65}"/>
            <w:text/>
          </w:sdtPr>
          <w:sdtEndPr/>
          <w:sdtContent>
            <w:p w:rsidR="00E77416" w:rsidRDefault="0036771F">
              <w:pPr>
                <w:pStyle w:val="Publishwithline"/>
              </w:pPr>
              <w:proofErr w:type="spellStart"/>
              <w:proofErr w:type="gramStart"/>
              <w:r>
                <w:t>lARAVEL</w:t>
              </w:r>
              <w:proofErr w:type="spellEnd"/>
              <w:proofErr w:type="gramEnd"/>
            </w:p>
          </w:sdtContent>
        </w:sdt>
        <w:p w:rsidR="00E77416" w:rsidRDefault="00E77416">
          <w:pPr>
            <w:pStyle w:val="underline"/>
          </w:pPr>
        </w:p>
        <w:p w:rsidR="00E77416" w:rsidRDefault="000477BC">
          <w:pPr>
            <w:pStyle w:val="PadderBetweenControlandBody"/>
          </w:pPr>
        </w:p>
      </w:sdtContent>
    </w:sdt>
    <w:p w:rsidR="00CB57AA" w:rsidRDefault="00CB57AA" w:rsidP="0036771F">
      <w:pPr>
        <w:rPr>
          <w:b/>
          <w:color w:val="FF0000"/>
        </w:rPr>
      </w:pPr>
      <w:r>
        <w:rPr>
          <w:b/>
          <w:color w:val="FF0000"/>
        </w:rPr>
        <w:t>INSTALL LARAVEL VIA COMPOSER</w:t>
      </w:r>
    </w:p>
    <w:p w:rsidR="00CB57AA" w:rsidRDefault="00CB57AA" w:rsidP="0036771F">
      <w:pPr>
        <w:rPr>
          <w:color w:val="000000" w:themeColor="text1"/>
        </w:rPr>
      </w:pPr>
      <w:r>
        <w:rPr>
          <w:color w:val="000000" w:themeColor="text1"/>
        </w:rPr>
        <w:t>First</w:t>
      </w:r>
      <w:r w:rsidR="00113560">
        <w:rPr>
          <w:color w:val="000000" w:themeColor="text1"/>
        </w:rPr>
        <w:t>,</w:t>
      </w:r>
      <w:r>
        <w:rPr>
          <w:color w:val="000000" w:themeColor="text1"/>
        </w:rPr>
        <w:t xml:space="preserve"> download and install composer on your system.</w:t>
      </w:r>
    </w:p>
    <w:p w:rsidR="00113560" w:rsidRDefault="00113560" w:rsidP="0036771F">
      <w:pPr>
        <w:rPr>
          <w:color w:val="000000" w:themeColor="text1"/>
        </w:rPr>
      </w:pPr>
      <w:r>
        <w:rPr>
          <w:color w:val="000000" w:themeColor="text1"/>
        </w:rPr>
        <w:t xml:space="preserve">Then open </w:t>
      </w:r>
      <w:proofErr w:type="spellStart"/>
      <w:r>
        <w:rPr>
          <w:color w:val="000000" w:themeColor="text1"/>
        </w:rPr>
        <w:t>Cli</w:t>
      </w:r>
      <w:proofErr w:type="spellEnd"/>
      <w:r>
        <w:rPr>
          <w:color w:val="000000" w:themeColor="text1"/>
        </w:rPr>
        <w:t>:</w:t>
      </w:r>
    </w:p>
    <w:p w:rsidR="00CB57AA" w:rsidRDefault="00CB57AA" w:rsidP="0036771F">
      <w:pPr>
        <w:rPr>
          <w:b/>
          <w:color w:val="FF0000"/>
        </w:rPr>
      </w:pPr>
      <w:r>
        <w:rPr>
          <w:color w:val="000000" w:themeColor="text1"/>
        </w:rPr>
        <w:t xml:space="preserve">Second, Use composer to install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r w:rsidR="00113560">
        <w:rPr>
          <w:color w:val="000000" w:themeColor="text1"/>
        </w:rPr>
        <w:t xml:space="preserve">globally </w:t>
      </w:r>
      <w:r>
        <w:rPr>
          <w:color w:val="000000" w:themeColor="text1"/>
        </w:rPr>
        <w:t>with this code “</w:t>
      </w:r>
      <w:r w:rsidRPr="00CB57AA">
        <w:rPr>
          <w:color w:val="000000" w:themeColor="text1"/>
        </w:rPr>
        <w:t xml:space="preserve">composer global require </w:t>
      </w:r>
      <w:proofErr w:type="spellStart"/>
      <w:r w:rsidRPr="00CB57AA">
        <w:rPr>
          <w:color w:val="000000" w:themeColor="text1"/>
        </w:rPr>
        <w:t>laravel</w:t>
      </w:r>
      <w:proofErr w:type="spellEnd"/>
      <w:r w:rsidRPr="00CB57AA">
        <w:rPr>
          <w:color w:val="000000" w:themeColor="text1"/>
        </w:rPr>
        <w:t>/installer</w:t>
      </w:r>
      <w:r>
        <w:rPr>
          <w:color w:val="000000" w:themeColor="text1"/>
        </w:rPr>
        <w:t>”</w:t>
      </w:r>
      <w:r w:rsidR="00173AC2">
        <w:rPr>
          <w:b/>
          <w:color w:val="FF0000"/>
        </w:rPr>
        <w:t xml:space="preserve">  </w:t>
      </w:r>
    </w:p>
    <w:p w:rsidR="00113560" w:rsidRDefault="00113560" w:rsidP="00113560">
      <w:pPr>
        <w:tabs>
          <w:tab w:val="left" w:pos="1290"/>
        </w:tabs>
        <w:rPr>
          <w:color w:val="000000" w:themeColor="text1"/>
        </w:rPr>
      </w:pPr>
      <w:r w:rsidRPr="00113560">
        <w:rPr>
          <w:color w:val="000000" w:themeColor="text1"/>
        </w:rPr>
        <w:t xml:space="preserve">Third, </w:t>
      </w:r>
      <w:proofErr w:type="gramStart"/>
      <w:r w:rsidRPr="00113560">
        <w:rPr>
          <w:color w:val="000000" w:themeColor="text1"/>
        </w:rPr>
        <w:t xml:space="preserve">Create  </w:t>
      </w:r>
      <w:proofErr w:type="spellStart"/>
      <w:r w:rsidRPr="00113560">
        <w:rPr>
          <w:color w:val="000000" w:themeColor="text1"/>
        </w:rPr>
        <w:t>laravel</w:t>
      </w:r>
      <w:proofErr w:type="spellEnd"/>
      <w:proofErr w:type="gramEnd"/>
      <w:r w:rsidRPr="00113560">
        <w:rPr>
          <w:color w:val="000000" w:themeColor="text1"/>
        </w:rPr>
        <w:t xml:space="preserve"> project with “</w:t>
      </w:r>
      <w:proofErr w:type="spellStart"/>
      <w:r w:rsidRPr="00113560">
        <w:rPr>
          <w:color w:val="000000" w:themeColor="text1"/>
        </w:rPr>
        <w:t>laravel</w:t>
      </w:r>
      <w:proofErr w:type="spellEnd"/>
      <w:r w:rsidRPr="00113560">
        <w:rPr>
          <w:color w:val="000000" w:themeColor="text1"/>
        </w:rPr>
        <w:t xml:space="preserve"> new </w:t>
      </w:r>
      <w:proofErr w:type="spellStart"/>
      <w:r w:rsidRPr="00113560">
        <w:rPr>
          <w:color w:val="000000" w:themeColor="text1"/>
        </w:rPr>
        <w:t>project_Name</w:t>
      </w:r>
      <w:proofErr w:type="spellEnd"/>
      <w:r w:rsidRPr="00113560">
        <w:rPr>
          <w:color w:val="000000" w:themeColor="text1"/>
        </w:rPr>
        <w:t>”</w:t>
      </w:r>
    </w:p>
    <w:p w:rsidR="00113560" w:rsidRDefault="00113560" w:rsidP="00343875">
      <w:pPr>
        <w:tabs>
          <w:tab w:val="left" w:pos="1290"/>
          <w:tab w:val="center" w:pos="8910"/>
        </w:tabs>
        <w:rPr>
          <w:color w:val="000000" w:themeColor="text1"/>
        </w:rPr>
      </w:pPr>
      <w:r>
        <w:rPr>
          <w:color w:val="000000" w:themeColor="text1"/>
        </w:rPr>
        <w:t xml:space="preserve">Fourth, navigate to the project directory with “cd </w:t>
      </w:r>
      <w:proofErr w:type="spellStart"/>
      <w:r w:rsidRPr="00113560">
        <w:rPr>
          <w:color w:val="000000" w:themeColor="text1"/>
        </w:rPr>
        <w:t>project_Name</w:t>
      </w:r>
      <w:proofErr w:type="spellEnd"/>
      <w:r w:rsidRPr="00113560">
        <w:rPr>
          <w:color w:val="000000" w:themeColor="text1"/>
        </w:rPr>
        <w:t>”</w:t>
      </w:r>
      <w:r w:rsidR="00343875">
        <w:rPr>
          <w:color w:val="000000" w:themeColor="text1"/>
        </w:rPr>
        <w:tab/>
      </w:r>
    </w:p>
    <w:p w:rsidR="00113560" w:rsidRPr="00113560" w:rsidRDefault="00113560" w:rsidP="00113560">
      <w:pPr>
        <w:tabs>
          <w:tab w:val="left" w:pos="1290"/>
        </w:tabs>
        <w:rPr>
          <w:color w:val="000000" w:themeColor="text1"/>
        </w:rPr>
      </w:pPr>
      <w:r>
        <w:rPr>
          <w:color w:val="000000" w:themeColor="text1"/>
        </w:rPr>
        <w:t>Five, start the server with “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artisan serve”</w:t>
      </w:r>
    </w:p>
    <w:p w:rsidR="00CB57AA" w:rsidRPr="00113560" w:rsidRDefault="00113560" w:rsidP="00113560">
      <w:pPr>
        <w:rPr>
          <w:color w:val="00B050"/>
        </w:rPr>
      </w:pPr>
      <w:r w:rsidRPr="001E55EC">
        <w:rPr>
          <w:color w:val="00B050"/>
        </w:rPr>
        <w:t>==</w:t>
      </w:r>
      <w:r>
        <w:rPr>
          <w:color w:val="00B050"/>
        </w:rPr>
        <w:t>===============================</w:t>
      </w:r>
      <w:r w:rsidR="00B250AD" w:rsidRPr="001E55EC">
        <w:rPr>
          <w:color w:val="00B050"/>
        </w:rPr>
        <w:t>==</w:t>
      </w:r>
      <w:r w:rsidR="00B250AD">
        <w:rPr>
          <w:color w:val="00B050"/>
        </w:rPr>
        <w:t>===============================</w:t>
      </w:r>
    </w:p>
    <w:p w:rsidR="0036771F" w:rsidRPr="00173AC2" w:rsidRDefault="00173AC2" w:rsidP="0036771F">
      <w:pPr>
        <w:rPr>
          <w:b/>
          <w:color w:val="FF0000"/>
        </w:rPr>
      </w:pPr>
      <w:r>
        <w:rPr>
          <w:b/>
          <w:color w:val="FF0000"/>
        </w:rPr>
        <w:t>ROUTING</w:t>
      </w:r>
      <w:proofErr w:type="gramStart"/>
      <w:r>
        <w:rPr>
          <w:b/>
          <w:color w:val="FF0000"/>
        </w:rPr>
        <w:t>::</w:t>
      </w:r>
      <w:proofErr w:type="gramEnd"/>
    </w:p>
    <w:p w:rsidR="0036771F" w:rsidRDefault="0036771F" w:rsidP="0036771F">
      <w:r>
        <w:t>I</w:t>
      </w:r>
      <w:r w:rsidR="00173AC2">
        <w:t>t’s a way</w:t>
      </w:r>
      <w:r>
        <w:t xml:space="preserve"> of making an http request to a specific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eg</w:t>
      </w:r>
      <w:proofErr w:type="spellEnd"/>
      <w:r>
        <w:t xml:space="preserve">. </w:t>
      </w:r>
      <w:proofErr w:type="spellStart"/>
      <w:r>
        <w:t>form.php</w:t>
      </w:r>
      <w:proofErr w:type="spellEnd"/>
      <w:r>
        <w:t xml:space="preserve">, </w:t>
      </w:r>
      <w:proofErr w:type="spellStart"/>
      <w:r>
        <w:t>contact.php</w:t>
      </w:r>
      <w:proofErr w:type="spellEnd"/>
    </w:p>
    <w:p w:rsidR="0036771F" w:rsidRDefault="0036771F" w:rsidP="0036771F">
      <w:proofErr w:type="gramStart"/>
      <w:r>
        <w:t>all</w:t>
      </w:r>
      <w:proofErr w:type="gramEnd"/>
      <w:r>
        <w:t xml:space="preserve"> </w:t>
      </w:r>
      <w:proofErr w:type="spellStart"/>
      <w:r>
        <w:t>laravel</w:t>
      </w:r>
      <w:proofErr w:type="spellEnd"/>
      <w:r>
        <w:t xml:space="preserve"> routing are defined in routes/</w:t>
      </w:r>
      <w:proofErr w:type="spellStart"/>
      <w:r>
        <w:t>web.php</w:t>
      </w:r>
      <w:proofErr w:type="spellEnd"/>
    </w:p>
    <w:p w:rsidR="0036771F" w:rsidRDefault="0036771F" w:rsidP="0036771F">
      <w:proofErr w:type="gramStart"/>
      <w:r>
        <w:t>some</w:t>
      </w:r>
      <w:proofErr w:type="gramEnd"/>
      <w:r>
        <w:t xml:space="preserve"> of it routing methods are Route::get($</w:t>
      </w:r>
      <w:proofErr w:type="spellStart"/>
      <w:r>
        <w:t>url</w:t>
      </w:r>
      <w:proofErr w:type="spellEnd"/>
      <w:r>
        <w:t>, $</w:t>
      </w:r>
      <w:proofErr w:type="spellStart"/>
      <w:r>
        <w:t>callbackfunc</w:t>
      </w:r>
      <w:proofErr w:type="spellEnd"/>
      <w:r>
        <w:t>), post($</w:t>
      </w:r>
      <w:proofErr w:type="spellStart"/>
      <w:r>
        <w:t>url</w:t>
      </w:r>
      <w:proofErr w:type="spellEnd"/>
      <w:r>
        <w:t>, $</w:t>
      </w:r>
      <w:proofErr w:type="spellStart"/>
      <w:r>
        <w:t>callbackfunc</w:t>
      </w:r>
      <w:proofErr w:type="spellEnd"/>
      <w:r>
        <w:t>), delete($</w:t>
      </w:r>
      <w:proofErr w:type="spellStart"/>
      <w:r>
        <w:t>url</w:t>
      </w:r>
      <w:proofErr w:type="spellEnd"/>
      <w:r>
        <w:t>, $</w:t>
      </w:r>
      <w:proofErr w:type="spellStart"/>
      <w:r>
        <w:t>callbackfunc</w:t>
      </w:r>
      <w:proofErr w:type="spellEnd"/>
      <w:r>
        <w:t xml:space="preserve">), match(['post', 'get'], </w:t>
      </w:r>
    </w:p>
    <w:p w:rsidR="0036771F" w:rsidRDefault="0036771F" w:rsidP="0036771F">
      <w:r>
        <w:t>$</w:t>
      </w:r>
      <w:proofErr w:type="spellStart"/>
      <w:r>
        <w:t>callbackfunc</w:t>
      </w:r>
      <w:proofErr w:type="spellEnd"/>
      <w:r>
        <w:t xml:space="preserve">), </w:t>
      </w:r>
      <w:proofErr w:type="gramStart"/>
      <w:r>
        <w:t>any(</w:t>
      </w:r>
      <w:proofErr w:type="gramEnd"/>
      <w:r>
        <w:t>$</w:t>
      </w:r>
      <w:proofErr w:type="spellStart"/>
      <w:r>
        <w:t>url</w:t>
      </w:r>
      <w:proofErr w:type="spellEnd"/>
      <w:r>
        <w:t>, $</w:t>
      </w:r>
      <w:proofErr w:type="spellStart"/>
      <w:r>
        <w:t>callbackfunc</w:t>
      </w:r>
      <w:proofErr w:type="spellEnd"/>
      <w:r>
        <w:t>), view($</w:t>
      </w:r>
      <w:proofErr w:type="spellStart"/>
      <w:r>
        <w:t>url</w:t>
      </w:r>
      <w:proofErr w:type="spellEnd"/>
      <w:r>
        <w:t>,"</w:t>
      </w:r>
      <w:proofErr w:type="spellStart"/>
      <w:r>
        <w:t>blade_view_name</w:t>
      </w:r>
      <w:proofErr w:type="spellEnd"/>
      <w:r>
        <w:t>");</w:t>
      </w:r>
    </w:p>
    <w:p w:rsidR="0036771F" w:rsidRDefault="0036771F" w:rsidP="0036771F">
      <w:r>
        <w:t>To see all the available route run</w:t>
      </w:r>
      <w:proofErr w:type="gramStart"/>
      <w:r>
        <w:t>::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route:list</w:t>
      </w:r>
      <w:proofErr w:type="spellEnd"/>
      <w:r>
        <w:t xml:space="preserve"> </w:t>
      </w:r>
    </w:p>
    <w:p w:rsidR="00173AC2" w:rsidRDefault="0036771F" w:rsidP="0036771F">
      <w:r>
        <w:t>You can perform routing in 3 ways:</w:t>
      </w:r>
      <w:r w:rsidR="005461E7">
        <w:t xml:space="preserve"> (1)</w:t>
      </w:r>
      <w:r>
        <w:t xml:space="preserve"> basic routing,</w:t>
      </w:r>
      <w:r w:rsidR="005461E7">
        <w:t xml:space="preserve"> (2)</w:t>
      </w:r>
      <w:r>
        <w:t xml:space="preserve"> required parameters routi</w:t>
      </w:r>
      <w:r w:rsidR="00173AC2">
        <w:t>ng</w:t>
      </w:r>
      <w:proofErr w:type="gramStart"/>
      <w:r w:rsidR="00173AC2">
        <w:t xml:space="preserve">, </w:t>
      </w:r>
      <w:r w:rsidR="005461E7">
        <w:t xml:space="preserve"> (</w:t>
      </w:r>
      <w:proofErr w:type="gramEnd"/>
      <w:r w:rsidR="005461E7">
        <w:t>3)</w:t>
      </w:r>
      <w:r w:rsidR="00173AC2">
        <w:t>optional parameters routing</w:t>
      </w:r>
    </w:p>
    <w:p w:rsidR="00BC09E3" w:rsidRDefault="00BC09E3" w:rsidP="0036771F"/>
    <w:p w:rsidR="0036771F" w:rsidRDefault="0036771F" w:rsidP="0036771F">
      <w:r>
        <w:t xml:space="preserve">Most routing methods </w:t>
      </w:r>
      <w:proofErr w:type="gramStart"/>
      <w:r>
        <w:t>takes</w:t>
      </w:r>
      <w:proofErr w:type="gramEnd"/>
      <w:r>
        <w:t xml:space="preserve"> in 2 parameters: the </w:t>
      </w:r>
      <w:proofErr w:type="spellStart"/>
      <w:r>
        <w:t>url</w:t>
      </w:r>
      <w:proofErr w:type="spellEnd"/>
      <w:r>
        <w:t xml:space="preserve"> and the callback function</w:t>
      </w:r>
    </w:p>
    <w:p w:rsidR="0036771F" w:rsidRDefault="0036771F" w:rsidP="0036771F"/>
    <w:p w:rsidR="0036771F" w:rsidRPr="00BC09E3" w:rsidRDefault="0036771F" w:rsidP="0036771F">
      <w:pPr>
        <w:rPr>
          <w:color w:val="002060"/>
        </w:rPr>
      </w:pPr>
      <w:r w:rsidRPr="00BC09E3">
        <w:rPr>
          <w:color w:val="002060"/>
        </w:rPr>
        <w:t>BASIC ROUTING: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'foo', function () {</w:t>
      </w:r>
    </w:p>
    <w:p w:rsidR="0036771F" w:rsidRDefault="0036771F" w:rsidP="0036771F">
      <w:r>
        <w:t xml:space="preserve">    </w:t>
      </w:r>
      <w:proofErr w:type="gramStart"/>
      <w:r>
        <w:t>return</w:t>
      </w:r>
      <w:proofErr w:type="gramEnd"/>
      <w:r>
        <w:t xml:space="preserve"> 'Hello World';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 xml:space="preserve">Sometimes you may need to register a route that responds to multiple HTTP </w:t>
      </w:r>
      <w:proofErr w:type="gramStart"/>
      <w:r>
        <w:t>request-method</w:t>
      </w:r>
      <w:proofErr w:type="gramEnd"/>
      <w:r>
        <w:t xml:space="preserve">. You may do so using the </w:t>
      </w:r>
      <w:proofErr w:type="gramStart"/>
      <w:r>
        <w:t>match(</w:t>
      </w:r>
      <w:proofErr w:type="gramEnd"/>
      <w:r>
        <w:t xml:space="preserve">) method. </w:t>
      </w:r>
    </w:p>
    <w:p w:rsidR="0036771F" w:rsidRDefault="0036771F" w:rsidP="0036771F">
      <w:r>
        <w:t xml:space="preserve">OR, you may even register a route that responds to all HTTP request-method using the </w:t>
      </w:r>
      <w:proofErr w:type="gramStart"/>
      <w:r>
        <w:t>any(</w:t>
      </w:r>
      <w:proofErr w:type="gramEnd"/>
      <w:r>
        <w:t>) method: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match(</w:t>
      </w:r>
      <w:proofErr w:type="gramEnd"/>
      <w:r>
        <w:t>['get', 'post'], '</w:t>
      </w:r>
      <w:proofErr w:type="spellStart"/>
      <w:r>
        <w:t>contactpage</w:t>
      </w:r>
      <w:proofErr w:type="spellEnd"/>
      <w:r>
        <w:t>', function () {</w:t>
      </w:r>
    </w:p>
    <w:p w:rsidR="0036771F" w:rsidRDefault="00BC09E3" w:rsidP="0036771F">
      <w:r>
        <w:t xml:space="preserve">    //this means i</w:t>
      </w:r>
      <w:r w:rsidR="0036771F">
        <w:t xml:space="preserve">f the request type to this </w:t>
      </w:r>
      <w:proofErr w:type="spellStart"/>
      <w:proofErr w:type="gramStart"/>
      <w:r w:rsidR="0036771F">
        <w:t>url</w:t>
      </w:r>
      <w:proofErr w:type="spellEnd"/>
      <w:proofErr w:type="gramEnd"/>
      <w:r w:rsidR="0036771F">
        <w:t xml:space="preserve"> '</w:t>
      </w:r>
      <w:proofErr w:type="spellStart"/>
      <w:r w:rsidR="0036771F">
        <w:t>contactpage</w:t>
      </w:r>
      <w:proofErr w:type="spellEnd"/>
      <w:r w:rsidR="0036771F">
        <w:t xml:space="preserve">' was made with "post" or "get" method, execute this function. </w:t>
      </w:r>
      <w:proofErr w:type="gramStart"/>
      <w:r w:rsidR="0036771F">
        <w:t>if</w:t>
      </w:r>
      <w:proofErr w:type="gramEnd"/>
      <w:r w:rsidR="0036771F">
        <w:t xml:space="preserve"> not don't execute this method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any(</w:t>
      </w:r>
      <w:proofErr w:type="gramEnd"/>
      <w:r>
        <w:t>'foo', function () {</w:t>
      </w:r>
    </w:p>
    <w:p w:rsidR="0036771F" w:rsidRDefault="0036771F" w:rsidP="0036771F">
      <w:r>
        <w:t xml:space="preserve">    //this means if any request method is made with this </w:t>
      </w:r>
      <w:proofErr w:type="spellStart"/>
      <w:proofErr w:type="gramStart"/>
      <w:r>
        <w:t>url</w:t>
      </w:r>
      <w:proofErr w:type="spellEnd"/>
      <w:proofErr w:type="gramEnd"/>
      <w:r>
        <w:t xml:space="preserve"> 'foo' execute this function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>Any HTML forms pointing to POST, PUT, or DELETE routes should include a CSRF token field. Otherwise, the request will be rejected</w:t>
      </w:r>
    </w:p>
    <w:p w:rsidR="0036771F" w:rsidRDefault="0036771F" w:rsidP="0036771F"/>
    <w:p w:rsidR="0036771F" w:rsidRDefault="0036771F" w:rsidP="0036771F">
      <w:r>
        <w:t>&lt;form method="POST" action="/profile"&gt;</w:t>
      </w:r>
    </w:p>
    <w:p w:rsidR="0036771F" w:rsidRDefault="0036771F" w:rsidP="0036771F">
      <w:r>
        <w:t xml:space="preserve">    {</w:t>
      </w:r>
      <w:proofErr w:type="gramStart"/>
      <w:r>
        <w:t xml:space="preserve">{ </w:t>
      </w:r>
      <w:proofErr w:type="spellStart"/>
      <w:r>
        <w:t>csrf</w:t>
      </w:r>
      <w:proofErr w:type="gramEnd"/>
      <w:r>
        <w:t>_field</w:t>
      </w:r>
      <w:proofErr w:type="spellEnd"/>
      <w:r>
        <w:t>() }}</w:t>
      </w:r>
    </w:p>
    <w:p w:rsidR="0036771F" w:rsidRDefault="0036771F" w:rsidP="0036771F">
      <w:r>
        <w:t xml:space="preserve">    ...</w:t>
      </w:r>
    </w:p>
    <w:p w:rsidR="0036771F" w:rsidRDefault="0036771F" w:rsidP="0036771F">
      <w:r>
        <w:t>&lt;/form&gt;</w:t>
      </w:r>
    </w:p>
    <w:p w:rsidR="0036771F" w:rsidRPr="00A66B56" w:rsidRDefault="0036771F" w:rsidP="0036771F">
      <w:pPr>
        <w:rPr>
          <w:color w:val="002060"/>
        </w:rPr>
      </w:pPr>
    </w:p>
    <w:p w:rsidR="0036771F" w:rsidRPr="00A66B56" w:rsidRDefault="0036771F" w:rsidP="0036771F">
      <w:pPr>
        <w:rPr>
          <w:color w:val="002060"/>
        </w:rPr>
      </w:pPr>
      <w:r w:rsidRPr="00A66B56">
        <w:rPr>
          <w:color w:val="002060"/>
        </w:rPr>
        <w:t>REQUIRED PARAMETERS ROUTING</w:t>
      </w:r>
      <w:proofErr w:type="gramStart"/>
      <w:r w:rsidR="00A66B56" w:rsidRPr="00A66B56">
        <w:rPr>
          <w:color w:val="002060"/>
        </w:rPr>
        <w:t>::</w:t>
      </w:r>
      <w:proofErr w:type="gramEnd"/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"justice/{name}",function($</w:t>
      </w:r>
      <w:proofErr w:type="spellStart"/>
      <w:r>
        <w:t>namedd</w:t>
      </w:r>
      <w:proofErr w:type="spellEnd"/>
      <w:r>
        <w:t>){</w:t>
      </w:r>
    </w:p>
    <w:p w:rsidR="0036771F" w:rsidRDefault="0036771F" w:rsidP="0036771F">
      <w:r>
        <w:t xml:space="preserve">    </w:t>
      </w:r>
      <w:proofErr w:type="gramStart"/>
      <w:r>
        <w:t>echo(</w:t>
      </w:r>
      <w:proofErr w:type="gramEnd"/>
      <w:r>
        <w:t>$</w:t>
      </w:r>
      <w:proofErr w:type="spellStart"/>
      <w:r>
        <w:t>namedd</w:t>
      </w:r>
      <w:proofErr w:type="spellEnd"/>
      <w:r>
        <w:t>);</w:t>
      </w:r>
    </w:p>
    <w:p w:rsidR="0036771F" w:rsidRDefault="00A66B56" w:rsidP="0036771F">
      <w:r>
        <w:t>});</w:t>
      </w:r>
    </w:p>
    <w:p w:rsidR="0036771F" w:rsidRDefault="0036771F" w:rsidP="0036771F">
      <w:r>
        <w:t>All</w:t>
      </w:r>
      <w:r w:rsidR="00A66B56">
        <w:t xml:space="preserve"> required</w:t>
      </w:r>
      <w:r>
        <w:t xml:space="preserve"> </w:t>
      </w:r>
      <w:r w:rsidR="00A66B56">
        <w:t>parameters</w:t>
      </w:r>
      <w:r>
        <w:t xml:space="preserve"> should be wrapped inside "{ }" then pass it inside the callback-function as a parameter. </w:t>
      </w:r>
    </w:p>
    <w:p w:rsidR="0036771F" w:rsidRDefault="0036771F" w:rsidP="0036771F"/>
    <w:p w:rsidR="0036771F" w:rsidRDefault="0036771F" w:rsidP="0036771F">
      <w:r>
        <w:t xml:space="preserve">This will print out this </w:t>
      </w:r>
      <w:proofErr w:type="spellStart"/>
      <w:proofErr w:type="gramStart"/>
      <w:r>
        <w:t>url</w:t>
      </w:r>
      <w:proofErr w:type="spellEnd"/>
      <w:proofErr w:type="gramEnd"/>
      <w:r>
        <w:t xml:space="preserve"> "justice/</w:t>
      </w:r>
      <w:proofErr w:type="spellStart"/>
      <w:r>
        <w:t>value_you_will_pass_in_the_url</w:t>
      </w:r>
      <w:proofErr w:type="spellEnd"/>
      <w:r>
        <w:t xml:space="preserve">". </w:t>
      </w:r>
    </w:p>
    <w:p w:rsidR="0036771F" w:rsidRDefault="0036771F" w:rsidP="0036771F"/>
    <w:p w:rsidR="0036771F" w:rsidRDefault="00A66B56" w:rsidP="0036771F">
      <w:r>
        <w:t xml:space="preserve">To </w:t>
      </w:r>
      <w:proofErr w:type="gramStart"/>
      <w:r>
        <w:t>Pas</w:t>
      </w:r>
      <w:r w:rsidR="0036771F">
        <w:t>s</w:t>
      </w:r>
      <w:proofErr w:type="gramEnd"/>
      <w:r w:rsidR="0036771F">
        <w:t xml:space="preserve"> multiple parameters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"justice/{name}/{age}",function($named,$</w:t>
      </w:r>
      <w:proofErr w:type="spellStart"/>
      <w:r>
        <w:t>myage</w:t>
      </w:r>
      <w:proofErr w:type="spellEnd"/>
      <w:r>
        <w:t>){</w:t>
      </w:r>
    </w:p>
    <w:p w:rsidR="0036771F" w:rsidRDefault="0036771F" w:rsidP="0036771F">
      <w:r>
        <w:t xml:space="preserve">    </w:t>
      </w:r>
      <w:proofErr w:type="gramStart"/>
      <w:r>
        <w:t>echo(</w:t>
      </w:r>
      <w:proofErr w:type="gramEnd"/>
      <w:r>
        <w:t>$named . $</w:t>
      </w:r>
      <w:proofErr w:type="spellStart"/>
      <w:r>
        <w:t>myage</w:t>
      </w:r>
      <w:proofErr w:type="spellEnd"/>
      <w:r>
        <w:t>);</w:t>
      </w:r>
    </w:p>
    <w:p w:rsidR="0036771F" w:rsidRDefault="0036771F" w:rsidP="0036771F">
      <w:r>
        <w:t>});</w:t>
      </w:r>
    </w:p>
    <w:p w:rsidR="0036771F" w:rsidRDefault="0036771F" w:rsidP="0036771F"/>
    <w:p w:rsidR="0036771F" w:rsidRPr="00A66B56" w:rsidRDefault="0036771F" w:rsidP="0036771F">
      <w:pPr>
        <w:rPr>
          <w:color w:val="002060"/>
        </w:rPr>
      </w:pPr>
      <w:r w:rsidRPr="00A66B56">
        <w:rPr>
          <w:color w:val="002060"/>
        </w:rPr>
        <w:t>OPTIONAL ROUTE PARAMETERS</w:t>
      </w:r>
      <w:proofErr w:type="gramStart"/>
      <w:r w:rsidR="00A66B56" w:rsidRPr="00A66B56">
        <w:rPr>
          <w:color w:val="002060"/>
        </w:rPr>
        <w:t>::</w:t>
      </w:r>
      <w:proofErr w:type="gramEnd"/>
    </w:p>
    <w:p w:rsidR="0036771F" w:rsidRDefault="0036771F" w:rsidP="0036771F">
      <w:proofErr w:type="gramStart"/>
      <w:r>
        <w:t>means</w:t>
      </w:r>
      <w:proofErr w:type="gramEnd"/>
      <w:r>
        <w:t xml:space="preserve">, define a </w:t>
      </w:r>
      <w:proofErr w:type="spellStart"/>
      <w:r>
        <w:t>url</w:t>
      </w:r>
      <w:proofErr w:type="spellEnd"/>
      <w:r>
        <w:t xml:space="preserve"> parameter with an optional value. </w:t>
      </w:r>
    </w:p>
    <w:p w:rsidR="0036771F" w:rsidRDefault="0036771F" w:rsidP="0036771F">
      <w:proofErr w:type="gramStart"/>
      <w:r>
        <w:t>meaning</w:t>
      </w:r>
      <w:proofErr w:type="gramEnd"/>
      <w:r>
        <w:t xml:space="preserve"> the user may pass value to it or not. </w:t>
      </w:r>
      <w:proofErr w:type="gramStart"/>
      <w:r>
        <w:t>if</w:t>
      </w:r>
      <w:proofErr w:type="gramEnd"/>
      <w:r>
        <w:t xml:space="preserve"> the user don't pass any value to it, your </w:t>
      </w:r>
      <w:r w:rsidR="00A66B56">
        <w:t>default</w:t>
      </w:r>
      <w:r>
        <w:t xml:space="preserve"> value pass inside the function as a parameter will be executed.</w:t>
      </w:r>
    </w:p>
    <w:p w:rsidR="0036771F" w:rsidRDefault="0036771F" w:rsidP="0036771F">
      <w:r>
        <w:t xml:space="preserve">If the </w:t>
      </w:r>
      <w:proofErr w:type="gramStart"/>
      <w:r>
        <w:t>user pass</w:t>
      </w:r>
      <w:proofErr w:type="gramEnd"/>
      <w:r>
        <w:t xml:space="preserve"> value to it, the user value will be executed.</w:t>
      </w:r>
    </w:p>
    <w:p w:rsidR="0036771F" w:rsidRDefault="0036771F" w:rsidP="0036771F"/>
    <w:p w:rsidR="0036771F" w:rsidRDefault="0036771F" w:rsidP="0036771F">
      <w:r>
        <w:t xml:space="preserve">To create an optional route parameter, just add "?" after the parameter name and assign a </w:t>
      </w:r>
      <w:r w:rsidR="001E55EC">
        <w:t>default</w:t>
      </w:r>
      <w:r>
        <w:t xml:space="preserve"> value to it in the function parameter.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"justice/{name?}",function($named="</w:t>
      </w:r>
      <w:proofErr w:type="spellStart"/>
      <w:r>
        <w:t>ankomah</w:t>
      </w:r>
      <w:proofErr w:type="spellEnd"/>
      <w:r>
        <w:t>"){</w:t>
      </w:r>
    </w:p>
    <w:p w:rsidR="0036771F" w:rsidRDefault="0036771F" w:rsidP="0036771F">
      <w:r>
        <w:t xml:space="preserve">    </w:t>
      </w:r>
      <w:proofErr w:type="gramStart"/>
      <w:r>
        <w:t>echo(</w:t>
      </w:r>
      <w:proofErr w:type="gramEnd"/>
      <w:r>
        <w:t>$named);</w:t>
      </w:r>
    </w:p>
    <w:p w:rsidR="0036771F" w:rsidRDefault="0036771F" w:rsidP="0036771F">
      <w:r>
        <w:t>});</w:t>
      </w:r>
    </w:p>
    <w:p w:rsidR="0036771F" w:rsidRDefault="0036771F" w:rsidP="0036771F"/>
    <w:p w:rsidR="00D47545" w:rsidRPr="002D1DBD" w:rsidRDefault="0036771F" w:rsidP="00D47545">
      <w:pPr>
        <w:rPr>
          <w:color w:val="00B050"/>
        </w:rPr>
      </w:pPr>
      <w:r w:rsidRPr="001E55EC">
        <w:rPr>
          <w:color w:val="00B050"/>
        </w:rPr>
        <w:t>==</w:t>
      </w:r>
      <w:r w:rsidR="002D1DBD">
        <w:rPr>
          <w:color w:val="00B050"/>
        </w:rPr>
        <w:t>===============================</w:t>
      </w:r>
      <w:r w:rsidR="00D47545" w:rsidRPr="001E55EC">
        <w:rPr>
          <w:color w:val="00B050"/>
        </w:rPr>
        <w:t>==</w:t>
      </w:r>
      <w:r w:rsidR="00D47545">
        <w:rPr>
          <w:color w:val="00B050"/>
        </w:rPr>
        <w:t>===============================</w:t>
      </w:r>
    </w:p>
    <w:p w:rsidR="0036771F" w:rsidRPr="002D1DBD" w:rsidRDefault="0036771F" w:rsidP="00D47545">
      <w:pPr>
        <w:tabs>
          <w:tab w:val="left" w:pos="5625"/>
        </w:tabs>
        <w:rPr>
          <w:color w:val="00B050"/>
        </w:rPr>
      </w:pPr>
    </w:p>
    <w:p w:rsidR="0036771F" w:rsidRPr="002D1DBD" w:rsidRDefault="0036771F" w:rsidP="0036771F">
      <w:pPr>
        <w:rPr>
          <w:b/>
          <w:color w:val="FF0000"/>
        </w:rPr>
      </w:pPr>
      <w:r w:rsidRPr="002D1DBD">
        <w:rPr>
          <w:b/>
          <w:color w:val="FF0000"/>
        </w:rPr>
        <w:t>MIDDLEWARES</w:t>
      </w:r>
    </w:p>
    <w:p w:rsidR="0036771F" w:rsidRDefault="0036771F" w:rsidP="0036771F"/>
    <w:p w:rsidR="0036771F" w:rsidRDefault="0036771F" w:rsidP="0036771F">
      <w:r>
        <w:t xml:space="preserve">Middleware is a way of filtering all the http request in your app and perform certain action before the app redirect to that </w:t>
      </w:r>
      <w:proofErr w:type="spellStart"/>
      <w:proofErr w:type="gramStart"/>
      <w:r>
        <w:t>url</w:t>
      </w:r>
      <w:proofErr w:type="spellEnd"/>
      <w:proofErr w:type="gramEnd"/>
      <w:r>
        <w:t xml:space="preserve">.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can create </w:t>
      </w:r>
    </w:p>
    <w:p w:rsidR="0036771F" w:rsidRDefault="0036771F" w:rsidP="0036771F">
      <w:proofErr w:type="gramStart"/>
      <w:r>
        <w:t>a</w:t>
      </w:r>
      <w:proofErr w:type="gramEnd"/>
      <w:r>
        <w:t xml:space="preserve"> login-middleware to check if a user is login then redirect him to his profile, else if he is not login redirect him to the login page to login before</w:t>
      </w:r>
      <w:r w:rsidR="002D1DBD">
        <w:t xml:space="preserve"> he can have access to his profile page</w:t>
      </w:r>
      <w:r>
        <w:t>.</w:t>
      </w:r>
    </w:p>
    <w:p w:rsidR="0036771F" w:rsidRDefault="0036771F" w:rsidP="0036771F"/>
    <w:p w:rsidR="0036771F" w:rsidRDefault="0036771F" w:rsidP="0036771F">
      <w:r>
        <w:t xml:space="preserve">To create a </w:t>
      </w:r>
      <w:r w:rsidR="00DA1095">
        <w:t>middleware</w:t>
      </w:r>
      <w:r>
        <w:t xml:space="preserve"> use: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:middleware</w:t>
      </w:r>
      <w:proofErr w:type="spellEnd"/>
      <w:proofErr w:type="gramEnd"/>
      <w:r>
        <w:t xml:space="preserve"> </w:t>
      </w:r>
      <w:proofErr w:type="spellStart"/>
      <w:r>
        <w:t>MiddlewareName</w:t>
      </w:r>
      <w:proofErr w:type="spellEnd"/>
    </w:p>
    <w:p w:rsidR="0036771F" w:rsidRDefault="0036771F" w:rsidP="0036771F"/>
    <w:p w:rsidR="0036771F" w:rsidRDefault="0036771F" w:rsidP="0036771F">
      <w:proofErr w:type="gramStart"/>
      <w:r>
        <w:t>you</w:t>
      </w:r>
      <w:proofErr w:type="gramEnd"/>
      <w:r>
        <w:t xml:space="preserve"> can see all your </w:t>
      </w:r>
      <w:r w:rsidR="00DA1095">
        <w:t>middleware</w:t>
      </w:r>
      <w:r>
        <w:t xml:space="preserve"> in App\Http\Middleware</w:t>
      </w:r>
    </w:p>
    <w:p w:rsidR="0036771F" w:rsidRDefault="0036771F" w:rsidP="0036771F"/>
    <w:p w:rsidR="0036771F" w:rsidRDefault="0036771F" w:rsidP="0036771F">
      <w:r>
        <w:t xml:space="preserve">There are 3 types of middleware: </w:t>
      </w:r>
      <w:r w:rsidR="005F30E6">
        <w:t>(1</w:t>
      </w:r>
      <w:proofErr w:type="gramStart"/>
      <w:r w:rsidR="005F30E6">
        <w:t>)</w:t>
      </w:r>
      <w:r>
        <w:t>global</w:t>
      </w:r>
      <w:proofErr w:type="gramEnd"/>
      <w:r>
        <w:t xml:space="preserve"> middleware,</w:t>
      </w:r>
      <w:r w:rsidR="005F30E6">
        <w:t xml:space="preserve"> (2)</w:t>
      </w:r>
      <w:r>
        <w:t xml:space="preserve"> route middleware and </w:t>
      </w:r>
      <w:r w:rsidR="005F30E6">
        <w:t>(3)</w:t>
      </w:r>
      <w:r>
        <w:t>Group Middleware.</w:t>
      </w:r>
    </w:p>
    <w:p w:rsidR="0036771F" w:rsidRDefault="0036771F" w:rsidP="0036771F"/>
    <w:p w:rsidR="0036771F" w:rsidRDefault="00DA1095" w:rsidP="0036771F">
      <w:r>
        <w:t>G</w:t>
      </w:r>
      <w:r w:rsidR="0036771F">
        <w:t xml:space="preserve">lobal middleware =&gt; will run on every http request in your application. You don't need to assign it to any </w:t>
      </w:r>
      <w:proofErr w:type="spellStart"/>
      <w:proofErr w:type="gramStart"/>
      <w:r w:rsidR="0036771F">
        <w:t>url</w:t>
      </w:r>
      <w:proofErr w:type="spellEnd"/>
      <w:proofErr w:type="gramEnd"/>
      <w:r w:rsidR="0036771F">
        <w:t xml:space="preserve"> </w:t>
      </w:r>
      <w:r>
        <w:t>because</w:t>
      </w:r>
      <w:r w:rsidR="0036771F">
        <w:t xml:space="preserve"> it is global once registe</w:t>
      </w:r>
      <w:r>
        <w:t>re</w:t>
      </w:r>
      <w:r w:rsidR="0036771F">
        <w:t xml:space="preserve">d </w:t>
      </w:r>
    </w:p>
    <w:p w:rsidR="0036771F" w:rsidRDefault="0036771F" w:rsidP="0036771F"/>
    <w:p w:rsidR="0036771F" w:rsidRDefault="0036771F" w:rsidP="0036771F">
      <w:proofErr w:type="gramStart"/>
      <w:r>
        <w:t>route</w:t>
      </w:r>
      <w:proofErr w:type="gramEnd"/>
      <w:r>
        <w:t xml:space="preserve"> middleware =&gt; will run on only the http </w:t>
      </w:r>
      <w:proofErr w:type="spellStart"/>
      <w:r>
        <w:t>url</w:t>
      </w:r>
      <w:proofErr w:type="spellEnd"/>
      <w:r>
        <w:t xml:space="preserve"> the middleware is assigned to. </w:t>
      </w:r>
    </w:p>
    <w:p w:rsidR="0036771F" w:rsidRDefault="0036771F" w:rsidP="0036771F"/>
    <w:p w:rsidR="0036771F" w:rsidRDefault="0036771F" w:rsidP="0036771F">
      <w:r>
        <w:t xml:space="preserve">Group Middleware =&gt; will run on the group of rout the </w:t>
      </w:r>
      <w:r w:rsidR="00DA1095">
        <w:t>middleware</w:t>
      </w:r>
      <w:r>
        <w:t xml:space="preserve"> is assigned to.</w:t>
      </w:r>
    </w:p>
    <w:p w:rsidR="0036771F" w:rsidRDefault="0036771F" w:rsidP="0036771F"/>
    <w:p w:rsidR="0036771F" w:rsidRDefault="0036771F" w:rsidP="0036771F">
      <w:r>
        <w:t>All middleware need to be registered in App\Http\</w:t>
      </w:r>
      <w:proofErr w:type="spellStart"/>
      <w:r>
        <w:t>kernel.php</w:t>
      </w:r>
      <w:proofErr w:type="spellEnd"/>
      <w:r>
        <w:t xml:space="preserve"> before they can be used. </w:t>
      </w:r>
    </w:p>
    <w:p w:rsidR="0036771F" w:rsidRDefault="0036771F" w:rsidP="0036771F"/>
    <w:p w:rsidR="0036771F" w:rsidRPr="00DA1095" w:rsidRDefault="0036771F" w:rsidP="0036771F">
      <w:pPr>
        <w:rPr>
          <w:color w:val="002060"/>
        </w:rPr>
      </w:pPr>
      <w:r w:rsidRPr="00DA1095">
        <w:rPr>
          <w:color w:val="002060"/>
        </w:rPr>
        <w:t xml:space="preserve">To register a global-middleware simply add the middleware class name to </w:t>
      </w:r>
      <w:proofErr w:type="gramStart"/>
      <w:r w:rsidRPr="00DA1095">
        <w:rPr>
          <w:color w:val="002060"/>
        </w:rPr>
        <w:t>the  array</w:t>
      </w:r>
      <w:proofErr w:type="gramEnd"/>
      <w:r w:rsidRPr="00DA1095">
        <w:rPr>
          <w:color w:val="002060"/>
        </w:rPr>
        <w:t xml:space="preserve"> $middleware variable in </w:t>
      </w:r>
      <w:proofErr w:type="spellStart"/>
      <w:r w:rsidRPr="00DA1095">
        <w:rPr>
          <w:color w:val="002060"/>
        </w:rPr>
        <w:t>kernel.php</w:t>
      </w:r>
      <w:proofErr w:type="spellEnd"/>
      <w:r w:rsidRPr="00DA1095">
        <w:rPr>
          <w:color w:val="002060"/>
        </w:rPr>
        <w:t xml:space="preserve">. </w:t>
      </w:r>
      <w:proofErr w:type="spellStart"/>
      <w:proofErr w:type="gramStart"/>
      <w:r w:rsidRPr="00DA1095">
        <w:rPr>
          <w:color w:val="002060"/>
        </w:rPr>
        <w:t>eg</w:t>
      </w:r>
      <w:proofErr w:type="spellEnd"/>
      <w:proofErr w:type="gramEnd"/>
    </w:p>
    <w:p w:rsidR="0036771F" w:rsidRDefault="0036771F" w:rsidP="0036771F">
      <w:r>
        <w:t xml:space="preserve"> </w:t>
      </w:r>
      <w:proofErr w:type="gramStart"/>
      <w:r>
        <w:t>protected</w:t>
      </w:r>
      <w:proofErr w:type="gramEnd"/>
      <w:r>
        <w:t xml:space="preserve"> $middleware = [</w:t>
      </w:r>
    </w:p>
    <w:p w:rsidR="0036771F" w:rsidRDefault="0036771F" w:rsidP="0036771F">
      <w:r>
        <w:t xml:space="preserve">      \App\Http\Middleware\</w:t>
      </w:r>
      <w:proofErr w:type="spellStart"/>
      <w:r>
        <w:t>MyMiddlewareClassName</w:t>
      </w:r>
      <w:proofErr w:type="spellEnd"/>
      <w:r>
        <w:t>::class,</w:t>
      </w:r>
    </w:p>
    <w:p w:rsidR="0036771F" w:rsidRDefault="0036771F" w:rsidP="0036771F">
      <w:r>
        <w:t xml:space="preserve">                         ]</w:t>
      </w:r>
    </w:p>
    <w:p w:rsidR="0036771F" w:rsidRDefault="0036771F" w:rsidP="0036771F"/>
    <w:p w:rsidR="0036771F" w:rsidRPr="00DA1095" w:rsidRDefault="0036771F" w:rsidP="0036771F">
      <w:pPr>
        <w:rPr>
          <w:color w:val="002060"/>
        </w:rPr>
      </w:pPr>
      <w:r w:rsidRPr="00DA1095">
        <w:rPr>
          <w:color w:val="002060"/>
        </w:rPr>
        <w:t>Route-MIDDLEWARE</w:t>
      </w:r>
    </w:p>
    <w:p w:rsidR="0036771F" w:rsidRDefault="00DA1095" w:rsidP="0036771F">
      <w:r>
        <w:t>Let say I</w:t>
      </w:r>
      <w:r w:rsidR="0036771F">
        <w:t xml:space="preserve"> have created this </w:t>
      </w:r>
      <w:proofErr w:type="spellStart"/>
      <w:r w:rsidR="0036771F">
        <w:t>checkage</w:t>
      </w:r>
      <w:proofErr w:type="spellEnd"/>
      <w:r w:rsidR="0036771F">
        <w:t xml:space="preserve"> </w:t>
      </w:r>
      <w:r>
        <w:t>middleware</w:t>
      </w:r>
    </w:p>
    <w:p w:rsidR="0036771F" w:rsidRDefault="0036771F" w:rsidP="0036771F"/>
    <w:p w:rsidR="0036771F" w:rsidRDefault="0036771F" w:rsidP="0036771F">
      <w:proofErr w:type="gramStart"/>
      <w:r>
        <w:t>class</w:t>
      </w:r>
      <w:proofErr w:type="gramEnd"/>
      <w:r>
        <w:t xml:space="preserve"> </w:t>
      </w:r>
      <w:proofErr w:type="spellStart"/>
      <w:r>
        <w:t>checkage</w:t>
      </w:r>
      <w:proofErr w:type="spellEnd"/>
      <w:r>
        <w:t>{</w:t>
      </w:r>
    </w:p>
    <w:p w:rsidR="0036771F" w:rsidRDefault="0036771F" w:rsidP="0036771F">
      <w:r>
        <w:t xml:space="preserve">    </w:t>
      </w:r>
      <w:proofErr w:type="gramStart"/>
      <w:r>
        <w:t>public</w:t>
      </w:r>
      <w:proofErr w:type="gramEnd"/>
      <w:r>
        <w:t xml:space="preserve"> function handle($request, Closure $next){</w:t>
      </w:r>
    </w:p>
    <w:p w:rsidR="0036771F" w:rsidRDefault="0036771F" w:rsidP="0036771F">
      <w:r>
        <w:t xml:space="preserve">        </w:t>
      </w:r>
      <w:proofErr w:type="gramStart"/>
      <w:r>
        <w:t>if(</w:t>
      </w:r>
      <w:proofErr w:type="gramEnd"/>
      <w:r>
        <w:t>$request-&gt;age&gt;10){</w:t>
      </w:r>
    </w:p>
    <w:p w:rsidR="0036771F" w:rsidRDefault="0036771F" w:rsidP="0036771F">
      <w:r>
        <w:t xml:space="preserve">                 </w:t>
      </w:r>
      <w:proofErr w:type="gramStart"/>
      <w:r>
        <w:t>echo</w:t>
      </w:r>
      <w:proofErr w:type="gramEnd"/>
      <w:r>
        <w:t xml:space="preserve"> "age is greater than 10";</w:t>
      </w:r>
    </w:p>
    <w:p w:rsidR="0036771F" w:rsidRDefault="0036771F" w:rsidP="0036771F">
      <w:r>
        <w:t xml:space="preserve">        }</w:t>
      </w:r>
    </w:p>
    <w:p w:rsidR="0036771F" w:rsidRDefault="0036771F" w:rsidP="0036771F">
      <w:r>
        <w:t xml:space="preserve">        </w:t>
      </w:r>
      <w:proofErr w:type="gramStart"/>
      <w:r>
        <w:t>else{</w:t>
      </w:r>
      <w:proofErr w:type="gramEnd"/>
    </w:p>
    <w:p w:rsidR="0036771F" w:rsidRDefault="0036771F" w:rsidP="0036771F">
      <w:r>
        <w:t xml:space="preserve">         </w:t>
      </w:r>
      <w:proofErr w:type="gramStart"/>
      <w:r>
        <w:t>echo</w:t>
      </w:r>
      <w:proofErr w:type="gramEnd"/>
      <w:r>
        <w:t xml:space="preserve"> "age is less  than 10";</w:t>
      </w:r>
    </w:p>
    <w:p w:rsidR="0036771F" w:rsidRDefault="0036771F" w:rsidP="0036771F">
      <w:r>
        <w:t xml:space="preserve">        }</w:t>
      </w:r>
    </w:p>
    <w:p w:rsidR="0036771F" w:rsidRDefault="0036771F" w:rsidP="0036771F">
      <w:r>
        <w:t xml:space="preserve">        </w:t>
      </w:r>
      <w:proofErr w:type="gramStart"/>
      <w:r>
        <w:t>return</w:t>
      </w:r>
      <w:proofErr w:type="gramEnd"/>
      <w:r>
        <w:t xml:space="preserve"> $next($request);</w:t>
      </w:r>
    </w:p>
    <w:p w:rsidR="0036771F" w:rsidRDefault="0036771F" w:rsidP="0036771F">
      <w:r>
        <w:t xml:space="preserve">    }</w:t>
      </w:r>
    </w:p>
    <w:p w:rsidR="0036771F" w:rsidRDefault="0036771F" w:rsidP="0036771F">
      <w:r>
        <w:t>}</w:t>
      </w:r>
    </w:p>
    <w:p w:rsidR="0036771F" w:rsidRDefault="0036771F" w:rsidP="0036771F"/>
    <w:p w:rsidR="0036771F" w:rsidRDefault="0036771F" w:rsidP="0036771F">
      <w:r>
        <w:t xml:space="preserve">To register a Route-middleware simply add the middleware class name to a </w:t>
      </w:r>
      <w:proofErr w:type="gramStart"/>
      <w:r>
        <w:t>key  in</w:t>
      </w:r>
      <w:proofErr w:type="gramEnd"/>
      <w:r>
        <w:t xml:space="preserve">  the  array $</w:t>
      </w:r>
      <w:proofErr w:type="spellStart"/>
      <w:r>
        <w:t>routeMiddleware</w:t>
      </w:r>
      <w:proofErr w:type="spellEnd"/>
      <w:r>
        <w:t xml:space="preserve"> variable in </w:t>
      </w:r>
      <w:proofErr w:type="spellStart"/>
      <w:r>
        <w:t>kernel.php</w:t>
      </w:r>
      <w:proofErr w:type="spellEnd"/>
      <w:r>
        <w:t xml:space="preserve">. </w:t>
      </w:r>
      <w:proofErr w:type="spellStart"/>
      <w:proofErr w:type="gramStart"/>
      <w:r>
        <w:t>eg</w:t>
      </w:r>
      <w:proofErr w:type="spellEnd"/>
      <w:proofErr w:type="gramEnd"/>
    </w:p>
    <w:p w:rsidR="0036771F" w:rsidRDefault="0036771F" w:rsidP="0036771F">
      <w:proofErr w:type="gramStart"/>
      <w:r>
        <w:t>protected</w:t>
      </w:r>
      <w:proofErr w:type="gramEnd"/>
      <w:r>
        <w:t xml:space="preserve"> $</w:t>
      </w:r>
      <w:proofErr w:type="spellStart"/>
      <w:r>
        <w:t>routeMiddleware</w:t>
      </w:r>
      <w:proofErr w:type="spellEnd"/>
      <w:r>
        <w:t xml:space="preserve"> = [</w:t>
      </w:r>
    </w:p>
    <w:p w:rsidR="0036771F" w:rsidRDefault="0036771F" w:rsidP="0036771F">
      <w:r>
        <w:t xml:space="preserve">    "</w:t>
      </w:r>
      <w:proofErr w:type="spellStart"/>
      <w:proofErr w:type="gramStart"/>
      <w:r>
        <w:t>agemiddleware</w:t>
      </w:r>
      <w:proofErr w:type="spellEnd"/>
      <w:proofErr w:type="gramEnd"/>
      <w:r>
        <w:t>"=&gt;\App\Http\Middleware\</w:t>
      </w:r>
      <w:proofErr w:type="spellStart"/>
      <w:r>
        <w:t>checkage</w:t>
      </w:r>
      <w:proofErr w:type="spellEnd"/>
      <w:r>
        <w:t>::class</w:t>
      </w:r>
    </w:p>
    <w:p w:rsidR="0036771F" w:rsidRDefault="0036771F" w:rsidP="0036771F">
      <w:r>
        <w:t xml:space="preserve">                             ]</w:t>
      </w:r>
    </w:p>
    <w:p w:rsidR="0036771F" w:rsidRDefault="0036771F" w:rsidP="0036771F"/>
    <w:p w:rsidR="0036771F" w:rsidRDefault="0036771F" w:rsidP="0036771F">
      <w:r>
        <w:t xml:space="preserve">Then use </w:t>
      </w:r>
      <w:proofErr w:type="gramStart"/>
      <w:r>
        <w:t>middleware(</w:t>
      </w:r>
      <w:proofErr w:type="gramEnd"/>
      <w:r>
        <w:t xml:space="preserve">"Middleware key") method to assign it to a http </w:t>
      </w:r>
      <w:proofErr w:type="spellStart"/>
      <w:r>
        <w:t>url</w:t>
      </w:r>
      <w:proofErr w:type="spellEnd"/>
      <w:r>
        <w:t xml:space="preserve"> in your app route </w:t>
      </w:r>
      <w:proofErr w:type="spellStart"/>
      <w:r>
        <w:t>web.php</w:t>
      </w:r>
      <w:proofErr w:type="spellEnd"/>
      <w:r>
        <w:t xml:space="preserve"> 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'/{age}', function ($</w:t>
      </w:r>
      <w:proofErr w:type="spellStart"/>
      <w:r>
        <w:t>userage</w:t>
      </w:r>
      <w:proofErr w:type="spellEnd"/>
      <w:r>
        <w:t>) {</w:t>
      </w:r>
    </w:p>
    <w:p w:rsidR="0036771F" w:rsidRDefault="0036771F" w:rsidP="0036771F">
      <w:r>
        <w:t xml:space="preserve">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userage</w:t>
      </w:r>
      <w:proofErr w:type="spellEnd"/>
      <w:r>
        <w:t>;</w:t>
      </w:r>
    </w:p>
    <w:p w:rsidR="0036771F" w:rsidRDefault="0036771F" w:rsidP="0036771F">
      <w:proofErr w:type="gramStart"/>
      <w:r>
        <w:t>})-</w:t>
      </w:r>
      <w:proofErr w:type="gramEnd"/>
      <w:r>
        <w:t>&gt;middleware("</w:t>
      </w:r>
      <w:proofErr w:type="spellStart"/>
      <w:r>
        <w:t>agemiddleware</w:t>
      </w:r>
      <w:proofErr w:type="spellEnd"/>
      <w:r>
        <w:t>");</w:t>
      </w:r>
    </w:p>
    <w:p w:rsidR="0036771F" w:rsidRDefault="0036771F" w:rsidP="0036771F"/>
    <w:p w:rsidR="0036771F" w:rsidRDefault="0036771F" w:rsidP="0036771F">
      <w:r>
        <w:t xml:space="preserve">TO PASS A PARAMETER TO A MIDDLEWARE: </w:t>
      </w:r>
    </w:p>
    <w:p w:rsidR="0036771F" w:rsidRDefault="0036771F" w:rsidP="0036771F">
      <w:proofErr w:type="gramStart"/>
      <w:r>
        <w:t>add</w:t>
      </w:r>
      <w:proofErr w:type="gramEnd"/>
      <w:r>
        <w:t xml:space="preserve"> it to the handle method in that middleware class. </w:t>
      </w:r>
      <w:proofErr w:type="spellStart"/>
      <w:proofErr w:type="gramStart"/>
      <w:r>
        <w:t>eg</w:t>
      </w:r>
      <w:proofErr w:type="spellEnd"/>
      <w:proofErr w:type="gramEnd"/>
      <w:r>
        <w:t xml:space="preserve"> adding $</w:t>
      </w:r>
      <w:proofErr w:type="spellStart"/>
      <w:r>
        <w:t>agenumber</w:t>
      </w:r>
      <w:proofErr w:type="spellEnd"/>
      <w:r>
        <w:t xml:space="preserve"> parameter:</w:t>
      </w:r>
    </w:p>
    <w:p w:rsidR="0036771F" w:rsidRDefault="0036771F" w:rsidP="0036771F">
      <w:r>
        <w:t xml:space="preserve">      </w:t>
      </w:r>
    </w:p>
    <w:p w:rsidR="0036771F" w:rsidRDefault="0036771F" w:rsidP="0036771F">
      <w:r>
        <w:t xml:space="preserve">  </w:t>
      </w:r>
      <w:proofErr w:type="gramStart"/>
      <w:r>
        <w:t>public</w:t>
      </w:r>
      <w:proofErr w:type="gramEnd"/>
      <w:r>
        <w:t xml:space="preserve"> function handle($request, Closure $next, $</w:t>
      </w:r>
      <w:proofErr w:type="spellStart"/>
      <w:r>
        <w:t>agenumber</w:t>
      </w:r>
      <w:proofErr w:type="spellEnd"/>
      <w:r>
        <w:t>)</w:t>
      </w:r>
    </w:p>
    <w:p w:rsidR="0036771F" w:rsidRDefault="0036771F" w:rsidP="0036771F">
      <w:r>
        <w:t xml:space="preserve">    {</w:t>
      </w:r>
    </w:p>
    <w:p w:rsidR="0036771F" w:rsidRDefault="0036771F" w:rsidP="0036771F">
      <w:r>
        <w:t xml:space="preserve">        </w:t>
      </w:r>
      <w:proofErr w:type="gramStart"/>
      <w:r>
        <w:t>if</w:t>
      </w:r>
      <w:proofErr w:type="gramEnd"/>
      <w:r>
        <w:t xml:space="preserve"> ($request-&gt;age &gt;= 10) {</w:t>
      </w:r>
    </w:p>
    <w:p w:rsidR="0036771F" w:rsidRDefault="0036771F" w:rsidP="0036771F">
      <w:r>
        <w:t xml:space="preserve">            //do something</w:t>
      </w:r>
    </w:p>
    <w:p w:rsidR="0036771F" w:rsidRDefault="0036771F" w:rsidP="0036771F">
      <w:r>
        <w:t xml:space="preserve">        }</w:t>
      </w:r>
    </w:p>
    <w:p w:rsidR="0036771F" w:rsidRDefault="0036771F" w:rsidP="0036771F">
      <w:r>
        <w:t xml:space="preserve">        </w:t>
      </w:r>
      <w:proofErr w:type="gramStart"/>
      <w:r>
        <w:t>return</w:t>
      </w:r>
      <w:proofErr w:type="gramEnd"/>
      <w:r>
        <w:t xml:space="preserve"> $next($request);</w:t>
      </w:r>
    </w:p>
    <w:p w:rsidR="0036771F" w:rsidRDefault="0036771F" w:rsidP="0036771F">
      <w:r>
        <w:t xml:space="preserve">    }</w:t>
      </w:r>
    </w:p>
    <w:p w:rsidR="0036771F" w:rsidRDefault="0036771F" w:rsidP="0036771F"/>
    <w:p w:rsidR="0036771F" w:rsidRDefault="00573D6A" w:rsidP="0036771F">
      <w:r>
        <w:t xml:space="preserve">Then pass the value to </w:t>
      </w:r>
      <w:r w:rsidR="0036771F">
        <w:t xml:space="preserve">the above function in your route </w:t>
      </w:r>
      <w:proofErr w:type="spellStart"/>
      <w:r w:rsidR="0036771F">
        <w:t>web.ph</w:t>
      </w:r>
      <w:r>
        <w:t>p</w:t>
      </w:r>
      <w:proofErr w:type="spellEnd"/>
      <w:r>
        <w:t xml:space="preserve"> </w:t>
      </w:r>
      <w:proofErr w:type="gramStart"/>
      <w:r>
        <w:t>using  "</w:t>
      </w:r>
      <w:proofErr w:type="gramEnd"/>
      <w:r>
        <w:t>middleware(</w:t>
      </w:r>
      <w:proofErr w:type="spellStart"/>
      <w:r>
        <w:t>middleware_Key:parame</w:t>
      </w:r>
      <w:r w:rsidR="0036771F">
        <w:t>te</w:t>
      </w:r>
      <w:r>
        <w:t>r</w:t>
      </w:r>
      <w:r w:rsidR="0036771F">
        <w:t>_Value</w:t>
      </w:r>
      <w:proofErr w:type="spellEnd"/>
      <w:r>
        <w:t>)</w:t>
      </w:r>
      <w:r w:rsidR="0036771F">
        <w:t xml:space="preserve">" </w:t>
      </w:r>
      <w:proofErr w:type="spellStart"/>
      <w:r w:rsidR="0036771F">
        <w:t>eg</w:t>
      </w:r>
      <w:proofErr w:type="spellEnd"/>
      <w:r w:rsidR="0036771F">
        <w:t xml:space="preserve">. 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'/{age}', function ($age) {</w:t>
      </w:r>
    </w:p>
    <w:p w:rsidR="0036771F" w:rsidRDefault="0036771F" w:rsidP="0036771F">
      <w:r>
        <w:t xml:space="preserve">    </w:t>
      </w:r>
      <w:proofErr w:type="gramStart"/>
      <w:r>
        <w:t>return</w:t>
      </w:r>
      <w:proofErr w:type="gramEnd"/>
      <w:r>
        <w:t xml:space="preserve"> view('welcome');</w:t>
      </w:r>
    </w:p>
    <w:p w:rsidR="0036771F" w:rsidRDefault="0036771F" w:rsidP="0036771F">
      <w:proofErr w:type="gramStart"/>
      <w:r>
        <w:t>})-</w:t>
      </w:r>
      <w:proofErr w:type="gramEnd"/>
      <w:r>
        <w:t>&gt;middleware("agemiddleware:45");</w:t>
      </w:r>
    </w:p>
    <w:p w:rsidR="0036771F" w:rsidRDefault="0036771F" w:rsidP="0036771F"/>
    <w:p w:rsidR="0036771F" w:rsidRPr="00220127" w:rsidRDefault="0036771F" w:rsidP="0036771F">
      <w:pPr>
        <w:rPr>
          <w:color w:val="002060"/>
        </w:rPr>
      </w:pPr>
      <w:r w:rsidRPr="00220127">
        <w:rPr>
          <w:color w:val="002060"/>
        </w:rPr>
        <w:t>Group middleware ==&gt; is a way of assigning multiple</w:t>
      </w:r>
      <w:r w:rsidR="00220127">
        <w:rPr>
          <w:color w:val="002060"/>
        </w:rPr>
        <w:t xml:space="preserve"> route to a single middleware. </w:t>
      </w:r>
    </w:p>
    <w:p w:rsidR="0036771F" w:rsidRDefault="00220127" w:rsidP="0036771F">
      <w:r>
        <w:t xml:space="preserve">// </w:t>
      </w:r>
      <w:proofErr w:type="gramStart"/>
      <w:r>
        <w:t>Create</w:t>
      </w:r>
      <w:proofErr w:type="gramEnd"/>
      <w:r>
        <w:t xml:space="preserve"> a middleware</w:t>
      </w:r>
    </w:p>
    <w:p w:rsidR="00220127" w:rsidRDefault="00220127" w:rsidP="0036771F"/>
    <w:p w:rsidR="0036771F" w:rsidRDefault="00220127" w:rsidP="0036771F">
      <w:proofErr w:type="gramStart"/>
      <w:r>
        <w:t>class</w:t>
      </w:r>
      <w:proofErr w:type="gramEnd"/>
      <w:r>
        <w:t xml:space="preserve"> </w:t>
      </w:r>
      <w:proofErr w:type="spellStart"/>
      <w:r>
        <w:t>checkCountry</w:t>
      </w:r>
      <w:proofErr w:type="spellEnd"/>
      <w:r>
        <w:t xml:space="preserve"> {</w:t>
      </w:r>
    </w:p>
    <w:p w:rsidR="0036771F" w:rsidRDefault="0036771F" w:rsidP="0036771F">
      <w:r>
        <w:t xml:space="preserve">    </w:t>
      </w:r>
      <w:proofErr w:type="gramStart"/>
      <w:r>
        <w:t>public</w:t>
      </w:r>
      <w:proofErr w:type="gramEnd"/>
      <w:r>
        <w:t xml:space="preserve"> function handle($request, Closure $next)</w:t>
      </w:r>
    </w:p>
    <w:p w:rsidR="0036771F" w:rsidRDefault="0036771F" w:rsidP="0036771F">
      <w:r>
        <w:t xml:space="preserve">    {</w:t>
      </w:r>
    </w:p>
    <w:p w:rsidR="0036771F" w:rsidRDefault="0036771F" w:rsidP="0036771F">
      <w:r>
        <w:t xml:space="preserve">        </w:t>
      </w:r>
      <w:proofErr w:type="gramStart"/>
      <w:r>
        <w:t>if</w:t>
      </w:r>
      <w:proofErr w:type="gramEnd"/>
      <w:r>
        <w:t xml:space="preserve"> ($request-&gt;country &amp;&amp; $request-&gt;country!="</w:t>
      </w:r>
      <w:proofErr w:type="spellStart"/>
      <w:r>
        <w:t>ghana</w:t>
      </w:r>
      <w:proofErr w:type="spellEnd"/>
      <w:r>
        <w:t>") {</w:t>
      </w:r>
    </w:p>
    <w:p w:rsidR="0036771F" w:rsidRDefault="0036771F" w:rsidP="0036771F">
      <w:r>
        <w:t xml:space="preserve">            </w:t>
      </w:r>
      <w:proofErr w:type="gramStart"/>
      <w:r>
        <w:t>return</w:t>
      </w:r>
      <w:proofErr w:type="gramEnd"/>
      <w:r>
        <w:t xml:space="preserve"> redirect("/home");</w:t>
      </w:r>
    </w:p>
    <w:p w:rsidR="0036771F" w:rsidRDefault="0036771F" w:rsidP="0036771F">
      <w:r>
        <w:t xml:space="preserve">        }</w:t>
      </w:r>
    </w:p>
    <w:p w:rsidR="0036771F" w:rsidRDefault="0036771F" w:rsidP="0036771F">
      <w:r>
        <w:t xml:space="preserve">        </w:t>
      </w:r>
      <w:proofErr w:type="gramStart"/>
      <w:r>
        <w:t>return</w:t>
      </w:r>
      <w:proofErr w:type="gramEnd"/>
      <w:r>
        <w:t xml:space="preserve"> $next($request);</w:t>
      </w:r>
    </w:p>
    <w:p w:rsidR="0036771F" w:rsidRDefault="0036771F" w:rsidP="0036771F">
      <w:r>
        <w:t xml:space="preserve">    }</w:t>
      </w:r>
    </w:p>
    <w:p w:rsidR="0036771F" w:rsidRDefault="00220127" w:rsidP="0036771F">
      <w:r>
        <w:t>}</w:t>
      </w:r>
    </w:p>
    <w:p w:rsidR="00220127" w:rsidRDefault="00220127" w:rsidP="0036771F"/>
    <w:p w:rsidR="0036771F" w:rsidRDefault="0036771F" w:rsidP="0036771F">
      <w:r>
        <w:t xml:space="preserve">// Then </w:t>
      </w:r>
      <w:r w:rsidR="00220127">
        <w:t xml:space="preserve">register it by </w:t>
      </w:r>
      <w:r>
        <w:t>add</w:t>
      </w:r>
      <w:r w:rsidR="00220127">
        <w:t>ing</w:t>
      </w:r>
      <w:r>
        <w:t xml:space="preserve"> it class to the </w:t>
      </w:r>
      <w:proofErr w:type="spellStart"/>
      <w:r>
        <w:t>kernel.php</w:t>
      </w:r>
      <w:proofErr w:type="spellEnd"/>
      <w:r>
        <w:t xml:space="preserve"> $</w:t>
      </w:r>
      <w:proofErr w:type="spellStart"/>
      <w:r>
        <w:t>middlewareGroups</w:t>
      </w:r>
      <w:proofErr w:type="spellEnd"/>
      <w:r w:rsidR="00220127">
        <w:t xml:space="preserve"> property in a key value pair. </w:t>
      </w:r>
    </w:p>
    <w:p w:rsidR="00220127" w:rsidRDefault="00220127" w:rsidP="0036771F"/>
    <w:p w:rsidR="0036771F" w:rsidRDefault="0036771F" w:rsidP="0036771F">
      <w:r>
        <w:t xml:space="preserve">    </w:t>
      </w:r>
      <w:proofErr w:type="gramStart"/>
      <w:r>
        <w:t>protected</w:t>
      </w:r>
      <w:proofErr w:type="gramEnd"/>
      <w:r>
        <w:t xml:space="preserve"> $</w:t>
      </w:r>
      <w:proofErr w:type="spellStart"/>
      <w:r>
        <w:t>middlewareGroups</w:t>
      </w:r>
      <w:proofErr w:type="spellEnd"/>
      <w:r>
        <w:t xml:space="preserve"> = [</w:t>
      </w:r>
    </w:p>
    <w:p w:rsidR="0036771F" w:rsidRDefault="0036771F" w:rsidP="0036771F">
      <w:r>
        <w:t xml:space="preserve">        "</w:t>
      </w:r>
      <w:proofErr w:type="spellStart"/>
      <w:proofErr w:type="gramStart"/>
      <w:r>
        <w:t>checkCountry</w:t>
      </w:r>
      <w:proofErr w:type="spellEnd"/>
      <w:proofErr w:type="gramEnd"/>
      <w:r>
        <w:t>" =&gt; [\App\Http\Middleware\</w:t>
      </w:r>
      <w:proofErr w:type="spellStart"/>
      <w:r>
        <w:t>checkCountry</w:t>
      </w:r>
      <w:proofErr w:type="spellEnd"/>
      <w:r>
        <w:t>::class,],</w:t>
      </w:r>
    </w:p>
    <w:p w:rsidR="0036771F" w:rsidRDefault="0036771F" w:rsidP="0036771F">
      <w:r>
        <w:t xml:space="preserve">    ];</w:t>
      </w:r>
    </w:p>
    <w:p w:rsidR="0036771F" w:rsidRDefault="0036771F" w:rsidP="0036771F"/>
    <w:p w:rsidR="0036771F" w:rsidRDefault="0036771F" w:rsidP="0036771F">
      <w:r>
        <w:t xml:space="preserve">// Then assign multiple </w:t>
      </w:r>
      <w:proofErr w:type="spellStart"/>
      <w:r>
        <w:t>url</w:t>
      </w:r>
      <w:proofErr w:type="spellEnd"/>
      <w:r>
        <w:t xml:space="preserve"> route to it in your </w:t>
      </w:r>
      <w:proofErr w:type="spellStart"/>
      <w:r>
        <w:t>web.php</w:t>
      </w:r>
      <w:proofErr w:type="spellEnd"/>
      <w:r>
        <w:t xml:space="preserve"> using </w:t>
      </w:r>
      <w:proofErr w:type="gramStart"/>
      <w:r>
        <w:t>group(</w:t>
      </w:r>
      <w:proofErr w:type="gramEnd"/>
      <w:r>
        <w:t>["middleware" =&gt; ["</w:t>
      </w:r>
      <w:proofErr w:type="spellStart"/>
      <w:r>
        <w:t>middleware_key_name</w:t>
      </w:r>
      <w:proofErr w:type="spellEnd"/>
      <w:r>
        <w:t>"]])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group(</w:t>
      </w:r>
      <w:proofErr w:type="gramEnd"/>
      <w:r>
        <w:t>["middleware"=&gt;["</w:t>
      </w:r>
      <w:proofErr w:type="spellStart"/>
      <w:r>
        <w:t>checkCountry</w:t>
      </w:r>
      <w:proofErr w:type="spellEnd"/>
      <w:r>
        <w:t>"]],function(){</w:t>
      </w:r>
    </w:p>
    <w:p w:rsidR="0036771F" w:rsidRDefault="0036771F" w:rsidP="0036771F"/>
    <w:p w:rsidR="0036771F" w:rsidRDefault="0036771F" w:rsidP="0036771F">
      <w:r>
        <w:t xml:space="preserve">    Route::</w:t>
      </w:r>
      <w:proofErr w:type="gramStart"/>
      <w:r>
        <w:t>get(</w:t>
      </w:r>
      <w:proofErr w:type="gramEnd"/>
      <w:r>
        <w:t>"/</w:t>
      </w:r>
      <w:proofErr w:type="spellStart"/>
      <w:r>
        <w:t>signup",function</w:t>
      </w:r>
      <w:proofErr w:type="spellEnd"/>
      <w:r>
        <w:t>(){</w:t>
      </w:r>
    </w:p>
    <w:p w:rsidR="0036771F" w:rsidRDefault="0036771F" w:rsidP="0036771F">
      <w:r>
        <w:t xml:space="preserve">        </w:t>
      </w:r>
      <w:proofErr w:type="gramStart"/>
      <w:r>
        <w:t>return</w:t>
      </w:r>
      <w:proofErr w:type="gramEnd"/>
      <w:r>
        <w:t xml:space="preserve"> view("contact");</w:t>
      </w:r>
    </w:p>
    <w:p w:rsidR="0036771F" w:rsidRDefault="0036771F" w:rsidP="0036771F">
      <w:r>
        <w:t xml:space="preserve">    });</w:t>
      </w:r>
    </w:p>
    <w:p w:rsidR="0036771F" w:rsidRDefault="0036771F" w:rsidP="0036771F"/>
    <w:p w:rsidR="0036771F" w:rsidRDefault="0036771F" w:rsidP="0036771F">
      <w:r>
        <w:t xml:space="preserve">    Route::</w:t>
      </w:r>
      <w:proofErr w:type="gramStart"/>
      <w:r>
        <w:t>get(</w:t>
      </w:r>
      <w:proofErr w:type="gramEnd"/>
      <w:r>
        <w:t>"/</w:t>
      </w:r>
      <w:proofErr w:type="spellStart"/>
      <w:r>
        <w:t>login",function</w:t>
      </w:r>
      <w:proofErr w:type="spellEnd"/>
      <w:r>
        <w:t>(){</w:t>
      </w:r>
    </w:p>
    <w:p w:rsidR="0036771F" w:rsidRDefault="0036771F" w:rsidP="0036771F">
      <w:r>
        <w:t xml:space="preserve">        </w:t>
      </w:r>
      <w:proofErr w:type="gramStart"/>
      <w:r>
        <w:t>return</w:t>
      </w:r>
      <w:proofErr w:type="gramEnd"/>
      <w:r>
        <w:t xml:space="preserve"> view("contact");</w:t>
      </w:r>
    </w:p>
    <w:p w:rsidR="0036771F" w:rsidRDefault="0036771F" w:rsidP="0036771F">
      <w:r>
        <w:t xml:space="preserve">    });</w:t>
      </w:r>
    </w:p>
    <w:p w:rsidR="0036771F" w:rsidRDefault="0036771F" w:rsidP="0036771F"/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>// Then redirect to either</w:t>
      </w:r>
    </w:p>
    <w:p w:rsidR="0036771F" w:rsidRDefault="0036771F" w:rsidP="0036771F">
      <w:r>
        <w:t xml:space="preserve"> http://127.0.0.1:8000/login?country=ghana</w:t>
      </w:r>
    </w:p>
    <w:p w:rsidR="0036771F" w:rsidRDefault="0036771F" w:rsidP="0036771F">
      <w:r>
        <w:t xml:space="preserve"> http://127.0.0.1:8000/signup?country=ghana</w:t>
      </w:r>
    </w:p>
    <w:p w:rsidR="0036771F" w:rsidRPr="00220127" w:rsidRDefault="0036771F" w:rsidP="0036771F">
      <w:pPr>
        <w:rPr>
          <w:color w:val="00B050"/>
        </w:rPr>
      </w:pPr>
      <w:r w:rsidRPr="00220127">
        <w:rPr>
          <w:color w:val="00B050"/>
        </w:rPr>
        <w:t>============================================</w:t>
      </w:r>
    </w:p>
    <w:p w:rsidR="0036771F" w:rsidRDefault="0036771F" w:rsidP="0036771F"/>
    <w:p w:rsidR="0036771F" w:rsidRPr="00220127" w:rsidRDefault="0036771F" w:rsidP="0036771F">
      <w:pPr>
        <w:rPr>
          <w:b/>
          <w:color w:val="FF0000"/>
        </w:rPr>
      </w:pPr>
      <w:r w:rsidRPr="00220127">
        <w:rPr>
          <w:b/>
          <w:color w:val="FF0000"/>
        </w:rPr>
        <w:t>REQUEST</w:t>
      </w:r>
    </w:p>
    <w:p w:rsidR="0036771F" w:rsidRDefault="0036771F" w:rsidP="0036771F">
      <w:r>
        <w:t xml:space="preserve">Is use to retrieve </w:t>
      </w:r>
      <w:proofErr w:type="spellStart"/>
      <w:proofErr w:type="gramStart"/>
      <w:r>
        <w:t>url</w:t>
      </w:r>
      <w:proofErr w:type="spellEnd"/>
      <w:proofErr w:type="gramEnd"/>
      <w:r>
        <w:t xml:space="preserve"> address and values pass into input fields or forms. </w:t>
      </w:r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36771F" w:rsidRDefault="0036771F" w:rsidP="0036771F"/>
    <w:p w:rsidR="0036771F" w:rsidRDefault="0036771F" w:rsidP="0036771F">
      <w:r>
        <w:t>"</w:t>
      </w:r>
      <w:proofErr w:type="gramStart"/>
      <w:r>
        <w:t>use</w:t>
      </w:r>
      <w:proofErr w:type="gramEnd"/>
      <w:r>
        <w:t xml:space="preserve"> Illuminate\Http\Request;" will give you access to all request methods</w:t>
      </w:r>
    </w:p>
    <w:p w:rsidR="0036771F" w:rsidRDefault="0036771F" w:rsidP="0036771F"/>
    <w:p w:rsidR="0036771F" w:rsidRDefault="0036771F" w:rsidP="0036771F">
      <w:r>
        <w:t>"</w:t>
      </w:r>
      <w:proofErr w:type="gramStart"/>
      <w:r>
        <w:t>use</w:t>
      </w:r>
      <w:proofErr w:type="gramEnd"/>
      <w:r>
        <w:t xml:space="preserve"> Illuminate\Http\Response;" will give you access to all response methods</w:t>
      </w:r>
    </w:p>
    <w:p w:rsidR="0036771F" w:rsidRDefault="0036771F" w:rsidP="0036771F"/>
    <w:p w:rsidR="0036771F" w:rsidRDefault="0036771F" w:rsidP="0036771F">
      <w:proofErr w:type="gramStart"/>
      <w:r>
        <w:t>imagine</w:t>
      </w:r>
      <w:proofErr w:type="gramEnd"/>
      <w:r>
        <w:t xml:space="preserve"> this address "http://127.0.0.1:8000/form/that"</w:t>
      </w:r>
    </w:p>
    <w:p w:rsidR="0036771F" w:rsidRDefault="0036771F" w:rsidP="0036771F"/>
    <w:p w:rsidR="0036771F" w:rsidRDefault="0036771F" w:rsidP="0036771F">
      <w:r>
        <w:t>Use $request-&gt;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 to retrieve the full address // http://127.0.0.1:8000/form/that</w:t>
      </w:r>
    </w:p>
    <w:p w:rsidR="0036771F" w:rsidRDefault="0036771F" w:rsidP="0036771F">
      <w:r>
        <w:t>Use $request-&gt;</w:t>
      </w:r>
      <w:proofErr w:type="gramStart"/>
      <w:r>
        <w:t>path(</w:t>
      </w:r>
      <w:proofErr w:type="gramEnd"/>
      <w:r>
        <w:t>) to retrieve the path of the address // form/that</w:t>
      </w:r>
    </w:p>
    <w:p w:rsidR="0036771F" w:rsidRDefault="0036771F" w:rsidP="0036771F">
      <w:proofErr w:type="gramStart"/>
      <w:r>
        <w:t>use</w:t>
      </w:r>
      <w:proofErr w:type="gramEnd"/>
      <w:r>
        <w:t xml:space="preserve"> $request-&gt;input("</w:t>
      </w:r>
      <w:proofErr w:type="spellStart"/>
      <w:r>
        <w:t>inpute_Name</w:t>
      </w:r>
      <w:proofErr w:type="spellEnd"/>
      <w:r>
        <w:t xml:space="preserve">")  to </w:t>
      </w:r>
      <w:proofErr w:type="spellStart"/>
      <w:r>
        <w:t>retrive</w:t>
      </w:r>
      <w:proofErr w:type="spellEnd"/>
      <w:r>
        <w:t xml:space="preserve"> form values;</w:t>
      </w:r>
    </w:p>
    <w:p w:rsidR="0036771F" w:rsidRDefault="0036771F" w:rsidP="0036771F">
      <w:proofErr w:type="gramStart"/>
      <w:r>
        <w:t>use</w:t>
      </w:r>
      <w:proofErr w:type="gramEnd"/>
      <w:r>
        <w:t xml:space="preserve"> $request-&gt;method(); to get the request-type the form was submitted with</w:t>
      </w:r>
    </w:p>
    <w:p w:rsidR="0036771F" w:rsidRDefault="0036771F" w:rsidP="0036771F"/>
    <w:p w:rsidR="0036771F" w:rsidRDefault="0036771F" w:rsidP="0036771F">
      <w:r>
        <w:t>Example</w:t>
      </w:r>
      <w:proofErr w:type="gramStart"/>
      <w:r>
        <w:t>::</w:t>
      </w:r>
      <w:proofErr w:type="gramEnd"/>
    </w:p>
    <w:p w:rsidR="0036771F" w:rsidRDefault="0036771F" w:rsidP="0036771F"/>
    <w:p w:rsidR="0036771F" w:rsidRDefault="0036771F" w:rsidP="0036771F">
      <w:r>
        <w:t>If i have route of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"/form/that","</w:t>
      </w:r>
      <w:proofErr w:type="spellStart"/>
      <w:r>
        <w:t>retrievinput@retreiveValues</w:t>
      </w:r>
      <w:proofErr w:type="spellEnd"/>
      <w:r>
        <w:t>");</w:t>
      </w:r>
    </w:p>
    <w:p w:rsidR="0036771F" w:rsidRDefault="0036771F" w:rsidP="0036771F"/>
    <w:p w:rsidR="0036771F" w:rsidRDefault="0036771F" w:rsidP="0036771F">
      <w:r>
        <w:t xml:space="preserve">And a form of </w:t>
      </w:r>
    </w:p>
    <w:p w:rsidR="0036771F" w:rsidRDefault="0036771F" w:rsidP="0036771F"/>
    <w:p w:rsidR="0036771F" w:rsidRDefault="0036771F" w:rsidP="0036771F">
      <w:r>
        <w:t>&lt;form action</w:t>
      </w:r>
      <w:proofErr w:type="gramStart"/>
      <w:r>
        <w:t>={</w:t>
      </w:r>
      <w:proofErr w:type="gramEnd"/>
      <w:r>
        <w:t>{"/form/that"}} method="get"&gt;</w:t>
      </w:r>
    </w:p>
    <w:p w:rsidR="0036771F" w:rsidRDefault="0036771F" w:rsidP="0036771F">
      <w:r>
        <w:t xml:space="preserve">    &lt;input type="text" name="username" placeholder="enter </w:t>
      </w:r>
      <w:proofErr w:type="spellStart"/>
      <w:r>
        <w:t>userName</w:t>
      </w:r>
      <w:proofErr w:type="spellEnd"/>
      <w:r>
        <w:t>" {{</w:t>
      </w:r>
      <w:proofErr w:type="spellStart"/>
      <w:r>
        <w:t>csrf_</w:t>
      </w:r>
      <w:proofErr w:type="gramStart"/>
      <w:r>
        <w:t>token</w:t>
      </w:r>
      <w:proofErr w:type="spellEnd"/>
      <w:r>
        <w:t>(</w:t>
      </w:r>
      <w:proofErr w:type="gramEnd"/>
      <w:r>
        <w:t>)}}/&gt;</w:t>
      </w:r>
    </w:p>
    <w:p w:rsidR="0036771F" w:rsidRDefault="0036771F" w:rsidP="0036771F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36771F" w:rsidRDefault="0036771F" w:rsidP="0036771F">
      <w:r>
        <w:t xml:space="preserve">    &lt;input type="submit" value="submit" /&gt;</w:t>
      </w:r>
    </w:p>
    <w:p w:rsidR="0036771F" w:rsidRDefault="0036771F" w:rsidP="0036771F">
      <w:r>
        <w:t>&lt;/form&gt;</w:t>
      </w:r>
    </w:p>
    <w:p w:rsidR="0036771F" w:rsidRDefault="0036771F" w:rsidP="0036771F"/>
    <w:p w:rsidR="0036771F" w:rsidRDefault="0036771F" w:rsidP="0036771F">
      <w:r>
        <w:t xml:space="preserve">Suppose i have this </w:t>
      </w:r>
      <w:proofErr w:type="spellStart"/>
      <w:r>
        <w:t>retrievinput</w:t>
      </w:r>
      <w:proofErr w:type="spellEnd"/>
      <w:r>
        <w:t xml:space="preserve"> controller</w:t>
      </w:r>
    </w:p>
    <w:p w:rsidR="0036771F" w:rsidRDefault="0036771F" w:rsidP="0036771F"/>
    <w:p w:rsidR="0036771F" w:rsidRDefault="0036771F" w:rsidP="0036771F">
      <w:proofErr w:type="gramStart"/>
      <w:r>
        <w:t>class</w:t>
      </w:r>
      <w:proofErr w:type="gramEnd"/>
      <w:r>
        <w:t xml:space="preserve"> </w:t>
      </w:r>
      <w:proofErr w:type="spellStart"/>
      <w:r>
        <w:t>retrievinput</w:t>
      </w:r>
      <w:proofErr w:type="spellEnd"/>
      <w:r>
        <w:t xml:space="preserve"> extends Controller</w:t>
      </w:r>
    </w:p>
    <w:p w:rsidR="0036771F" w:rsidRDefault="0036771F" w:rsidP="0036771F">
      <w:r>
        <w:t>{</w:t>
      </w:r>
    </w:p>
    <w:p w:rsidR="0036771F" w:rsidRDefault="0036771F" w:rsidP="0036771F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retreiveValues</w:t>
      </w:r>
      <w:proofErr w:type="spellEnd"/>
      <w:r>
        <w:t>(Request $request)</w:t>
      </w:r>
    </w:p>
    <w:p w:rsidR="0036771F" w:rsidRDefault="0036771F" w:rsidP="0036771F">
      <w:r>
        <w:t xml:space="preserve">    {    </w:t>
      </w:r>
    </w:p>
    <w:p w:rsidR="0036771F" w:rsidRDefault="0036771F" w:rsidP="0036771F">
      <w:r>
        <w:t xml:space="preserve">         //</w:t>
      </w:r>
      <w:proofErr w:type="spellStart"/>
      <w:r>
        <w:t>Retrive</w:t>
      </w:r>
      <w:proofErr w:type="spellEnd"/>
      <w:r>
        <w:t xml:space="preserve"> the input value</w:t>
      </w:r>
    </w:p>
    <w:p w:rsidR="0036771F" w:rsidRDefault="0036771F" w:rsidP="0036771F">
      <w:r>
        <w:t xml:space="preserve">        $</w:t>
      </w:r>
      <w:proofErr w:type="spellStart"/>
      <w:r>
        <w:t>userName</w:t>
      </w:r>
      <w:proofErr w:type="spellEnd"/>
      <w:r>
        <w:t xml:space="preserve"> = $request-&gt;</w:t>
      </w:r>
      <w:proofErr w:type="gramStart"/>
      <w:r>
        <w:t>input(</w:t>
      </w:r>
      <w:proofErr w:type="gramEnd"/>
      <w:r>
        <w:t>"username");</w:t>
      </w:r>
    </w:p>
    <w:p w:rsidR="0036771F" w:rsidRDefault="0036771F" w:rsidP="0036771F">
      <w:r>
        <w:t xml:space="preserve">        </w:t>
      </w:r>
      <w:proofErr w:type="gramStart"/>
      <w:r>
        <w:t>echo(</w:t>
      </w:r>
      <w:proofErr w:type="gramEnd"/>
      <w:r>
        <w:t>$</w:t>
      </w:r>
      <w:proofErr w:type="spellStart"/>
      <w:r>
        <w:t>userName</w:t>
      </w:r>
      <w:proofErr w:type="spellEnd"/>
      <w:r>
        <w:t>);</w:t>
      </w:r>
    </w:p>
    <w:p w:rsidR="0036771F" w:rsidRDefault="0036771F" w:rsidP="0036771F">
      <w:r>
        <w:t xml:space="preserve">         </w:t>
      </w:r>
    </w:p>
    <w:p w:rsidR="0036771F" w:rsidRDefault="0036771F" w:rsidP="0036771F">
      <w:r>
        <w:t xml:space="preserve">        //</w:t>
      </w:r>
      <w:proofErr w:type="spellStart"/>
      <w:r>
        <w:t>Retrive</w:t>
      </w:r>
      <w:proofErr w:type="spellEnd"/>
      <w:r>
        <w:t xml:space="preserve"> the path form/that</w:t>
      </w:r>
    </w:p>
    <w:p w:rsidR="0036771F" w:rsidRDefault="0036771F" w:rsidP="0036771F">
      <w:r>
        <w:t xml:space="preserve">         </w:t>
      </w:r>
      <w:proofErr w:type="gramStart"/>
      <w:r>
        <w:t>echo(</w:t>
      </w:r>
      <w:proofErr w:type="gramEnd"/>
      <w:r>
        <w:t>$request-&gt;path());</w:t>
      </w:r>
    </w:p>
    <w:p w:rsidR="0036771F" w:rsidRDefault="0036771F" w:rsidP="0036771F">
      <w:r>
        <w:t xml:space="preserve"> </w:t>
      </w:r>
    </w:p>
    <w:p w:rsidR="0036771F" w:rsidRDefault="0036771F" w:rsidP="0036771F">
      <w:r>
        <w:t xml:space="preserve">        </w:t>
      </w:r>
    </w:p>
    <w:p w:rsidR="0036771F" w:rsidRDefault="0036771F" w:rsidP="0036771F">
      <w:r>
        <w:t xml:space="preserve">        //</w:t>
      </w:r>
      <w:proofErr w:type="spellStart"/>
      <w:r>
        <w:t>Retrive</w:t>
      </w:r>
      <w:proofErr w:type="spellEnd"/>
      <w:r>
        <w:t xml:space="preserve"> the full </w:t>
      </w:r>
      <w:proofErr w:type="spellStart"/>
      <w:proofErr w:type="gramStart"/>
      <w:r>
        <w:t>url</w:t>
      </w:r>
      <w:proofErr w:type="spellEnd"/>
      <w:proofErr w:type="gramEnd"/>
      <w:r>
        <w:t xml:space="preserve"> http://127.0.0.1:8000/form/that</w:t>
      </w:r>
    </w:p>
    <w:p w:rsidR="0036771F" w:rsidRDefault="0036771F" w:rsidP="0036771F">
      <w:r>
        <w:t xml:space="preserve">        </w:t>
      </w:r>
      <w:proofErr w:type="gramStart"/>
      <w:r>
        <w:t>echo(</w:t>
      </w:r>
      <w:proofErr w:type="gramEnd"/>
      <w:r>
        <w:t>$request-&gt;</w:t>
      </w:r>
      <w:proofErr w:type="spellStart"/>
      <w:r>
        <w:t>url</w:t>
      </w:r>
      <w:proofErr w:type="spellEnd"/>
      <w:r>
        <w:t>());</w:t>
      </w:r>
    </w:p>
    <w:p w:rsidR="0036771F" w:rsidRDefault="0036771F" w:rsidP="0036771F"/>
    <w:p w:rsidR="0036771F" w:rsidRDefault="0036771F" w:rsidP="0036771F">
      <w:r>
        <w:t xml:space="preserve">        </w:t>
      </w:r>
      <w:proofErr w:type="gramStart"/>
      <w:r>
        <w:t>echo(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36771F" w:rsidRDefault="0036771F" w:rsidP="0036771F">
      <w:r>
        <w:t xml:space="preserve">        </w:t>
      </w:r>
      <w:proofErr w:type="gramStart"/>
      <w:r>
        <w:t>echo(</w:t>
      </w:r>
      <w:proofErr w:type="gramEnd"/>
      <w:r>
        <w:t>$request-&gt;is("that"));</w:t>
      </w:r>
    </w:p>
    <w:p w:rsidR="0036771F" w:rsidRDefault="0036771F" w:rsidP="0036771F">
      <w:r>
        <w:t xml:space="preserve">    }</w:t>
      </w:r>
    </w:p>
    <w:p w:rsidR="0036771F" w:rsidRDefault="0036771F" w:rsidP="0036771F">
      <w:r>
        <w:t>}</w:t>
      </w:r>
    </w:p>
    <w:p w:rsidR="0036771F" w:rsidRPr="00BF39A6" w:rsidRDefault="0036771F" w:rsidP="0036771F">
      <w:pPr>
        <w:rPr>
          <w:color w:val="00B050"/>
        </w:rPr>
      </w:pPr>
    </w:p>
    <w:p w:rsidR="0036771F" w:rsidRPr="009874F6" w:rsidRDefault="009874F6" w:rsidP="0036771F">
      <w:pPr>
        <w:rPr>
          <w:color w:val="00B050"/>
        </w:rPr>
      </w:pPr>
      <w:r>
        <w:rPr>
          <w:color w:val="00B050"/>
        </w:rPr>
        <w:t>======================</w:t>
      </w:r>
    </w:p>
    <w:p w:rsidR="0036771F" w:rsidRPr="00BF39A6" w:rsidRDefault="0036771F" w:rsidP="0036771F">
      <w:pPr>
        <w:rPr>
          <w:b/>
          <w:color w:val="FF0000"/>
        </w:rPr>
      </w:pPr>
      <w:r w:rsidRPr="00BF39A6">
        <w:rPr>
          <w:b/>
          <w:color w:val="FF0000"/>
        </w:rPr>
        <w:t>Cookies</w:t>
      </w:r>
    </w:p>
    <w:p w:rsidR="0036771F" w:rsidRDefault="0036771F" w:rsidP="0036771F"/>
    <w:p w:rsidR="0036771F" w:rsidRDefault="00BF39A6" w:rsidP="0036771F">
      <w:proofErr w:type="gramStart"/>
      <w:r>
        <w:t>use</w:t>
      </w:r>
      <w:proofErr w:type="gramEnd"/>
      <w:r>
        <w:t xml:space="preserve"> Illuminate\Http\Request;</w:t>
      </w:r>
    </w:p>
    <w:p w:rsidR="0036771F" w:rsidRDefault="00BF39A6" w:rsidP="0036771F">
      <w:proofErr w:type="gramStart"/>
      <w:r>
        <w:t>use</w:t>
      </w:r>
      <w:proofErr w:type="gramEnd"/>
      <w:r>
        <w:t xml:space="preserve"> Illuminate\Http\Response;</w:t>
      </w:r>
    </w:p>
    <w:p w:rsidR="0036771F" w:rsidRDefault="0036771F" w:rsidP="0036771F">
      <w:r>
        <w:t>To set a cookie</w:t>
      </w:r>
      <w:proofErr w:type="gramStart"/>
      <w:r>
        <w:t>..</w:t>
      </w:r>
      <w:proofErr w:type="gramEnd"/>
    </w:p>
    <w:p w:rsidR="0036771F" w:rsidRDefault="0036771F" w:rsidP="0036771F"/>
    <w:p w:rsidR="0036771F" w:rsidRDefault="0036771F" w:rsidP="0036771F">
      <w:proofErr w:type="gramStart"/>
      <w:r>
        <w:t>class</w:t>
      </w:r>
      <w:proofErr w:type="gramEnd"/>
      <w:r>
        <w:t xml:space="preserve"> </w:t>
      </w:r>
      <w:proofErr w:type="spellStart"/>
      <w:r>
        <w:t>retrievinput</w:t>
      </w:r>
      <w:proofErr w:type="spellEnd"/>
      <w:r>
        <w:t xml:space="preserve"> extends Controller</w:t>
      </w:r>
    </w:p>
    <w:p w:rsidR="0036771F" w:rsidRDefault="0036771F" w:rsidP="0036771F">
      <w:r>
        <w:t xml:space="preserve">{   </w:t>
      </w:r>
    </w:p>
    <w:p w:rsidR="0036771F" w:rsidRDefault="0036771F" w:rsidP="0036771F">
      <w:r>
        <w:t>//set co</w:t>
      </w:r>
      <w:r w:rsidR="009874F6">
        <w:t xml:space="preserve">okie using the "Response" </w:t>
      </w:r>
      <w:proofErr w:type="spellStart"/>
      <w:r w:rsidR="009874F6">
        <w:t>mehod</w:t>
      </w:r>
      <w:proofErr w:type="spellEnd"/>
      <w:r>
        <w:t xml:space="preserve"> </w:t>
      </w:r>
      <w:proofErr w:type="spellStart"/>
      <w:proofErr w:type="gramStart"/>
      <w:r>
        <w:t>withCookie</w:t>
      </w:r>
      <w:proofErr w:type="spellEnd"/>
      <w:r>
        <w:t>(</w:t>
      </w:r>
      <w:proofErr w:type="gramEnd"/>
      <w:r>
        <w:t>)" and pass in the cookie("</w:t>
      </w:r>
      <w:proofErr w:type="spellStart"/>
      <w:r>
        <w:t>cookie_name</w:t>
      </w:r>
      <w:proofErr w:type="spellEnd"/>
      <w:r>
        <w:t>", "</w:t>
      </w:r>
      <w:proofErr w:type="spellStart"/>
      <w:r>
        <w:t>cookie_value</w:t>
      </w:r>
      <w:proofErr w:type="spellEnd"/>
      <w:r>
        <w:t>", "</w:t>
      </w:r>
      <w:proofErr w:type="spellStart"/>
      <w:r>
        <w:t>expiration_time</w:t>
      </w:r>
      <w:proofErr w:type="spellEnd"/>
      <w:r>
        <w:t xml:space="preserve">") </w:t>
      </w:r>
      <w:proofErr w:type="spellStart"/>
      <w:r>
        <w:t>methode</w:t>
      </w:r>
      <w:proofErr w:type="spellEnd"/>
    </w:p>
    <w:p w:rsidR="0036771F" w:rsidRDefault="0036771F" w:rsidP="0036771F"/>
    <w:p w:rsidR="0036771F" w:rsidRDefault="0036771F" w:rsidP="0036771F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set_cookie</w:t>
      </w:r>
      <w:proofErr w:type="spellEnd"/>
      <w:r>
        <w:t>(Response $response){</w:t>
      </w:r>
    </w:p>
    <w:p w:rsidR="0036771F" w:rsidRDefault="0036771F" w:rsidP="0036771F">
      <w:r>
        <w:t xml:space="preserve">      $response-&gt;</w:t>
      </w:r>
      <w:proofErr w:type="spellStart"/>
      <w:proofErr w:type="gramStart"/>
      <w:r>
        <w:t>withCookie</w:t>
      </w:r>
      <w:proofErr w:type="spellEnd"/>
      <w:r>
        <w:t>(</w:t>
      </w:r>
      <w:proofErr w:type="gramEnd"/>
      <w:r>
        <w:t>cookie("</w:t>
      </w:r>
      <w:proofErr w:type="spellStart"/>
      <w:r>
        <w:t>name","justice</w:t>
      </w:r>
      <w:proofErr w:type="spellEnd"/>
      <w:r>
        <w:t>", 1));</w:t>
      </w:r>
    </w:p>
    <w:p w:rsidR="0036771F" w:rsidRDefault="0036771F" w:rsidP="0036771F">
      <w:r>
        <w:t xml:space="preserve">      </w:t>
      </w:r>
      <w:proofErr w:type="gramStart"/>
      <w:r>
        <w:t>return</w:t>
      </w:r>
      <w:proofErr w:type="gramEnd"/>
      <w:r>
        <w:t xml:space="preserve"> $response;</w:t>
      </w:r>
    </w:p>
    <w:p w:rsidR="0036771F" w:rsidRDefault="0036771F" w:rsidP="0036771F">
      <w:r>
        <w:t xml:space="preserve">    }</w:t>
      </w:r>
    </w:p>
    <w:p w:rsidR="0036771F" w:rsidRDefault="0036771F" w:rsidP="0036771F"/>
    <w:p w:rsidR="0036771F" w:rsidRDefault="0036771F" w:rsidP="0036771F">
      <w:r>
        <w:t xml:space="preserve">//Retrieve cookie with "Request" method, </w:t>
      </w:r>
      <w:proofErr w:type="gramStart"/>
      <w:r>
        <w:t>cookie(</w:t>
      </w:r>
      <w:proofErr w:type="gramEnd"/>
      <w:r>
        <w:t>"</w:t>
      </w:r>
      <w:proofErr w:type="spellStart"/>
      <w:r>
        <w:t>cookie_name</w:t>
      </w:r>
      <w:proofErr w:type="spellEnd"/>
      <w:r>
        <w:t>") and pass in the name of the cookie</w:t>
      </w:r>
    </w:p>
    <w:p w:rsidR="0036771F" w:rsidRDefault="0036771F" w:rsidP="0036771F"/>
    <w:p w:rsidR="0036771F" w:rsidRDefault="0036771F" w:rsidP="0036771F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get_cookie</w:t>
      </w:r>
      <w:proofErr w:type="spellEnd"/>
      <w:r>
        <w:t>(Request $request){</w:t>
      </w:r>
    </w:p>
    <w:p w:rsidR="0036771F" w:rsidRDefault="0036771F" w:rsidP="0036771F">
      <w:r>
        <w:t xml:space="preserve">        $request-&gt;</w:t>
      </w:r>
      <w:proofErr w:type="gramStart"/>
      <w:r>
        <w:t>cookie(</w:t>
      </w:r>
      <w:proofErr w:type="gramEnd"/>
      <w:r>
        <w:t>"name");</w:t>
      </w:r>
    </w:p>
    <w:p w:rsidR="0036771F" w:rsidRDefault="0036771F" w:rsidP="0036771F">
      <w:r>
        <w:t xml:space="preserve">        </w:t>
      </w:r>
      <w:proofErr w:type="gramStart"/>
      <w:r>
        <w:t>echo(</w:t>
      </w:r>
      <w:proofErr w:type="gramEnd"/>
      <w:r>
        <w:t>$request);</w:t>
      </w:r>
    </w:p>
    <w:p w:rsidR="0036771F" w:rsidRDefault="0036771F" w:rsidP="0036771F"/>
    <w:p w:rsidR="0036771F" w:rsidRDefault="0036771F" w:rsidP="0036771F">
      <w:r>
        <w:t xml:space="preserve">    }</w:t>
      </w:r>
    </w:p>
    <w:p w:rsidR="0036771F" w:rsidRDefault="0036771F" w:rsidP="0036771F">
      <w:r>
        <w:t>}</w:t>
      </w:r>
    </w:p>
    <w:p w:rsidR="0036771F" w:rsidRDefault="0036771F" w:rsidP="0036771F"/>
    <w:p w:rsidR="0036771F" w:rsidRDefault="0036771F" w:rsidP="0036771F">
      <w:r>
        <w:t>//</w:t>
      </w:r>
      <w:proofErr w:type="spellStart"/>
      <w:r>
        <w:t>url</w:t>
      </w:r>
      <w:proofErr w:type="spellEnd"/>
      <w:r>
        <w:t xml:space="preserve"> to set above cookie</w:t>
      </w:r>
    </w:p>
    <w:p w:rsidR="0036771F" w:rsidRDefault="0036771F" w:rsidP="0036771F">
      <w:r>
        <w:t>Route::</w:t>
      </w:r>
      <w:proofErr w:type="gramStart"/>
      <w:r>
        <w:t>get(</w:t>
      </w:r>
      <w:proofErr w:type="gramEnd"/>
      <w:r>
        <w:t>"/set_cookie","</w:t>
      </w:r>
      <w:proofErr w:type="spellStart"/>
      <w:r>
        <w:t>retrievinput@set_cookie</w:t>
      </w:r>
      <w:proofErr w:type="spellEnd"/>
      <w:r>
        <w:t>");</w:t>
      </w:r>
    </w:p>
    <w:p w:rsidR="0036771F" w:rsidRDefault="0036771F" w:rsidP="0036771F">
      <w:r>
        <w:t>//</w:t>
      </w:r>
      <w:proofErr w:type="spellStart"/>
      <w:r>
        <w:t>url</w:t>
      </w:r>
      <w:proofErr w:type="spellEnd"/>
      <w:r>
        <w:t xml:space="preserve"> to </w:t>
      </w:r>
      <w:proofErr w:type="gramStart"/>
      <w:r>
        <w:t>retrieve  above</w:t>
      </w:r>
      <w:proofErr w:type="gramEnd"/>
      <w:r>
        <w:t xml:space="preserve"> cookie</w:t>
      </w:r>
    </w:p>
    <w:p w:rsidR="0036771F" w:rsidRDefault="0036771F" w:rsidP="0036771F">
      <w:r>
        <w:t>Route::</w:t>
      </w:r>
      <w:proofErr w:type="gramStart"/>
      <w:r>
        <w:t>get(</w:t>
      </w:r>
      <w:proofErr w:type="gramEnd"/>
      <w:r>
        <w:t>"/get_cook</w:t>
      </w:r>
      <w:r w:rsidR="00C320A2">
        <w:t>ie","</w:t>
      </w:r>
      <w:proofErr w:type="spellStart"/>
      <w:r w:rsidR="00C320A2">
        <w:t>retrievinput@get_cookie</w:t>
      </w:r>
      <w:proofErr w:type="spellEnd"/>
      <w:r w:rsidR="00C320A2">
        <w:t>");</w:t>
      </w:r>
    </w:p>
    <w:p w:rsidR="0036771F" w:rsidRDefault="0036771F" w:rsidP="0036771F">
      <w:r>
        <w:t>===========</w:t>
      </w:r>
    </w:p>
    <w:p w:rsidR="0036771F" w:rsidRPr="00C320A2" w:rsidRDefault="0036771F" w:rsidP="0036771F">
      <w:pPr>
        <w:rPr>
          <w:b/>
          <w:color w:val="FF0000"/>
        </w:rPr>
      </w:pPr>
      <w:r w:rsidRPr="00C320A2">
        <w:rPr>
          <w:b/>
          <w:color w:val="FF0000"/>
        </w:rPr>
        <w:t>VIEWS</w:t>
      </w:r>
    </w:p>
    <w:p w:rsidR="0036771F" w:rsidRDefault="0036771F" w:rsidP="0036771F">
      <w:r>
        <w:t>Represent the response page the cli</w:t>
      </w:r>
      <w:r w:rsidR="00C320A2">
        <w:t>ent should receive upon request</w:t>
      </w:r>
    </w:p>
    <w:p w:rsidR="0036771F" w:rsidRDefault="00C320A2" w:rsidP="0036771F">
      <w:r>
        <w:t>Suppose I</w:t>
      </w:r>
      <w:r w:rsidR="0036771F">
        <w:t xml:space="preserve"> have this "</w:t>
      </w:r>
      <w:proofErr w:type="spellStart"/>
      <w:r w:rsidR="0036771F">
        <w:t>contact.blade.php</w:t>
      </w:r>
      <w:proofErr w:type="spellEnd"/>
      <w:r w:rsidR="0036771F">
        <w:t>" in my views directory</w:t>
      </w:r>
    </w:p>
    <w:p w:rsidR="0036771F" w:rsidRDefault="0036771F" w:rsidP="0036771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771F" w:rsidRDefault="0036771F" w:rsidP="0036771F">
      <w:proofErr w:type="gramStart"/>
      <w:r>
        <w:t>echo(</w:t>
      </w:r>
      <w:proofErr w:type="gramEnd"/>
      <w:r>
        <w:t>"</w:t>
      </w:r>
      <w:proofErr w:type="spellStart"/>
      <w:r>
        <w:t>Helloo</w:t>
      </w:r>
      <w:proofErr w:type="spellEnd"/>
      <w:r>
        <w:t xml:space="preserve"> world");</w:t>
      </w:r>
    </w:p>
    <w:p w:rsidR="0036771F" w:rsidRDefault="0036771F" w:rsidP="0036771F"/>
    <w:p w:rsidR="0036771F" w:rsidRDefault="0036771F" w:rsidP="0036771F">
      <w:r>
        <w:t>?&gt;</w:t>
      </w:r>
    </w:p>
    <w:p w:rsidR="0036771F" w:rsidRDefault="0036771F" w:rsidP="0036771F"/>
    <w:p w:rsidR="0036771F" w:rsidRDefault="0036771F" w:rsidP="0036771F">
      <w:r>
        <w:t>To open it, just use the "</w:t>
      </w:r>
      <w:proofErr w:type="gramStart"/>
      <w:r>
        <w:t>view(</w:t>
      </w:r>
      <w:proofErr w:type="gramEnd"/>
      <w:r>
        <w:t>)" method and pass in the name of the file without the extension.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"/</w:t>
      </w:r>
      <w:proofErr w:type="spellStart"/>
      <w:r>
        <w:t>contactpage</w:t>
      </w:r>
      <w:proofErr w:type="spellEnd"/>
      <w:r>
        <w:t>",function(){</w:t>
      </w:r>
    </w:p>
    <w:p w:rsidR="0036771F" w:rsidRDefault="0036771F" w:rsidP="0036771F">
      <w:r>
        <w:t xml:space="preserve">    </w:t>
      </w:r>
      <w:proofErr w:type="gramStart"/>
      <w:r>
        <w:t>return</w:t>
      </w:r>
      <w:proofErr w:type="gramEnd"/>
      <w:r>
        <w:t xml:space="preserve"> view("contact");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>To pass value to "</w:t>
      </w:r>
      <w:proofErr w:type="spellStart"/>
      <w:r>
        <w:t>contact.blade.php</w:t>
      </w:r>
      <w:proofErr w:type="spellEnd"/>
      <w:r>
        <w:t>" using "</w:t>
      </w:r>
      <w:proofErr w:type="gramStart"/>
      <w:r>
        <w:t>view(</w:t>
      </w:r>
      <w:proofErr w:type="gramEnd"/>
      <w:r>
        <w:t xml:space="preserve">)", pass in the name of the file and array of key value pairs.  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"/</w:t>
      </w:r>
      <w:proofErr w:type="spellStart"/>
      <w:r>
        <w:t>contactpage</w:t>
      </w:r>
      <w:proofErr w:type="spellEnd"/>
      <w:r>
        <w:t>",function(){</w:t>
      </w:r>
    </w:p>
    <w:p w:rsidR="0036771F" w:rsidRDefault="0036771F" w:rsidP="0036771F">
      <w:r>
        <w:t xml:space="preserve">    </w:t>
      </w:r>
      <w:proofErr w:type="gramStart"/>
      <w:r>
        <w:t>return</w:t>
      </w:r>
      <w:proofErr w:type="gramEnd"/>
      <w:r>
        <w:t xml:space="preserve"> view("contact", ["name" =&gt; "justice"]);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>Then retrieve it "</w:t>
      </w:r>
      <w:proofErr w:type="spellStart"/>
      <w:r>
        <w:t>contact.blade.php</w:t>
      </w:r>
      <w:proofErr w:type="spellEnd"/>
      <w:r>
        <w:t>"</w:t>
      </w:r>
    </w:p>
    <w:p w:rsidR="0036771F" w:rsidRDefault="0036771F" w:rsidP="0036771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771F" w:rsidRDefault="0036771F" w:rsidP="0036771F">
      <w:proofErr w:type="gramStart"/>
      <w:r>
        <w:t>echo(</w:t>
      </w:r>
      <w:proofErr w:type="gramEnd"/>
      <w:r>
        <w:t>$name);</w:t>
      </w:r>
    </w:p>
    <w:p w:rsidR="0036771F" w:rsidRDefault="0036771F" w:rsidP="0036771F">
      <w:r>
        <w:t>// output = justice</w:t>
      </w:r>
    </w:p>
    <w:p w:rsidR="0036771F" w:rsidRDefault="0036771F" w:rsidP="0036771F">
      <w:r>
        <w:t>?&gt;</w:t>
      </w:r>
    </w:p>
    <w:p w:rsidR="0036771F" w:rsidRDefault="0036771F" w:rsidP="0036771F"/>
    <w:p w:rsidR="0036771F" w:rsidRDefault="0036771F" w:rsidP="0036771F">
      <w:r>
        <w:t>FORMMAT</w:t>
      </w:r>
      <w:proofErr w:type="gramStart"/>
      <w:r>
        <w:t>::</w:t>
      </w:r>
      <w:proofErr w:type="gramEnd"/>
    </w:p>
    <w:p w:rsidR="0036771F" w:rsidRDefault="0036771F" w:rsidP="0036771F">
      <w:proofErr w:type="gramStart"/>
      <w:r>
        <w:t>view(</w:t>
      </w:r>
      <w:proofErr w:type="gramEnd"/>
      <w:r>
        <w:t>"</w:t>
      </w:r>
      <w:proofErr w:type="spellStart"/>
      <w:r>
        <w:t>url</w:t>
      </w:r>
      <w:proofErr w:type="spellEnd"/>
      <w:r>
        <w:t>","</w:t>
      </w:r>
      <w:proofErr w:type="spellStart"/>
      <w:r>
        <w:t>blade_file_name</w:t>
      </w:r>
      <w:proofErr w:type="spellEnd"/>
      <w:r>
        <w:t>");</w:t>
      </w:r>
    </w:p>
    <w:p w:rsidR="0036771F" w:rsidRDefault="0036771F" w:rsidP="0036771F">
      <w:proofErr w:type="gramStart"/>
      <w:r>
        <w:t>view(</w:t>
      </w:r>
      <w:proofErr w:type="gramEnd"/>
      <w:r>
        <w:t>"</w:t>
      </w:r>
      <w:proofErr w:type="spellStart"/>
      <w:r>
        <w:t>fileName</w:t>
      </w:r>
      <w:proofErr w:type="spellEnd"/>
      <w:r>
        <w:t>");</w:t>
      </w:r>
    </w:p>
    <w:p w:rsidR="0036771F" w:rsidRDefault="0036771F" w:rsidP="0036771F">
      <w:proofErr w:type="gramStart"/>
      <w:r>
        <w:t>view(</w:t>
      </w:r>
      <w:proofErr w:type="gramEnd"/>
      <w:r>
        <w:t>"</w:t>
      </w:r>
      <w:proofErr w:type="spellStart"/>
      <w:r>
        <w:t>fileName</w:t>
      </w:r>
      <w:proofErr w:type="spellEnd"/>
      <w:r>
        <w:t xml:space="preserve">",["book"=&gt;"Aki </w:t>
      </w:r>
      <w:proofErr w:type="spellStart"/>
      <w:r>
        <w:t>ola</w:t>
      </w:r>
      <w:proofErr w:type="spellEnd"/>
      <w:r>
        <w:t>"]);</w:t>
      </w:r>
    </w:p>
    <w:p w:rsidR="0036771F" w:rsidRDefault="0036771F" w:rsidP="0036771F"/>
    <w:p w:rsidR="00EC047E" w:rsidRPr="00EC047E" w:rsidRDefault="0036771F" w:rsidP="00EC047E">
      <w:pPr>
        <w:rPr>
          <w:color w:val="00B050"/>
        </w:rPr>
      </w:pPr>
      <w:r w:rsidRPr="00EC047E">
        <w:rPr>
          <w:color w:val="00B050"/>
        </w:rPr>
        <w:t>===============</w:t>
      </w:r>
      <w:r w:rsidR="00EC047E" w:rsidRPr="00EC047E">
        <w:rPr>
          <w:color w:val="00B050"/>
        </w:rPr>
        <w:t>===============</w:t>
      </w:r>
    </w:p>
    <w:p w:rsidR="0036771F" w:rsidRDefault="0036771F" w:rsidP="0036771F"/>
    <w:p w:rsidR="0036771F" w:rsidRPr="00EC047E" w:rsidRDefault="0036771F" w:rsidP="0036771F">
      <w:pPr>
        <w:rPr>
          <w:b/>
          <w:color w:val="FF0000"/>
        </w:rPr>
      </w:pPr>
      <w:r w:rsidRPr="00EC047E">
        <w:rPr>
          <w:b/>
          <w:color w:val="FF0000"/>
        </w:rPr>
        <w:t>BLADE TEMPLATE</w:t>
      </w:r>
    </w:p>
    <w:p w:rsidR="0036771F" w:rsidRDefault="0036771F" w:rsidP="0036771F"/>
    <w:p w:rsidR="0036771F" w:rsidRDefault="0036771F" w:rsidP="0036771F">
      <w:proofErr w:type="gramStart"/>
      <w:r>
        <w:t>@yield(</w:t>
      </w:r>
      <w:proofErr w:type="gramEnd"/>
      <w:r>
        <w:t>"sidebar")</w:t>
      </w:r>
    </w:p>
    <w:p w:rsidR="0036771F" w:rsidRDefault="0036771F" w:rsidP="0036771F">
      <w:proofErr w:type="gramStart"/>
      <w:r>
        <w:t>@extends(</w:t>
      </w:r>
      <w:proofErr w:type="gramEnd"/>
      <w:r>
        <w:t>"</w:t>
      </w:r>
      <w:proofErr w:type="spellStart"/>
      <w:r>
        <w:t>layouts.file</w:t>
      </w:r>
      <w:proofErr w:type="spellEnd"/>
      <w:r>
        <w:t>")</w:t>
      </w:r>
    </w:p>
    <w:p w:rsidR="0036771F" w:rsidRDefault="0036771F" w:rsidP="0036771F">
      <w:proofErr w:type="gramStart"/>
      <w:r>
        <w:t>@section(</w:t>
      </w:r>
      <w:proofErr w:type="gramEnd"/>
      <w:r>
        <w:t>"sidebar")</w:t>
      </w:r>
    </w:p>
    <w:p w:rsidR="0036771F" w:rsidRDefault="0036771F" w:rsidP="0036771F">
      <w:r>
        <w:t>@</w:t>
      </w:r>
      <w:proofErr w:type="spellStart"/>
      <w:r>
        <w:t>endsection</w:t>
      </w:r>
      <w:proofErr w:type="spellEnd"/>
    </w:p>
    <w:p w:rsidR="0036771F" w:rsidRDefault="00EC047E" w:rsidP="0036771F">
      <w:proofErr w:type="gramStart"/>
      <w:r>
        <w:t>@parent()</w:t>
      </w:r>
      <w:proofErr w:type="gramEnd"/>
    </w:p>
    <w:p w:rsidR="0036771F" w:rsidRDefault="0036771F" w:rsidP="0036771F">
      <w:pPr>
        <w:rPr>
          <w:color w:val="00B050"/>
        </w:rPr>
      </w:pPr>
      <w:r w:rsidRPr="00EC047E">
        <w:rPr>
          <w:color w:val="00B050"/>
        </w:rPr>
        <w:t>==================</w:t>
      </w:r>
    </w:p>
    <w:p w:rsidR="00EC047E" w:rsidRPr="00EC047E" w:rsidRDefault="00EC047E" w:rsidP="0036771F">
      <w:pPr>
        <w:rPr>
          <w:color w:val="00B050"/>
        </w:rPr>
      </w:pPr>
    </w:p>
    <w:p w:rsidR="0036771F" w:rsidRPr="00EC047E" w:rsidRDefault="0036771F" w:rsidP="0036771F">
      <w:pPr>
        <w:rPr>
          <w:b/>
          <w:color w:val="FF0000"/>
        </w:rPr>
      </w:pPr>
      <w:r w:rsidRPr="00EC047E">
        <w:rPr>
          <w:b/>
          <w:color w:val="FF0000"/>
        </w:rPr>
        <w:t>REDIRECTING</w:t>
      </w:r>
    </w:p>
    <w:p w:rsidR="0036771F" w:rsidRDefault="0036771F" w:rsidP="0036771F">
      <w:r>
        <w:t xml:space="preserve">Is way of redirecting a particular </w:t>
      </w:r>
      <w:proofErr w:type="spellStart"/>
      <w:proofErr w:type="gramStart"/>
      <w:r>
        <w:t>url</w:t>
      </w:r>
      <w:proofErr w:type="spellEnd"/>
      <w:proofErr w:type="gramEnd"/>
      <w:r>
        <w:t xml:space="preserve"> to different </w:t>
      </w:r>
      <w:proofErr w:type="spellStart"/>
      <w:r>
        <w:t>url</w:t>
      </w:r>
      <w:proofErr w:type="spellEnd"/>
      <w:r>
        <w:t xml:space="preserve"> </w:t>
      </w:r>
      <w:r w:rsidR="00964748">
        <w:t>or a method inside a controller</w:t>
      </w:r>
    </w:p>
    <w:p w:rsidR="0036771F" w:rsidRDefault="0072276A" w:rsidP="0036771F">
      <w:r>
        <w:t>U</w:t>
      </w:r>
      <w:r w:rsidR="00085D58">
        <w:t xml:space="preserve">se "as" to assign a </w:t>
      </w:r>
      <w:proofErr w:type="spellStart"/>
      <w:r w:rsidR="00085D58">
        <w:t>nickeN</w:t>
      </w:r>
      <w:r w:rsidR="0036771F">
        <w:t>ame</w:t>
      </w:r>
      <w:proofErr w:type="spellEnd"/>
      <w:r w:rsidR="0036771F">
        <w:t xml:space="preserve"> to Route </w:t>
      </w:r>
      <w:proofErr w:type="spellStart"/>
      <w:r w:rsidR="0036771F">
        <w:t>urls</w:t>
      </w:r>
      <w:proofErr w:type="spellEnd"/>
      <w:r w:rsidR="0036771F">
        <w:t xml:space="preserve"> inside an array.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"/</w:t>
      </w:r>
      <w:proofErr w:type="spellStart"/>
      <w:r>
        <w:t>contactpage</w:t>
      </w:r>
      <w:proofErr w:type="spellEnd"/>
      <w:r>
        <w:t>",["as" =&gt; "contact", function(){</w:t>
      </w:r>
    </w:p>
    <w:p w:rsidR="0036771F" w:rsidRDefault="0036771F" w:rsidP="0036771F">
      <w:r>
        <w:t xml:space="preserve">    </w:t>
      </w:r>
      <w:proofErr w:type="gramStart"/>
      <w:r>
        <w:t>return</w:t>
      </w:r>
      <w:proofErr w:type="gramEnd"/>
      <w:r>
        <w:t xml:space="preserve"> view("contact");</w:t>
      </w:r>
    </w:p>
    <w:p w:rsidR="0036771F" w:rsidRDefault="0036771F" w:rsidP="0036771F">
      <w:r>
        <w:t>}]);</w:t>
      </w:r>
    </w:p>
    <w:p w:rsidR="0036771F" w:rsidRDefault="0036771F" w:rsidP="0036771F"/>
    <w:p w:rsidR="0036771F" w:rsidRDefault="00964748" w:rsidP="0036771F">
      <w:r>
        <w:t>H</w:t>
      </w:r>
      <w:r w:rsidR="0036771F">
        <w:t xml:space="preserve">ere i gave a </w:t>
      </w:r>
      <w:proofErr w:type="spellStart"/>
      <w:r w:rsidR="0036771F">
        <w:t>nickName</w:t>
      </w:r>
      <w:proofErr w:type="spellEnd"/>
      <w:r w:rsidR="0036771F">
        <w:t xml:space="preserve"> of "contact" to </w:t>
      </w:r>
      <w:proofErr w:type="spellStart"/>
      <w:proofErr w:type="gramStart"/>
      <w:r w:rsidR="0036771F">
        <w:t>url</w:t>
      </w:r>
      <w:proofErr w:type="spellEnd"/>
      <w:proofErr w:type="gramEnd"/>
      <w:r w:rsidR="0036771F">
        <w:t xml:space="preserve"> "/</w:t>
      </w:r>
      <w:proofErr w:type="spellStart"/>
      <w:r w:rsidR="0036771F">
        <w:t>contactpage</w:t>
      </w:r>
      <w:proofErr w:type="spellEnd"/>
      <w:r w:rsidR="0036771F">
        <w:t>"</w:t>
      </w:r>
    </w:p>
    <w:p w:rsidR="00380004" w:rsidRDefault="00380004" w:rsidP="0036771F"/>
    <w:p w:rsidR="0036771F" w:rsidRDefault="00380004" w:rsidP="0036771F">
      <w:r>
        <w:t>//</w:t>
      </w:r>
      <w:r w:rsidR="0036771F">
        <w:t>Then redir</w:t>
      </w:r>
      <w:r w:rsidR="00E97D1E">
        <w:t>e</w:t>
      </w:r>
      <w:r w:rsidR="0036771F">
        <w:t xml:space="preserve">ct a certain </w:t>
      </w:r>
      <w:proofErr w:type="spellStart"/>
      <w:r w:rsidR="0036771F">
        <w:t>url</w:t>
      </w:r>
      <w:proofErr w:type="spellEnd"/>
      <w:r w:rsidR="0036771F">
        <w:t xml:space="preserve"> to the above "contact" using </w:t>
      </w:r>
      <w:proofErr w:type="gramStart"/>
      <w:r w:rsidR="0036771F">
        <w:t>redirect(</w:t>
      </w:r>
      <w:proofErr w:type="gramEnd"/>
      <w:r w:rsidR="0036771F">
        <w:t>)-&gt;route("nickname");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"/</w:t>
      </w:r>
      <w:proofErr w:type="spellStart"/>
      <w:r>
        <w:t>about",function</w:t>
      </w:r>
      <w:proofErr w:type="spellEnd"/>
      <w:r>
        <w:t>(){</w:t>
      </w:r>
    </w:p>
    <w:p w:rsidR="0036771F" w:rsidRDefault="0036771F" w:rsidP="0036771F">
      <w:r>
        <w:t xml:space="preserve">  </w:t>
      </w:r>
      <w:proofErr w:type="gramStart"/>
      <w:r>
        <w:t>return</w:t>
      </w:r>
      <w:proofErr w:type="gramEnd"/>
      <w:r>
        <w:t xml:space="preserve"> redirect()-&gt;route("contact");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 xml:space="preserve">To redirect to a method in controller user </w:t>
      </w:r>
      <w:proofErr w:type="gramStart"/>
      <w:r>
        <w:t>redirect(</w:t>
      </w:r>
      <w:proofErr w:type="gramEnd"/>
      <w:r>
        <w:t>)-&gt;action("</w:t>
      </w:r>
      <w:proofErr w:type="spellStart"/>
      <w:r>
        <w:t>controllerName@method</w:t>
      </w:r>
      <w:proofErr w:type="spellEnd"/>
      <w:r>
        <w:t>",["parameters"]); if no parameter just ignore the parameter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"/</w:t>
      </w:r>
      <w:proofErr w:type="spellStart"/>
      <w:r>
        <w:t>aboout</w:t>
      </w:r>
      <w:proofErr w:type="spellEnd"/>
      <w:r>
        <w:t>",function(){</w:t>
      </w:r>
    </w:p>
    <w:p w:rsidR="0036771F" w:rsidRDefault="0036771F" w:rsidP="0036771F">
      <w:r>
        <w:t xml:space="preserve">   </w:t>
      </w:r>
      <w:proofErr w:type="gramStart"/>
      <w:r>
        <w:t>return</w:t>
      </w:r>
      <w:proofErr w:type="gramEnd"/>
      <w:r>
        <w:t xml:space="preserve"> redirect()-&gt;action("</w:t>
      </w:r>
      <w:proofErr w:type="spellStart"/>
      <w:r>
        <w:t>controllerName@method</w:t>
      </w:r>
      <w:proofErr w:type="spellEnd"/>
      <w:r>
        <w:t>");</w:t>
      </w:r>
    </w:p>
    <w:p w:rsidR="0036771F" w:rsidRDefault="00406752" w:rsidP="0036771F">
      <w:r>
        <w:t>});</w:t>
      </w:r>
    </w:p>
    <w:p w:rsidR="0036771F" w:rsidRPr="00E97D1E" w:rsidRDefault="0036771F" w:rsidP="0036771F">
      <w:pPr>
        <w:rPr>
          <w:color w:val="00B050"/>
        </w:rPr>
      </w:pPr>
      <w:r w:rsidRPr="00E97D1E">
        <w:rPr>
          <w:color w:val="00B050"/>
        </w:rPr>
        <w:t>==================</w:t>
      </w:r>
    </w:p>
    <w:p w:rsidR="0036771F" w:rsidRPr="00406752" w:rsidRDefault="0036771F" w:rsidP="0036771F">
      <w:pPr>
        <w:rPr>
          <w:b/>
          <w:color w:val="FF0000"/>
        </w:rPr>
      </w:pPr>
      <w:r w:rsidRPr="00406752">
        <w:rPr>
          <w:b/>
          <w:color w:val="FF0000"/>
        </w:rPr>
        <w:t>SESSION</w:t>
      </w:r>
    </w:p>
    <w:p w:rsidR="0036771F" w:rsidRDefault="0036771F" w:rsidP="0036771F">
      <w:r>
        <w:t xml:space="preserve">Is a way of storing user details on the </w:t>
      </w:r>
      <w:proofErr w:type="gramStart"/>
      <w:r>
        <w:t>client.</w:t>
      </w:r>
      <w:proofErr w:type="gramEnd"/>
    </w:p>
    <w:p w:rsidR="0036771F" w:rsidRDefault="0036771F" w:rsidP="0036771F"/>
    <w:p w:rsidR="0036771F" w:rsidRDefault="0036771F" w:rsidP="0036771F">
      <w:r>
        <w:t xml:space="preserve">To be able to create, get and delete Session. You need an instance of "Request" to access the </w:t>
      </w:r>
      <w:proofErr w:type="gramStart"/>
      <w:r>
        <w:t>session(</w:t>
      </w:r>
      <w:proofErr w:type="gramEnd"/>
      <w:r>
        <w:t>) method.</w:t>
      </w:r>
    </w:p>
    <w:p w:rsidR="0036771F" w:rsidRDefault="0036771F" w:rsidP="0036771F"/>
    <w:p w:rsidR="0036771F" w:rsidRDefault="0036771F" w:rsidP="0036771F">
      <w:r>
        <w:t xml:space="preserve">To create session Use: </w:t>
      </w:r>
    </w:p>
    <w:p w:rsidR="0036771F" w:rsidRDefault="0036771F" w:rsidP="0036771F">
      <w:r>
        <w:t>$request-&gt;</w:t>
      </w:r>
      <w:proofErr w:type="gramStart"/>
      <w:r>
        <w:t>session(</w:t>
      </w:r>
      <w:proofErr w:type="gramEnd"/>
      <w:r>
        <w:t>)-&gt;put('key', 'value');</w:t>
      </w:r>
    </w:p>
    <w:p w:rsidR="0036771F" w:rsidRDefault="0036771F" w:rsidP="0036771F"/>
    <w:p w:rsidR="0036771F" w:rsidRDefault="0036771F" w:rsidP="0036771F">
      <w:r>
        <w:t>To get or retrieve session USE:</w:t>
      </w:r>
    </w:p>
    <w:p w:rsidR="0036771F" w:rsidRDefault="0036771F" w:rsidP="0036771F">
      <w:r>
        <w:t>$</w:t>
      </w:r>
      <w:proofErr w:type="spellStart"/>
      <w:r>
        <w:t>valu</w:t>
      </w:r>
      <w:proofErr w:type="spellEnd"/>
      <w:r>
        <w:t xml:space="preserve"> = $request-&gt;</w:t>
      </w:r>
      <w:proofErr w:type="gramStart"/>
      <w:r>
        <w:t>session(</w:t>
      </w:r>
      <w:proofErr w:type="gramEnd"/>
      <w:r>
        <w:t xml:space="preserve">)-&gt;get('key'); </w:t>
      </w:r>
    </w:p>
    <w:p w:rsidR="0036771F" w:rsidRDefault="0036771F" w:rsidP="0036771F"/>
    <w:p w:rsidR="0036771F" w:rsidRDefault="0036771F" w:rsidP="0036771F">
      <w:r>
        <w:t>To delete a session USE:</w:t>
      </w:r>
    </w:p>
    <w:p w:rsidR="0036771F" w:rsidRDefault="0036771F" w:rsidP="0036771F">
      <w:r>
        <w:t>$request-&gt;</w:t>
      </w:r>
      <w:proofErr w:type="gramStart"/>
      <w:r>
        <w:t>session(</w:t>
      </w:r>
      <w:proofErr w:type="gramEnd"/>
      <w:r>
        <w:t>)-&gt;forget('key');</w:t>
      </w:r>
    </w:p>
    <w:p w:rsidR="0036771F" w:rsidRDefault="0036771F" w:rsidP="0036771F"/>
    <w:p w:rsidR="0036771F" w:rsidRDefault="0036771F" w:rsidP="0036771F">
      <w:r>
        <w:t xml:space="preserve">To check if </w:t>
      </w:r>
      <w:proofErr w:type="gramStart"/>
      <w:r>
        <w:t>session exist</w:t>
      </w:r>
      <w:proofErr w:type="gramEnd"/>
      <w:r>
        <w:t xml:space="preserve"> USE:</w:t>
      </w:r>
    </w:p>
    <w:p w:rsidR="0036771F" w:rsidRDefault="0036771F" w:rsidP="0036771F">
      <w:r>
        <w:t>$request-&gt;</w:t>
      </w:r>
      <w:proofErr w:type="gramStart"/>
      <w:r>
        <w:t>session(</w:t>
      </w:r>
      <w:proofErr w:type="gramEnd"/>
      <w:r>
        <w:t>)-&gt;has('KEY')</w:t>
      </w:r>
    </w:p>
    <w:p w:rsidR="0036771F" w:rsidRDefault="0036771F" w:rsidP="0036771F"/>
    <w:p w:rsidR="0036771F" w:rsidRDefault="0036771F" w:rsidP="0036771F">
      <w:r>
        <w:t>Example</w:t>
      </w:r>
      <w:proofErr w:type="gramStart"/>
      <w:r>
        <w:t>::</w:t>
      </w:r>
      <w:proofErr w:type="gramEnd"/>
    </w:p>
    <w:p w:rsidR="0036771F" w:rsidRDefault="0036771F" w:rsidP="0036771F">
      <w:proofErr w:type="gramStart"/>
      <w:r>
        <w:t>use</w:t>
      </w:r>
      <w:proofErr w:type="gramEnd"/>
      <w:r>
        <w:t xml:space="preserve"> Illuminate\Http\Request; pass this to a controller and get the instance of "Request"</w:t>
      </w:r>
    </w:p>
    <w:p w:rsidR="0036771F" w:rsidRDefault="0036771F" w:rsidP="0036771F"/>
    <w:p w:rsidR="0036771F" w:rsidRDefault="0036771F" w:rsidP="0036771F">
      <w:proofErr w:type="gramStart"/>
      <w:r>
        <w:t>class</w:t>
      </w:r>
      <w:proofErr w:type="gramEnd"/>
      <w:r>
        <w:t xml:space="preserve"> </w:t>
      </w:r>
      <w:proofErr w:type="spellStart"/>
      <w:r>
        <w:t>retrievinput</w:t>
      </w:r>
      <w:proofErr w:type="spellEnd"/>
      <w:r>
        <w:t xml:space="preserve"> extends Controller</w:t>
      </w:r>
    </w:p>
    <w:p w:rsidR="0036771F" w:rsidRDefault="0036771F" w:rsidP="0036771F">
      <w:r>
        <w:t>{</w:t>
      </w:r>
    </w:p>
    <w:p w:rsidR="0036771F" w:rsidRDefault="0036771F" w:rsidP="0036771F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createSession</w:t>
      </w:r>
      <w:proofErr w:type="spellEnd"/>
      <w:r>
        <w:t>(Request $request)</w:t>
      </w:r>
    </w:p>
    <w:p w:rsidR="0036771F" w:rsidRDefault="0036771F" w:rsidP="0036771F">
      <w:r>
        <w:t xml:space="preserve">    {</w:t>
      </w:r>
    </w:p>
    <w:p w:rsidR="0036771F" w:rsidRDefault="0036771F" w:rsidP="0036771F">
      <w:r>
        <w:t xml:space="preserve">        $request-&gt;</w:t>
      </w:r>
      <w:proofErr w:type="gramStart"/>
      <w:r>
        <w:t>session(</w:t>
      </w:r>
      <w:proofErr w:type="gramEnd"/>
      <w:r>
        <w:t>)-&gt;put("</w:t>
      </w:r>
      <w:proofErr w:type="spellStart"/>
      <w:r>
        <w:t>myName</w:t>
      </w:r>
      <w:proofErr w:type="spellEnd"/>
      <w:r>
        <w:t>"=&gt;"Justice");</w:t>
      </w:r>
    </w:p>
    <w:p w:rsidR="0036771F" w:rsidRDefault="0036771F" w:rsidP="0036771F">
      <w:r>
        <w:t xml:space="preserve">    }</w:t>
      </w:r>
    </w:p>
    <w:p w:rsidR="0036771F" w:rsidRDefault="0036771F" w:rsidP="0036771F"/>
    <w:p w:rsidR="0036771F" w:rsidRDefault="0036771F" w:rsidP="0036771F">
      <w:proofErr w:type="gramStart"/>
      <w:r>
        <w:t>public</w:t>
      </w:r>
      <w:proofErr w:type="gramEnd"/>
      <w:r>
        <w:t xml:space="preserve"> function </w:t>
      </w:r>
      <w:proofErr w:type="spellStart"/>
      <w:r>
        <w:t>getSession</w:t>
      </w:r>
      <w:proofErr w:type="spellEnd"/>
      <w:r>
        <w:t>(Request $request)</w:t>
      </w:r>
    </w:p>
    <w:p w:rsidR="0036771F" w:rsidRDefault="0036771F" w:rsidP="0036771F">
      <w:r>
        <w:t xml:space="preserve">    {</w:t>
      </w:r>
    </w:p>
    <w:p w:rsidR="0036771F" w:rsidRDefault="0036771F" w:rsidP="0036771F">
      <w:r>
        <w:t xml:space="preserve">        $request-&gt;</w:t>
      </w:r>
      <w:proofErr w:type="gramStart"/>
      <w:r>
        <w:t>session(</w:t>
      </w:r>
      <w:proofErr w:type="gramEnd"/>
      <w:r>
        <w:t>)-&gt;get("</w:t>
      </w:r>
      <w:proofErr w:type="spellStart"/>
      <w:r>
        <w:t>myName</w:t>
      </w:r>
      <w:proofErr w:type="spellEnd"/>
      <w:r>
        <w:t>");</w:t>
      </w:r>
    </w:p>
    <w:p w:rsidR="0036771F" w:rsidRDefault="0036771F" w:rsidP="0036771F">
      <w:r>
        <w:t xml:space="preserve">    }</w:t>
      </w:r>
    </w:p>
    <w:p w:rsidR="0036771F" w:rsidRDefault="0036771F" w:rsidP="0036771F">
      <w:proofErr w:type="gramStart"/>
      <w:r>
        <w:t>public</w:t>
      </w:r>
      <w:proofErr w:type="gramEnd"/>
      <w:r>
        <w:t xml:space="preserve"> function </w:t>
      </w:r>
      <w:proofErr w:type="spellStart"/>
      <w:r>
        <w:t>deleteSession</w:t>
      </w:r>
      <w:proofErr w:type="spellEnd"/>
      <w:r>
        <w:t>(Request $request)</w:t>
      </w:r>
    </w:p>
    <w:p w:rsidR="0036771F" w:rsidRDefault="0036771F" w:rsidP="0036771F">
      <w:r>
        <w:t xml:space="preserve">    {</w:t>
      </w:r>
    </w:p>
    <w:p w:rsidR="0036771F" w:rsidRDefault="0036771F" w:rsidP="0036771F">
      <w:r>
        <w:t xml:space="preserve">        $request-&gt;</w:t>
      </w:r>
      <w:proofErr w:type="gramStart"/>
      <w:r>
        <w:t>session(</w:t>
      </w:r>
      <w:proofErr w:type="gramEnd"/>
      <w:r>
        <w:t>)-&gt;forget("</w:t>
      </w:r>
      <w:proofErr w:type="spellStart"/>
      <w:r>
        <w:t>myName</w:t>
      </w:r>
      <w:proofErr w:type="spellEnd"/>
      <w:r>
        <w:t>");</w:t>
      </w:r>
    </w:p>
    <w:p w:rsidR="0036771F" w:rsidRDefault="0036771F" w:rsidP="0036771F">
      <w:r>
        <w:t xml:space="preserve">    }</w:t>
      </w:r>
    </w:p>
    <w:p w:rsidR="0036771F" w:rsidRDefault="0036771F" w:rsidP="0036771F">
      <w:proofErr w:type="gramStart"/>
      <w:r>
        <w:t>public</w:t>
      </w:r>
      <w:proofErr w:type="gramEnd"/>
      <w:r>
        <w:t xml:space="preserve"> function </w:t>
      </w:r>
      <w:proofErr w:type="spellStart"/>
      <w:r>
        <w:t>checksession</w:t>
      </w:r>
      <w:proofErr w:type="spellEnd"/>
      <w:r>
        <w:t>(Request $request)</w:t>
      </w:r>
    </w:p>
    <w:p w:rsidR="0036771F" w:rsidRDefault="0036771F" w:rsidP="0036771F">
      <w:r>
        <w:t xml:space="preserve">    {</w:t>
      </w:r>
    </w:p>
    <w:p w:rsidR="0036771F" w:rsidRDefault="0036771F" w:rsidP="0036771F">
      <w:r>
        <w:t xml:space="preserve">       </w:t>
      </w:r>
      <w:proofErr w:type="gramStart"/>
      <w:r>
        <w:t>if(</w:t>
      </w:r>
      <w:proofErr w:type="gramEnd"/>
      <w:r>
        <w:t xml:space="preserve"> $request-&gt;session()-&gt;has("</w:t>
      </w:r>
      <w:proofErr w:type="spellStart"/>
      <w:r>
        <w:t>myName</w:t>
      </w:r>
      <w:proofErr w:type="spellEnd"/>
      <w:r>
        <w:t>")){</w:t>
      </w:r>
    </w:p>
    <w:p w:rsidR="0036771F" w:rsidRDefault="0036771F" w:rsidP="0036771F">
      <w:r>
        <w:t xml:space="preserve">           //do something</w:t>
      </w:r>
    </w:p>
    <w:p w:rsidR="0036771F" w:rsidRDefault="0036771F" w:rsidP="0036771F">
      <w:r>
        <w:t xml:space="preserve">       }</w:t>
      </w:r>
    </w:p>
    <w:p w:rsidR="0036771F" w:rsidRDefault="0036771F" w:rsidP="0036771F">
      <w:r>
        <w:t xml:space="preserve">    }</w:t>
      </w:r>
    </w:p>
    <w:p w:rsidR="0036771F" w:rsidRDefault="0036771F" w:rsidP="0036771F"/>
    <w:p w:rsidR="0036771F" w:rsidRDefault="0036771F" w:rsidP="0036771F">
      <w:r>
        <w:t>}</w:t>
      </w:r>
    </w:p>
    <w:p w:rsidR="0036771F" w:rsidRDefault="0036771F" w:rsidP="0036771F"/>
    <w:p w:rsidR="0036771F" w:rsidRPr="008A4728" w:rsidRDefault="0036771F" w:rsidP="0036771F">
      <w:pPr>
        <w:rPr>
          <w:color w:val="002060"/>
        </w:rPr>
      </w:pPr>
      <w:r w:rsidRPr="008A4728">
        <w:rPr>
          <w:color w:val="002060"/>
        </w:rPr>
        <w:t>FLASH SESSION==&gt; is a session that will be use</w:t>
      </w:r>
      <w:r w:rsidR="008A4728" w:rsidRPr="008A4728">
        <w:rPr>
          <w:color w:val="002060"/>
        </w:rPr>
        <w:t>d</w:t>
      </w:r>
      <w:r w:rsidRPr="008A4728">
        <w:rPr>
          <w:color w:val="002060"/>
        </w:rPr>
        <w:t xml:space="preserve"> only once and then be deleted</w:t>
      </w:r>
    </w:p>
    <w:p w:rsidR="0036771F" w:rsidRDefault="0036771F" w:rsidP="0036771F"/>
    <w:p w:rsidR="0036771F" w:rsidRDefault="0036771F" w:rsidP="0036771F">
      <w:r>
        <w:t>// To create a flash session use $request-&gt;</w:t>
      </w:r>
      <w:proofErr w:type="gramStart"/>
      <w:r>
        <w:t>session(</w:t>
      </w:r>
      <w:proofErr w:type="gramEnd"/>
      <w:r>
        <w:t>)-&gt;</w:t>
      </w:r>
      <w:r w:rsidR="00951C6E">
        <w:t>flash</w:t>
      </w:r>
      <w:r>
        <w:t>("</w:t>
      </w:r>
      <w:proofErr w:type="spellStart"/>
      <w:r>
        <w:t>key","value</w:t>
      </w:r>
      <w:proofErr w:type="spellEnd"/>
      <w:r>
        <w:t>");</w:t>
      </w:r>
    </w:p>
    <w:p w:rsidR="0036771F" w:rsidRDefault="0036771F" w:rsidP="0036771F">
      <w:r>
        <w:t>$request-&gt;</w:t>
      </w:r>
      <w:proofErr w:type="gramStart"/>
      <w:r>
        <w:t>session(</w:t>
      </w:r>
      <w:proofErr w:type="gramEnd"/>
      <w:r>
        <w:t>)-&gt;flash("</w:t>
      </w:r>
      <w:proofErr w:type="spellStart"/>
      <w:r>
        <w:t>greetings","Good</w:t>
      </w:r>
      <w:proofErr w:type="spellEnd"/>
      <w:r>
        <w:t xml:space="preserve"> </w:t>
      </w:r>
      <w:proofErr w:type="spellStart"/>
      <w:r>
        <w:t>mornning</w:t>
      </w:r>
      <w:proofErr w:type="spellEnd"/>
      <w:r>
        <w:t xml:space="preserve"> sir");</w:t>
      </w:r>
    </w:p>
    <w:p w:rsidR="0036771F" w:rsidRDefault="0036771F" w:rsidP="0036771F"/>
    <w:p w:rsidR="0036771F" w:rsidRDefault="0036771F" w:rsidP="0036771F">
      <w:r>
        <w:t>// To retrieve a</w:t>
      </w:r>
      <w:r w:rsidR="00747D87">
        <w:t xml:space="preserve"> flash</w:t>
      </w:r>
      <w:r>
        <w:t xml:space="preserve"> session use </w:t>
      </w:r>
      <w:proofErr w:type="gramStart"/>
      <w:r>
        <w:t>session(</w:t>
      </w:r>
      <w:proofErr w:type="gramEnd"/>
      <w:r>
        <w:t>"key");</w:t>
      </w:r>
    </w:p>
    <w:p w:rsidR="0036771F" w:rsidRDefault="0036771F" w:rsidP="0036771F">
      <w:r>
        <w:t>{{</w:t>
      </w:r>
      <w:proofErr w:type="gramStart"/>
      <w:r>
        <w:t>session(</w:t>
      </w:r>
      <w:proofErr w:type="gramEnd"/>
      <w:r>
        <w:t>"greetings")}}</w:t>
      </w:r>
    </w:p>
    <w:p w:rsidR="0036771F" w:rsidRDefault="0036771F" w:rsidP="0036771F"/>
    <w:p w:rsidR="0036771F" w:rsidRPr="00294053" w:rsidRDefault="00294053" w:rsidP="0036771F">
      <w:pPr>
        <w:rPr>
          <w:color w:val="00B050"/>
        </w:rPr>
      </w:pPr>
      <w:r>
        <w:rPr>
          <w:color w:val="00B050"/>
        </w:rPr>
        <w:t>==================</w:t>
      </w:r>
    </w:p>
    <w:p w:rsidR="0036771F" w:rsidRPr="00294053" w:rsidRDefault="0036771F" w:rsidP="0036771F">
      <w:pPr>
        <w:rPr>
          <w:color w:val="FF0000"/>
        </w:rPr>
      </w:pPr>
      <w:r w:rsidRPr="00294053">
        <w:rPr>
          <w:color w:val="FF0000"/>
        </w:rPr>
        <w:t>DATABASE AND ELOQUENT MIGRATION AND MODEL</w:t>
      </w:r>
    </w:p>
    <w:p w:rsidR="0036771F" w:rsidRDefault="0036771F" w:rsidP="0036771F"/>
    <w:p w:rsidR="0036771F" w:rsidRDefault="0036771F" w:rsidP="0036771F">
      <w:r>
        <w:t>Configure your database connection in .</w:t>
      </w:r>
      <w:proofErr w:type="spellStart"/>
      <w:r>
        <w:t>env</w:t>
      </w:r>
      <w:proofErr w:type="spellEnd"/>
      <w:r>
        <w:t xml:space="preserve"> by adding the database name, password, </w:t>
      </w:r>
      <w:proofErr w:type="spellStart"/>
      <w:r>
        <w:t>ip</w:t>
      </w:r>
      <w:proofErr w:type="spellEnd"/>
      <w:r>
        <w:t xml:space="preserve"> address, users</w:t>
      </w:r>
    </w:p>
    <w:p w:rsidR="0036771F" w:rsidRDefault="0036771F" w:rsidP="0036771F"/>
    <w:p w:rsidR="0036771F" w:rsidRDefault="0036771F" w:rsidP="0036771F">
      <w:r>
        <w:t xml:space="preserve">MIGRATION is for creating table, altering table, add </w:t>
      </w:r>
      <w:proofErr w:type="spellStart"/>
      <w:proofErr w:type="gramStart"/>
      <w:r>
        <w:t>colums</w:t>
      </w:r>
      <w:proofErr w:type="spellEnd"/>
      <w:proofErr w:type="gramEnd"/>
      <w:r>
        <w:t xml:space="preserve"> to</w:t>
      </w:r>
      <w:r w:rsidR="00CF1D56">
        <w:t xml:space="preserve"> table, and drop table. </w:t>
      </w:r>
      <w:proofErr w:type="gramStart"/>
      <w:r w:rsidR="00CF1D56">
        <w:t xml:space="preserve">Is not </w:t>
      </w:r>
      <w:r>
        <w:t xml:space="preserve">for performing any CRUDE </w:t>
      </w:r>
      <w:r w:rsidR="00CF1D56">
        <w:t>op</w:t>
      </w:r>
      <w:r>
        <w:t>eration in the table.</w:t>
      </w:r>
      <w:proofErr w:type="gramEnd"/>
    </w:p>
    <w:p w:rsidR="0036771F" w:rsidRDefault="0036771F" w:rsidP="0036771F"/>
    <w:p w:rsidR="0036771F" w:rsidRDefault="0036771F" w:rsidP="0036771F">
      <w:r>
        <w:t>MODEL == Model is for performing crud operations in the migration tables.</w:t>
      </w:r>
    </w:p>
    <w:p w:rsidR="0036771F" w:rsidRDefault="0036771F" w:rsidP="0036771F"/>
    <w:p w:rsidR="0036771F" w:rsidRDefault="0036771F" w:rsidP="0036771F">
      <w:r>
        <w:t>MIGRATION</w:t>
      </w:r>
      <w:proofErr w:type="gramStart"/>
      <w:r>
        <w:t>::</w:t>
      </w:r>
      <w:proofErr w:type="gramEnd"/>
    </w:p>
    <w:p w:rsidR="0036771F" w:rsidRDefault="0036771F" w:rsidP="0036771F">
      <w:r>
        <w:t xml:space="preserve">Every migration file </w:t>
      </w:r>
      <w:r w:rsidR="00853358">
        <w:t>represents</w:t>
      </w:r>
      <w:r>
        <w:t xml:space="preserve"> one table in the Database.</w:t>
      </w:r>
    </w:p>
    <w:p w:rsidR="0036771F" w:rsidRDefault="0036771F" w:rsidP="0036771F">
      <w:r>
        <w:t>Every migration table Class has two methods "</w:t>
      </w:r>
      <w:proofErr w:type="gramStart"/>
      <w:r>
        <w:t>up(</w:t>
      </w:r>
      <w:proofErr w:type="gramEnd"/>
      <w:r>
        <w:t>)" "down()".</w:t>
      </w:r>
    </w:p>
    <w:p w:rsidR="0036771F" w:rsidRDefault="0036771F" w:rsidP="0036771F">
      <w:proofErr w:type="gramStart"/>
      <w:r>
        <w:t>up(</w:t>
      </w:r>
      <w:proofErr w:type="gramEnd"/>
      <w:r>
        <w:t>) is for making changes to the table.</w:t>
      </w:r>
    </w:p>
    <w:p w:rsidR="0036771F" w:rsidRDefault="0036771F" w:rsidP="0036771F">
      <w:proofErr w:type="gramStart"/>
      <w:r>
        <w:t>down(</w:t>
      </w:r>
      <w:proofErr w:type="gramEnd"/>
      <w:r>
        <w:t>) is for rolling back recent changes made to the table.</w:t>
      </w:r>
    </w:p>
    <w:p w:rsidR="0036771F" w:rsidRDefault="0036771F" w:rsidP="0036771F"/>
    <w:p w:rsidR="0036771F" w:rsidRDefault="0036771F" w:rsidP="0036771F">
      <w:r>
        <w:t>To creat</w:t>
      </w:r>
      <w:r w:rsidR="00853358">
        <w:t>e</w:t>
      </w:r>
      <w:r>
        <w:t xml:space="preserve"> a migration use:</w:t>
      </w:r>
    </w:p>
    <w:p w:rsidR="00853358" w:rsidRDefault="00853358" w:rsidP="0036771F">
      <w:r>
        <w:t>//This will create a migration file that will also create a table</w:t>
      </w:r>
    </w:p>
    <w:p w:rsidR="0036771F" w:rsidRDefault="0036771F" w:rsidP="0036771F"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migration_file_name</w:t>
      </w:r>
      <w:proofErr w:type="spellEnd"/>
      <w:r>
        <w:t xml:space="preserve"> --create=</w:t>
      </w:r>
      <w:proofErr w:type="spellStart"/>
      <w:r>
        <w:t>table_name</w:t>
      </w:r>
      <w:proofErr w:type="spellEnd"/>
    </w:p>
    <w:p w:rsidR="0036771F" w:rsidRDefault="0036771F" w:rsidP="0036771F"/>
    <w:p w:rsidR="0036771F" w:rsidRDefault="0036771F" w:rsidP="0036771F">
      <w:r>
        <w:t>To create a Migration to alter another migration file:</w:t>
      </w:r>
    </w:p>
    <w:p w:rsidR="00637239" w:rsidRDefault="00637239" w:rsidP="0036771F">
      <w:r>
        <w:t>//this will create a migration file to edit another migration file (mainly table)</w:t>
      </w:r>
    </w:p>
    <w:p w:rsidR="0036771F" w:rsidRDefault="0036771F" w:rsidP="0036771F"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migration_file_name</w:t>
      </w:r>
      <w:proofErr w:type="spellEnd"/>
      <w:r>
        <w:t xml:space="preserve"> --table=</w:t>
      </w:r>
      <w:proofErr w:type="spellStart"/>
      <w:r>
        <w:t>table_to_alter_name</w:t>
      </w:r>
      <w:proofErr w:type="spellEnd"/>
    </w:p>
    <w:p w:rsidR="0036771F" w:rsidRDefault="0036771F" w:rsidP="0036771F"/>
    <w:p w:rsidR="0036771F" w:rsidRDefault="0036771F" w:rsidP="0036771F">
      <w:r>
        <w:t>Creating tables in Migration</w:t>
      </w:r>
      <w:proofErr w:type="gramStart"/>
      <w:r>
        <w:t>::</w:t>
      </w:r>
      <w:proofErr w:type="gramEnd"/>
    </w:p>
    <w:p w:rsidR="0036771F" w:rsidRDefault="0036771F" w:rsidP="0036771F">
      <w:r>
        <w:t>To create a table use the "</w:t>
      </w:r>
      <w:proofErr w:type="gramStart"/>
      <w:r>
        <w:t>create(</w:t>
      </w:r>
      <w:proofErr w:type="gramEnd"/>
      <w:r>
        <w:t xml:space="preserve">)" method. It takes 2 parameters. </w:t>
      </w:r>
    </w:p>
    <w:p w:rsidR="0036771F" w:rsidRDefault="0036771F" w:rsidP="0036771F">
      <w:r>
        <w:t>The first is the table name and the second is the Blueprint instance for creating columns.</w:t>
      </w:r>
    </w:p>
    <w:p w:rsidR="0036771F" w:rsidRDefault="0036771F" w:rsidP="0036771F">
      <w:r>
        <w:t xml:space="preserve">So to create </w:t>
      </w:r>
      <w:proofErr w:type="spellStart"/>
      <w:proofErr w:type="gramStart"/>
      <w:r>
        <w:t>colums</w:t>
      </w:r>
      <w:proofErr w:type="spellEnd"/>
      <w:proofErr w:type="gramEnd"/>
      <w:r>
        <w:t xml:space="preserve"> use the second parameter instance. </w:t>
      </w:r>
      <w:proofErr w:type="gramStart"/>
      <w:r>
        <w:t>example</w:t>
      </w:r>
      <w:proofErr w:type="gramEnd"/>
    </w:p>
    <w:p w:rsidR="0036771F" w:rsidRDefault="0036771F" w:rsidP="0036771F"/>
    <w:p w:rsidR="0036771F" w:rsidRDefault="0036771F" w:rsidP="0036771F">
      <w:r>
        <w:t>Schema::</w:t>
      </w:r>
      <w:proofErr w:type="gramStart"/>
      <w:r>
        <w:t>create(</w:t>
      </w:r>
      <w:proofErr w:type="gramEnd"/>
      <w:r>
        <w:t>'</w:t>
      </w:r>
      <w:proofErr w:type="spellStart"/>
      <w:r>
        <w:t>tablename</w:t>
      </w:r>
      <w:proofErr w:type="spellEnd"/>
      <w:r>
        <w:t>',function(Blueprint $table){</w:t>
      </w:r>
    </w:p>
    <w:p w:rsidR="0036771F" w:rsidRDefault="0036771F" w:rsidP="0036771F">
      <w:r>
        <w:t>// Creating col</w:t>
      </w:r>
      <w:r w:rsidR="00BE6A24">
        <w:t xml:space="preserve">umns </w:t>
      </w:r>
      <w:proofErr w:type="spellStart"/>
      <w:r w:rsidR="00BE6A24">
        <w:t>formmat</w:t>
      </w:r>
      <w:proofErr w:type="spellEnd"/>
      <w:r w:rsidR="00BE6A24">
        <w:t xml:space="preserve"> $table-&gt;</w:t>
      </w:r>
      <w:proofErr w:type="spellStart"/>
      <w:r w:rsidR="00BE6A24">
        <w:t>data_Type_</w:t>
      </w:r>
      <w:proofErr w:type="gramStart"/>
      <w:r w:rsidR="00BE6A24">
        <w:t>Method</w:t>
      </w:r>
      <w:proofErr w:type="spellEnd"/>
      <w:r>
        <w:t>(</w:t>
      </w:r>
      <w:proofErr w:type="gramEnd"/>
      <w:r>
        <w:t>"</w:t>
      </w:r>
      <w:proofErr w:type="spellStart"/>
      <w:r>
        <w:t>column_Name</w:t>
      </w:r>
      <w:proofErr w:type="spellEnd"/>
      <w:r>
        <w:t xml:space="preserve">"); </w:t>
      </w:r>
    </w:p>
    <w:p w:rsidR="0036771F" w:rsidRDefault="0036771F" w:rsidP="0036771F">
      <w:r>
        <w:t xml:space="preserve">//Methods== </w:t>
      </w:r>
      <w:proofErr w:type="gramStart"/>
      <w:r>
        <w:t>string(</w:t>
      </w:r>
      <w:proofErr w:type="gramEnd"/>
      <w:r>
        <w:t>"username"),</w:t>
      </w:r>
      <w:r w:rsidR="00F2037C">
        <w:t xml:space="preserve"> </w:t>
      </w:r>
      <w:proofErr w:type="spellStart"/>
      <w:r>
        <w:t>bigIncrements</w:t>
      </w:r>
      <w:proofErr w:type="spellEnd"/>
      <w:r>
        <w:t>(</w:t>
      </w:r>
      <w:proofErr w:type="spellStart"/>
      <w:r>
        <w:t>colName</w:t>
      </w:r>
      <w:proofErr w:type="spellEnd"/>
      <w:r>
        <w:t>), integer(</w:t>
      </w:r>
      <w:proofErr w:type="spellStart"/>
      <w:r>
        <w:t>colName</w:t>
      </w:r>
      <w:proofErr w:type="spellEnd"/>
      <w:r>
        <w:t xml:space="preserve">), </w:t>
      </w:r>
      <w:proofErr w:type="spellStart"/>
      <w:r>
        <w:t>datetime</w:t>
      </w:r>
      <w:proofErr w:type="spellEnd"/>
      <w:r>
        <w:t>(</w:t>
      </w:r>
      <w:proofErr w:type="spellStart"/>
      <w:r>
        <w:t>colName</w:t>
      </w:r>
      <w:proofErr w:type="spellEnd"/>
      <w:r>
        <w:t>), char(</w:t>
      </w:r>
      <w:proofErr w:type="spellStart"/>
      <w:r>
        <w:t>colName</w:t>
      </w:r>
      <w:proofErr w:type="spellEnd"/>
      <w:r>
        <w:t>, length), text(</w:t>
      </w:r>
      <w:proofErr w:type="spellStart"/>
      <w:r>
        <w:t>colName</w:t>
      </w:r>
      <w:proofErr w:type="spellEnd"/>
      <w:r>
        <w:t>),</w:t>
      </w:r>
    </w:p>
    <w:p w:rsidR="0036771F" w:rsidRDefault="0036771F" w:rsidP="0036771F">
      <w:r>
        <w:t xml:space="preserve">// </w:t>
      </w:r>
      <w:proofErr w:type="spellStart"/>
      <w:proofErr w:type="gramStart"/>
      <w:r>
        <w:t>mediumText</w:t>
      </w:r>
      <w:proofErr w:type="spellEnd"/>
      <w:r>
        <w:t>(</w:t>
      </w:r>
      <w:proofErr w:type="spellStart"/>
      <w:proofErr w:type="gramEnd"/>
      <w:r>
        <w:t>colName</w:t>
      </w:r>
      <w:proofErr w:type="spellEnd"/>
      <w:r>
        <w:t xml:space="preserve">), </w:t>
      </w:r>
      <w:proofErr w:type="spellStart"/>
      <w:r>
        <w:t>longText</w:t>
      </w:r>
      <w:proofErr w:type="spellEnd"/>
      <w:r>
        <w:t>(</w:t>
      </w:r>
      <w:proofErr w:type="spellStart"/>
      <w:r>
        <w:t>colName</w:t>
      </w:r>
      <w:proofErr w:type="spellEnd"/>
      <w:r>
        <w:t>), timestamp(</w:t>
      </w:r>
      <w:proofErr w:type="spellStart"/>
      <w:r>
        <w:t>colName</w:t>
      </w:r>
      <w:proofErr w:type="spellEnd"/>
      <w:r>
        <w:t>)</w:t>
      </w:r>
    </w:p>
    <w:p w:rsidR="0036771F" w:rsidRDefault="0036771F" w:rsidP="0036771F"/>
    <w:p w:rsidR="0036771F" w:rsidRDefault="0036771F" w:rsidP="0036771F">
      <w:r>
        <w:t>$table-&gt;</w:t>
      </w:r>
      <w:proofErr w:type="gramStart"/>
      <w:r>
        <w:t>String(</w:t>
      </w:r>
      <w:proofErr w:type="gramEnd"/>
      <w:r>
        <w:t>"username");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>The following methods are used to set additional properties of a field:</w:t>
      </w:r>
    </w:p>
    <w:p w:rsidR="0036771F" w:rsidRDefault="0036771F" w:rsidP="0036771F"/>
    <w:p w:rsidR="0036771F" w:rsidRDefault="0036771F" w:rsidP="0036771F">
      <w:proofErr w:type="spellStart"/>
      <w:proofErr w:type="gramStart"/>
      <w:r>
        <w:t>nullable</w:t>
      </w:r>
      <w:proofErr w:type="spellEnd"/>
      <w:r>
        <w:t>()</w:t>
      </w:r>
      <w:proofErr w:type="gramEnd"/>
    </w:p>
    <w:p w:rsidR="0036771F" w:rsidRDefault="0036771F" w:rsidP="0036771F">
      <w:r>
        <w:t>Allows NULL values to be inserted into this column</w:t>
      </w:r>
    </w:p>
    <w:p w:rsidR="0036771F" w:rsidRDefault="0036771F" w:rsidP="0036771F"/>
    <w:p w:rsidR="0036771F" w:rsidRDefault="0036771F" w:rsidP="0036771F">
      <w:proofErr w:type="gramStart"/>
      <w:r>
        <w:t>default(</w:t>
      </w:r>
      <w:proofErr w:type="gramEnd"/>
      <w:r>
        <w:t>'default content')</w:t>
      </w:r>
    </w:p>
    <w:p w:rsidR="0036771F" w:rsidRDefault="0036771F" w:rsidP="0036771F">
      <w:r>
        <w:t>Specifies the default content for this column if no value is provided</w:t>
      </w:r>
    </w:p>
    <w:p w:rsidR="0036771F" w:rsidRDefault="0036771F" w:rsidP="0036771F"/>
    <w:p w:rsidR="0036771F" w:rsidRDefault="0036771F" w:rsidP="0036771F">
      <w:proofErr w:type="gramStart"/>
      <w:r>
        <w:t>unique()</w:t>
      </w:r>
      <w:proofErr w:type="gramEnd"/>
    </w:p>
    <w:p w:rsidR="0036771F" w:rsidRDefault="00F2037C" w:rsidP="0036771F">
      <w:r>
        <w:t xml:space="preserve">Make sure all the values in the column </w:t>
      </w:r>
      <w:proofErr w:type="gramStart"/>
      <w:r>
        <w:t>is</w:t>
      </w:r>
      <w:proofErr w:type="gramEnd"/>
      <w:r>
        <w:t xml:space="preserve"> unique. No duplicate content</w:t>
      </w:r>
    </w:p>
    <w:p w:rsidR="0036771F" w:rsidRDefault="0036771F" w:rsidP="0036771F"/>
    <w:p w:rsidR="0036771F" w:rsidRDefault="0036771F" w:rsidP="0036771F">
      <w:proofErr w:type="gramStart"/>
      <w:r>
        <w:t>primary()</w:t>
      </w:r>
      <w:proofErr w:type="gramEnd"/>
    </w:p>
    <w:p w:rsidR="0036771F" w:rsidRDefault="0036771F" w:rsidP="0036771F">
      <w:r>
        <w:t>Adds a primary key index</w:t>
      </w:r>
    </w:p>
    <w:p w:rsidR="0036771F" w:rsidRDefault="0036771F" w:rsidP="0036771F"/>
    <w:p w:rsidR="0036771F" w:rsidRDefault="0036771F" w:rsidP="0036771F">
      <w:proofErr w:type="gramStart"/>
      <w:r>
        <w:t>index(</w:t>
      </w:r>
      <w:proofErr w:type="gramEnd"/>
      <w:r>
        <w:t>)Adds a basic index</w:t>
      </w:r>
    </w:p>
    <w:p w:rsidR="0036771F" w:rsidRDefault="0036771F" w:rsidP="0036771F"/>
    <w:p w:rsidR="0036771F" w:rsidRDefault="0036771F" w:rsidP="0036771F">
      <w:r>
        <w:t>Example</w:t>
      </w:r>
      <w:proofErr w:type="gramStart"/>
      <w:r>
        <w:t>::</w:t>
      </w:r>
      <w:proofErr w:type="gramEnd"/>
    </w:p>
    <w:p w:rsidR="0036771F" w:rsidRDefault="0036771F" w:rsidP="0036771F">
      <w:r>
        <w:t>Schema::</w:t>
      </w:r>
      <w:proofErr w:type="gramStart"/>
      <w:r>
        <w:t>create(</w:t>
      </w:r>
      <w:proofErr w:type="gramEnd"/>
      <w:r>
        <w:t>'</w:t>
      </w:r>
      <w:proofErr w:type="spellStart"/>
      <w:r>
        <w:t>tablename</w:t>
      </w:r>
      <w:proofErr w:type="spellEnd"/>
      <w:r>
        <w:t>',function(Blueprint $table){</w:t>
      </w:r>
    </w:p>
    <w:p w:rsidR="0036771F" w:rsidRDefault="0036771F" w:rsidP="0036771F">
      <w:r>
        <w:t>$table-&gt;</w:t>
      </w:r>
      <w:proofErr w:type="gramStart"/>
      <w:r>
        <w:t>string(</w:t>
      </w:r>
      <w:proofErr w:type="gramEnd"/>
      <w:r>
        <w:t>"username")-&gt;default("justice");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>Modifying columns</w:t>
      </w:r>
      <w:proofErr w:type="gramStart"/>
      <w:r>
        <w:t>::</w:t>
      </w:r>
      <w:proofErr w:type="gramEnd"/>
    </w:p>
    <w:p w:rsidR="0036771F" w:rsidRDefault="0036771F" w:rsidP="0036771F">
      <w:r>
        <w:t>To modify a column, just write the code you would write to create the column as if it was new, and then append the change() method to it.</w:t>
      </w:r>
    </w:p>
    <w:p w:rsidR="0036771F" w:rsidRDefault="0036771F" w:rsidP="0036771F">
      <w:r>
        <w:t>Example</w:t>
      </w:r>
      <w:proofErr w:type="gramStart"/>
      <w:r>
        <w:t>::</w:t>
      </w:r>
      <w:proofErr w:type="gramEnd"/>
    </w:p>
    <w:p w:rsidR="0036771F" w:rsidRDefault="0036771F" w:rsidP="0036771F"/>
    <w:p w:rsidR="0036771F" w:rsidRDefault="0036771F" w:rsidP="0036771F">
      <w:r>
        <w:t>Schema::</w:t>
      </w:r>
      <w:proofErr w:type="gramStart"/>
      <w:r>
        <w:t>table(</w:t>
      </w:r>
      <w:proofErr w:type="gramEnd"/>
      <w:r>
        <w:t>'</w:t>
      </w:r>
      <w:proofErr w:type="spellStart"/>
      <w:r>
        <w:t>users',function</w:t>
      </w:r>
      <w:proofErr w:type="spellEnd"/>
      <w:r>
        <w:t>($table){</w:t>
      </w:r>
    </w:p>
    <w:p w:rsidR="0036771F" w:rsidRDefault="0036771F" w:rsidP="0036771F">
      <w:r>
        <w:t>$table-&gt;</w:t>
      </w:r>
      <w:proofErr w:type="gramStart"/>
      <w:r>
        <w:t>string(</w:t>
      </w:r>
      <w:proofErr w:type="gramEnd"/>
      <w:r>
        <w:t>'name',6);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>Change to==&gt;</w:t>
      </w:r>
    </w:p>
    <w:p w:rsidR="0036771F" w:rsidRDefault="0036771F" w:rsidP="0036771F"/>
    <w:p w:rsidR="0036771F" w:rsidRDefault="0036771F" w:rsidP="0036771F">
      <w:r>
        <w:t>Schema::</w:t>
      </w:r>
      <w:proofErr w:type="gramStart"/>
      <w:r>
        <w:t>table(</w:t>
      </w:r>
      <w:proofErr w:type="gramEnd"/>
      <w:r>
        <w:t>'</w:t>
      </w:r>
      <w:proofErr w:type="spellStart"/>
      <w:r>
        <w:t>users',function</w:t>
      </w:r>
      <w:proofErr w:type="spellEnd"/>
      <w:r>
        <w:t>($table){</w:t>
      </w:r>
    </w:p>
    <w:p w:rsidR="0036771F" w:rsidRDefault="0036771F" w:rsidP="0036771F">
      <w:r>
        <w:t>$table-&gt;</w:t>
      </w:r>
      <w:proofErr w:type="gramStart"/>
      <w:r>
        <w:t>string(</w:t>
      </w:r>
      <w:proofErr w:type="gramEnd"/>
      <w:r>
        <w:t>'name',100)-&gt;change();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proofErr w:type="gramStart"/>
      <w:r>
        <w:t>or</w:t>
      </w:r>
      <w:proofErr w:type="gramEnd"/>
      <w:r>
        <w:t xml:space="preserve"> to ===&gt;</w:t>
      </w:r>
    </w:p>
    <w:p w:rsidR="0036771F" w:rsidRDefault="0036771F" w:rsidP="0036771F"/>
    <w:p w:rsidR="0036771F" w:rsidRDefault="0036771F" w:rsidP="0036771F">
      <w:r>
        <w:t>Schema::</w:t>
      </w:r>
      <w:proofErr w:type="gramStart"/>
      <w:r>
        <w:t>table(</w:t>
      </w:r>
      <w:proofErr w:type="gramEnd"/>
      <w:r>
        <w:t>'</w:t>
      </w:r>
      <w:proofErr w:type="spellStart"/>
      <w:r>
        <w:t>users',function</w:t>
      </w:r>
      <w:proofErr w:type="spellEnd"/>
      <w:r>
        <w:t>($table){</w:t>
      </w:r>
    </w:p>
    <w:p w:rsidR="0036771F" w:rsidRDefault="0036771F" w:rsidP="0036771F">
      <w:r>
        <w:t>$table-&gt;</w:t>
      </w:r>
      <w:proofErr w:type="gramStart"/>
      <w:r>
        <w:t>string(</w:t>
      </w:r>
      <w:proofErr w:type="gramEnd"/>
      <w:r>
        <w:t>'name',100)-&gt;</w:t>
      </w:r>
      <w:proofErr w:type="spellStart"/>
      <w:r>
        <w:t>nullable</w:t>
      </w:r>
      <w:proofErr w:type="spellEnd"/>
      <w:r>
        <w:t>()-&gt;change();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 xml:space="preserve">To rename a column use </w:t>
      </w:r>
      <w:proofErr w:type="spellStart"/>
      <w:proofErr w:type="gramStart"/>
      <w:r>
        <w:t>renameColumn</w:t>
      </w:r>
      <w:proofErr w:type="spellEnd"/>
      <w:r>
        <w:t>(</w:t>
      </w:r>
      <w:proofErr w:type="gramEnd"/>
      <w:r>
        <w:t>"old_name","</w:t>
      </w:r>
      <w:proofErr w:type="spellStart"/>
      <w:r>
        <w:t>new_name</w:t>
      </w:r>
      <w:proofErr w:type="spellEnd"/>
      <w:r>
        <w:t>")</w:t>
      </w:r>
    </w:p>
    <w:p w:rsidR="0036771F" w:rsidRDefault="0036771F" w:rsidP="0036771F"/>
    <w:p w:rsidR="0036771F" w:rsidRDefault="0036771F" w:rsidP="0036771F">
      <w:r>
        <w:t>Schema::</w:t>
      </w:r>
      <w:proofErr w:type="gramStart"/>
      <w:r>
        <w:t>table(</w:t>
      </w:r>
      <w:proofErr w:type="gramEnd"/>
      <w:r>
        <w:t>'</w:t>
      </w:r>
      <w:proofErr w:type="spellStart"/>
      <w:r>
        <w:t>contacts',function</w:t>
      </w:r>
      <w:proofErr w:type="spellEnd"/>
      <w:r>
        <w:t>($table){</w:t>
      </w:r>
    </w:p>
    <w:p w:rsidR="0036771F" w:rsidRDefault="0036771F" w:rsidP="0036771F">
      <w:r>
        <w:t>$table-&gt;</w:t>
      </w:r>
      <w:proofErr w:type="spellStart"/>
      <w:proofErr w:type="gramStart"/>
      <w:r>
        <w:t>renameColumn</w:t>
      </w:r>
      <w:proofErr w:type="spellEnd"/>
      <w:r>
        <w:t>(</w:t>
      </w:r>
      <w:proofErr w:type="gramEnd"/>
      <w:r>
        <w:t>'promoted','</w:t>
      </w:r>
      <w:proofErr w:type="spellStart"/>
      <w:r>
        <w:t>is_promoted</w:t>
      </w:r>
      <w:proofErr w:type="spellEnd"/>
      <w:r>
        <w:t>');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 xml:space="preserve">To drop a column use </w:t>
      </w:r>
      <w:proofErr w:type="spellStart"/>
      <w:proofErr w:type="gramStart"/>
      <w:r>
        <w:t>dropColumn</w:t>
      </w:r>
      <w:proofErr w:type="spellEnd"/>
      <w:r>
        <w:t>(</w:t>
      </w:r>
      <w:proofErr w:type="gramEnd"/>
      <w:r>
        <w:t>'</w:t>
      </w:r>
      <w:proofErr w:type="spellStart"/>
      <w:r>
        <w:t>column_name</w:t>
      </w:r>
      <w:proofErr w:type="spellEnd"/>
      <w:r>
        <w:t>'):</w:t>
      </w:r>
    </w:p>
    <w:p w:rsidR="0036771F" w:rsidRDefault="0036771F" w:rsidP="0036771F">
      <w:r>
        <w:t>Schema::</w:t>
      </w:r>
      <w:proofErr w:type="gramStart"/>
      <w:r>
        <w:t>table(</w:t>
      </w:r>
      <w:proofErr w:type="gramEnd"/>
      <w:r>
        <w:t>'</w:t>
      </w:r>
      <w:proofErr w:type="spellStart"/>
      <w:r>
        <w:t>contacts',function</w:t>
      </w:r>
      <w:proofErr w:type="spellEnd"/>
      <w:r>
        <w:t>($table){</w:t>
      </w:r>
    </w:p>
    <w:p w:rsidR="0036771F" w:rsidRDefault="0036771F" w:rsidP="0036771F">
      <w:r>
        <w:t>$table-&gt;</w:t>
      </w:r>
      <w:proofErr w:type="spellStart"/>
      <w:proofErr w:type="gramStart"/>
      <w:r>
        <w:t>dropColumn</w:t>
      </w:r>
      <w:proofErr w:type="spellEnd"/>
      <w:r>
        <w:t>(</w:t>
      </w:r>
      <w:proofErr w:type="gramEnd"/>
      <w:r>
        <w:t>'votes');</w:t>
      </w:r>
    </w:p>
    <w:p w:rsidR="0036771F" w:rsidRDefault="0036771F" w:rsidP="0036771F">
      <w:r>
        <w:t>});</w:t>
      </w:r>
    </w:p>
    <w:p w:rsidR="0036771F" w:rsidRDefault="0036771F" w:rsidP="0036771F"/>
    <w:p w:rsidR="0036771F" w:rsidRDefault="0036771F" w:rsidP="0036771F">
      <w:r>
        <w:t>To add a foreign key</w:t>
      </w:r>
      <w:proofErr w:type="gramStart"/>
      <w:r>
        <w:t>::</w:t>
      </w:r>
      <w:proofErr w:type="gramEnd"/>
    </w:p>
    <w:p w:rsidR="0036771F" w:rsidRDefault="0036771F" w:rsidP="0036771F"/>
    <w:p w:rsidR="0036771F" w:rsidRDefault="0036771F" w:rsidP="0036771F">
      <w:r>
        <w:t>$table-&gt;</w:t>
      </w:r>
      <w:proofErr w:type="gramStart"/>
      <w:r>
        <w:t>foreign(</w:t>
      </w:r>
      <w:proofErr w:type="gramEnd"/>
      <w:r>
        <w:t>'</w:t>
      </w:r>
      <w:proofErr w:type="spellStart"/>
      <w:r>
        <w:t>user_id</w:t>
      </w:r>
      <w:proofErr w:type="spellEnd"/>
      <w:r>
        <w:t>')-&gt;references('id')-&gt;on('users')</w:t>
      </w:r>
    </w:p>
    <w:p w:rsidR="0036771F" w:rsidRDefault="0036771F" w:rsidP="0036771F"/>
    <w:p w:rsidR="0036771F" w:rsidRDefault="0036771F" w:rsidP="0036771F">
      <w:proofErr w:type="gramStart"/>
      <w:r>
        <w:t>here</w:t>
      </w:r>
      <w:proofErr w:type="gramEnd"/>
      <w:r>
        <w:t xml:space="preserve"> am assign a foreign key to "</w:t>
      </w:r>
      <w:proofErr w:type="spellStart"/>
      <w:r>
        <w:t>user_id</w:t>
      </w:r>
      <w:proofErr w:type="spellEnd"/>
      <w:r>
        <w:t>"</w:t>
      </w:r>
      <w:r w:rsidR="00963405">
        <w:t xml:space="preserve"> in the "id" of ("users") table</w:t>
      </w:r>
    </w:p>
    <w:p w:rsidR="00963405" w:rsidRDefault="00963405" w:rsidP="0036771F"/>
    <w:p w:rsidR="0036771F" w:rsidRDefault="00963405" w:rsidP="0036771F">
      <w:r>
        <w:t xml:space="preserve">// </w:t>
      </w:r>
      <w:proofErr w:type="gramStart"/>
      <w:r>
        <w:t>Any</w:t>
      </w:r>
      <w:proofErr w:type="gramEnd"/>
      <w:r>
        <w:t xml:space="preserve"> changes you make to your migration file will not take effect on your </w:t>
      </w:r>
      <w:proofErr w:type="spellStart"/>
      <w:r>
        <w:t>db</w:t>
      </w:r>
      <w:proofErr w:type="spellEnd"/>
      <w:r>
        <w:t xml:space="preserve"> table at the moment unless you run migration. </w:t>
      </w:r>
    </w:p>
    <w:p w:rsidR="0036771F" w:rsidRDefault="00963405" w:rsidP="0036771F"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EE4EC3" w:rsidRPr="00963405" w:rsidRDefault="0036771F" w:rsidP="00EE4EC3">
      <w:pPr>
        <w:rPr>
          <w:color w:val="00B050"/>
        </w:rPr>
      </w:pPr>
      <w:r w:rsidRPr="00963405">
        <w:rPr>
          <w:color w:val="00B050"/>
        </w:rPr>
        <w:t>===========</w:t>
      </w:r>
      <w:r w:rsidR="00EE4EC3" w:rsidRPr="00963405">
        <w:rPr>
          <w:color w:val="00B050"/>
        </w:rPr>
        <w:t>===========</w:t>
      </w:r>
    </w:p>
    <w:p w:rsidR="0036771F" w:rsidRPr="00963405" w:rsidRDefault="0036771F" w:rsidP="0036771F">
      <w:pPr>
        <w:rPr>
          <w:color w:val="00B050"/>
        </w:rPr>
      </w:pPr>
    </w:p>
    <w:p w:rsidR="001C6AB3" w:rsidRDefault="001C6AB3" w:rsidP="00065F24">
      <w:pPr>
        <w:tabs>
          <w:tab w:val="center" w:pos="8910"/>
        </w:tabs>
        <w:rPr>
          <w:b/>
          <w:color w:val="FF0000"/>
        </w:rPr>
      </w:pPr>
      <w:r w:rsidRPr="001C6AB3">
        <w:rPr>
          <w:b/>
          <w:color w:val="FF0000"/>
        </w:rPr>
        <w:t>Eloquent model</w:t>
      </w:r>
      <w:proofErr w:type="gramStart"/>
      <w:r w:rsidRPr="001C6AB3">
        <w:rPr>
          <w:b/>
          <w:color w:val="FF0000"/>
        </w:rPr>
        <w:t>:::</w:t>
      </w:r>
      <w:proofErr w:type="gramEnd"/>
      <w:r w:rsidR="00065F24">
        <w:rPr>
          <w:b/>
          <w:color w:val="FF0000"/>
        </w:rPr>
        <w:tab/>
      </w:r>
    </w:p>
    <w:p w:rsidR="001C6AB3" w:rsidRPr="001C6AB3" w:rsidRDefault="001C6AB3" w:rsidP="001C6AB3">
      <w:pPr>
        <w:rPr>
          <w:b/>
          <w:color w:val="FF0000"/>
        </w:rPr>
      </w:pPr>
    </w:p>
    <w:p w:rsidR="001C6AB3" w:rsidRDefault="001C6AB3" w:rsidP="001C6AB3">
      <w:r>
        <w:t>Every model represents a single table in your database.</w:t>
      </w:r>
    </w:p>
    <w:p w:rsidR="00614BDD" w:rsidRDefault="00614BDD" w:rsidP="001C6AB3">
      <w:r>
        <w:t xml:space="preserve">To create a model use: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</w:t>
      </w:r>
      <w:proofErr w:type="spellStart"/>
      <w:r>
        <w:t>Model_Name</w:t>
      </w:r>
      <w:proofErr w:type="spellEnd"/>
    </w:p>
    <w:p w:rsidR="00614BDD" w:rsidRDefault="00614BDD" w:rsidP="001C6AB3">
      <w:r>
        <w:t xml:space="preserve">To create a model with migration use: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</w:t>
      </w:r>
      <w:proofErr w:type="spellStart"/>
      <w:r>
        <w:t>Model_Name</w:t>
      </w:r>
      <w:proofErr w:type="spellEnd"/>
      <w:r>
        <w:t xml:space="preserve"> –m</w:t>
      </w:r>
    </w:p>
    <w:p w:rsidR="00614BDD" w:rsidRDefault="00614BDD" w:rsidP="001C6AB3">
      <w:r>
        <w:t xml:space="preserve">To create a model with controller and migration use: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</w:t>
      </w:r>
      <w:proofErr w:type="spellEnd"/>
      <w:proofErr w:type="gramEnd"/>
      <w:r>
        <w:t xml:space="preserve"> -mc</w:t>
      </w:r>
    </w:p>
    <w:p w:rsidR="001C6AB3" w:rsidRDefault="001C6AB3" w:rsidP="001C6AB3"/>
    <w:p w:rsidR="001C6AB3" w:rsidRDefault="001C6AB3" w:rsidP="001C6AB3">
      <w:proofErr w:type="spellStart"/>
      <w:r>
        <w:t>Laravel</w:t>
      </w:r>
      <w:proofErr w:type="spellEnd"/>
      <w:r>
        <w:t xml:space="preserve"> assumes that by default your table is the plural name of your model class Name. And the table id name is "id" and you have created “</w:t>
      </w:r>
      <w:proofErr w:type="spellStart"/>
      <w:r>
        <w:t>created_at</w:t>
      </w:r>
      <w:proofErr w:type="spellEnd"/>
      <w:r>
        <w:t>” time column. To override this</w:t>
      </w:r>
      <w:proofErr w:type="gramStart"/>
      <w:r>
        <w:t>:::</w:t>
      </w:r>
      <w:proofErr w:type="gramEnd"/>
    </w:p>
    <w:p w:rsidR="001C6AB3" w:rsidRDefault="00882D5C" w:rsidP="001C6AB3">
      <w:r>
        <w:t xml:space="preserve"> Set…</w:t>
      </w:r>
    </w:p>
    <w:p w:rsidR="001C6AB3" w:rsidRDefault="001C6AB3" w:rsidP="001C6AB3">
      <w:proofErr w:type="gramStart"/>
      <w:r>
        <w:t>protected</w:t>
      </w:r>
      <w:proofErr w:type="gramEnd"/>
      <w:r>
        <w:t xml:space="preserve"> $table="</w:t>
      </w:r>
      <w:proofErr w:type="spellStart"/>
      <w:r>
        <w:t>DbtableName</w:t>
      </w:r>
      <w:proofErr w:type="spellEnd"/>
      <w:r>
        <w:t>" ===&gt; To set the table in your model class.</w:t>
      </w:r>
    </w:p>
    <w:p w:rsidR="001C6AB3" w:rsidRDefault="001C6AB3" w:rsidP="001C6AB3">
      <w:proofErr w:type="gramStart"/>
      <w:r>
        <w:t>protected</w:t>
      </w:r>
      <w:proofErr w:type="gramEnd"/>
      <w:r>
        <w:t xml:space="preserve"> $</w:t>
      </w:r>
      <w:proofErr w:type="spellStart"/>
      <w:r>
        <w:t>primaryKey</w:t>
      </w:r>
      <w:proofErr w:type="spellEnd"/>
      <w:r>
        <w:t xml:space="preserve"> = "</w:t>
      </w:r>
      <w:proofErr w:type="spellStart"/>
      <w:r>
        <w:t>primarykeyName</w:t>
      </w:r>
      <w:proofErr w:type="spellEnd"/>
      <w:r>
        <w:t xml:space="preserve">"  ==&gt; To set the name of your primary key. </w:t>
      </w:r>
    </w:p>
    <w:p w:rsidR="001C6AB3" w:rsidRDefault="001C6AB3" w:rsidP="001C6AB3">
      <w:proofErr w:type="gramStart"/>
      <w:r>
        <w:t>public</w:t>
      </w:r>
      <w:proofErr w:type="gramEnd"/>
      <w:r>
        <w:t xml:space="preserve"> $timestamps = false; ==&gt; To disallow the use of created at time column.</w:t>
      </w:r>
    </w:p>
    <w:p w:rsidR="001C6AB3" w:rsidRDefault="001C6AB3" w:rsidP="001C6AB3"/>
    <w:p w:rsidR="001C6AB3" w:rsidRDefault="001C6AB3" w:rsidP="001C6AB3">
      <w:r>
        <w:t>// imagine I have this model</w:t>
      </w:r>
    </w:p>
    <w:p w:rsidR="001C6AB3" w:rsidRDefault="001C6AB3" w:rsidP="001C6AB3"/>
    <w:p w:rsidR="001C6AB3" w:rsidRDefault="001C6AB3" w:rsidP="001C6AB3">
      <w:proofErr w:type="gramStart"/>
      <w:r>
        <w:t>class</w:t>
      </w:r>
      <w:proofErr w:type="gramEnd"/>
      <w:r>
        <w:t xml:space="preserve"> users extends Model</w:t>
      </w:r>
    </w:p>
    <w:p w:rsidR="001C6AB3" w:rsidRDefault="001C6AB3" w:rsidP="001C6AB3">
      <w:r>
        <w:t>{</w:t>
      </w:r>
    </w:p>
    <w:p w:rsidR="001C6AB3" w:rsidRDefault="001C6AB3" w:rsidP="001C6AB3">
      <w:r>
        <w:t xml:space="preserve">    </w:t>
      </w:r>
      <w:proofErr w:type="gramStart"/>
      <w:r>
        <w:t>protected</w:t>
      </w:r>
      <w:proofErr w:type="gramEnd"/>
      <w:r>
        <w:t xml:space="preserve"> $table ="</w:t>
      </w:r>
      <w:proofErr w:type="spellStart"/>
      <w:r>
        <w:t>usersTable</w:t>
      </w:r>
      <w:proofErr w:type="spellEnd"/>
      <w:r>
        <w:t>";</w:t>
      </w:r>
    </w:p>
    <w:p w:rsidR="001C6AB3" w:rsidRDefault="001C6AB3" w:rsidP="001C6AB3">
      <w:r>
        <w:t xml:space="preserve">    </w:t>
      </w:r>
      <w:proofErr w:type="gramStart"/>
      <w:r>
        <w:t>protected</w:t>
      </w:r>
      <w:proofErr w:type="gramEnd"/>
      <w:r>
        <w:t xml:space="preserve"> $$</w:t>
      </w:r>
      <w:proofErr w:type="spellStart"/>
      <w:r>
        <w:t>primaryKey</w:t>
      </w:r>
      <w:proofErr w:type="spellEnd"/>
      <w:r>
        <w:t xml:space="preserve"> = "</w:t>
      </w:r>
      <w:proofErr w:type="spellStart"/>
      <w:r>
        <w:t>usersid</w:t>
      </w:r>
      <w:proofErr w:type="spellEnd"/>
      <w:r>
        <w:t>"</w:t>
      </w:r>
    </w:p>
    <w:p w:rsidR="001C6AB3" w:rsidRDefault="001C6AB3" w:rsidP="001C6AB3">
      <w:r>
        <w:t>}</w:t>
      </w:r>
    </w:p>
    <w:p w:rsidR="001C6AB3" w:rsidRDefault="001C6AB3" w:rsidP="001C6AB3"/>
    <w:p w:rsidR="001C6AB3" w:rsidRDefault="001C6AB3" w:rsidP="001C6AB3">
      <w:r>
        <w:t xml:space="preserve"> Then inside your controller</w:t>
      </w:r>
      <w:proofErr w:type="gramStart"/>
      <w:r>
        <w:t>::</w:t>
      </w:r>
      <w:proofErr w:type="gramEnd"/>
    </w:p>
    <w:p w:rsidR="001C6AB3" w:rsidRDefault="001C6AB3" w:rsidP="001C6AB3"/>
    <w:p w:rsidR="001C6AB3" w:rsidRDefault="001C6AB3" w:rsidP="001C6AB3">
      <w:r>
        <w:t>// use the model name space</w:t>
      </w:r>
    </w:p>
    <w:p w:rsidR="001C6AB3" w:rsidRDefault="001C6AB3" w:rsidP="001C6AB3">
      <w:proofErr w:type="gramStart"/>
      <w:r>
        <w:t>use</w:t>
      </w:r>
      <w:proofErr w:type="gramEnd"/>
      <w:r>
        <w:t xml:space="preserve"> App\users;</w:t>
      </w:r>
    </w:p>
    <w:p w:rsidR="001C6AB3" w:rsidRDefault="001C6AB3" w:rsidP="001C6AB3"/>
    <w:p w:rsidR="001C6AB3" w:rsidRDefault="001C6AB3" w:rsidP="001C6AB3">
      <w:proofErr w:type="gramStart"/>
      <w:r>
        <w:t>class</w:t>
      </w:r>
      <w:proofErr w:type="gramEnd"/>
      <w:r>
        <w:t xml:space="preserve"> </w:t>
      </w:r>
      <w:proofErr w:type="spellStart"/>
      <w:r>
        <w:t>querydb</w:t>
      </w:r>
      <w:proofErr w:type="spellEnd"/>
      <w:r>
        <w:t xml:space="preserve"> extends Controller</w:t>
      </w:r>
    </w:p>
    <w:p w:rsidR="001C6AB3" w:rsidRDefault="001C6AB3" w:rsidP="001C6AB3">
      <w:r>
        <w:t>{</w:t>
      </w:r>
    </w:p>
    <w:p w:rsidR="001C6AB3" w:rsidRDefault="001C6AB3" w:rsidP="001C6AB3"/>
    <w:p w:rsidR="001C6AB3" w:rsidRDefault="001C6AB3" w:rsidP="001C6AB3">
      <w:proofErr w:type="gramStart"/>
      <w:r>
        <w:t>public</w:t>
      </w:r>
      <w:proofErr w:type="gramEnd"/>
      <w:r>
        <w:t xml:space="preserve"> function select(){</w:t>
      </w:r>
    </w:p>
    <w:p w:rsidR="001C6AB3" w:rsidRPr="00D16464" w:rsidRDefault="001C6AB3" w:rsidP="001C6AB3">
      <w:pPr>
        <w:rPr>
          <w:color w:val="002060"/>
        </w:rPr>
      </w:pPr>
      <w:r w:rsidRPr="00D16464">
        <w:rPr>
          <w:color w:val="002060"/>
        </w:rPr>
        <w:t xml:space="preserve">      // to select value with where clause </w:t>
      </w:r>
      <w:proofErr w:type="gramStart"/>
      <w:r w:rsidRPr="00D16464">
        <w:rPr>
          <w:color w:val="002060"/>
        </w:rPr>
        <w:t>where(</w:t>
      </w:r>
      <w:proofErr w:type="gramEnd"/>
      <w:r w:rsidRPr="00D16464">
        <w:rPr>
          <w:color w:val="002060"/>
        </w:rPr>
        <w:t>"</w:t>
      </w:r>
      <w:proofErr w:type="spellStart"/>
      <w:r w:rsidRPr="00D16464">
        <w:rPr>
          <w:color w:val="002060"/>
        </w:rPr>
        <w:t>columnName</w:t>
      </w:r>
      <w:proofErr w:type="spellEnd"/>
      <w:r w:rsidRPr="00D16464">
        <w:rPr>
          <w:color w:val="002060"/>
        </w:rPr>
        <w:t>","value")-&gt;get()</w:t>
      </w:r>
    </w:p>
    <w:p w:rsidR="001C6AB3" w:rsidRDefault="001C6AB3" w:rsidP="00517B75">
      <w:pPr>
        <w:tabs>
          <w:tab w:val="left" w:pos="5055"/>
        </w:tabs>
      </w:pPr>
      <w:r>
        <w:t xml:space="preserve">       </w:t>
      </w:r>
      <w:proofErr w:type="gramStart"/>
      <w:r>
        <w:t>return</w:t>
      </w:r>
      <w:proofErr w:type="gramEnd"/>
      <w:r>
        <w:t xml:space="preserve"> users::where("</w:t>
      </w:r>
      <w:proofErr w:type="spellStart"/>
      <w:r>
        <w:t>name","justice</w:t>
      </w:r>
      <w:proofErr w:type="spellEnd"/>
      <w:r>
        <w:t>")-&gt;get();</w:t>
      </w:r>
      <w:r w:rsidR="00517B75">
        <w:tab/>
      </w:r>
    </w:p>
    <w:p w:rsidR="001C6AB3" w:rsidRDefault="001C6AB3" w:rsidP="001C6AB3"/>
    <w:p w:rsidR="001C6AB3" w:rsidRPr="00DF54A4" w:rsidRDefault="001C6AB3" w:rsidP="001C6AB3">
      <w:pPr>
        <w:rPr>
          <w:color w:val="002060"/>
        </w:rPr>
      </w:pPr>
      <w:r w:rsidRPr="00DF54A4">
        <w:rPr>
          <w:color w:val="002060"/>
        </w:rPr>
        <w:t>//to select * from table</w:t>
      </w:r>
    </w:p>
    <w:p w:rsidR="001C6AB3" w:rsidRDefault="001C6AB3" w:rsidP="001C6AB3">
      <w:r>
        <w:t xml:space="preserve"> </w:t>
      </w:r>
      <w:proofErr w:type="gramStart"/>
      <w:r>
        <w:t>return</w:t>
      </w:r>
      <w:proofErr w:type="gramEnd"/>
      <w:r>
        <w:t xml:space="preserve"> users::all();</w:t>
      </w:r>
    </w:p>
    <w:p w:rsidR="001C6AB3" w:rsidRDefault="001C6AB3" w:rsidP="001C6AB3"/>
    <w:p w:rsidR="001C6AB3" w:rsidRPr="00DF54A4" w:rsidRDefault="001C6AB3" w:rsidP="001C6AB3">
      <w:pPr>
        <w:rPr>
          <w:color w:val="002060"/>
        </w:rPr>
      </w:pPr>
      <w:r w:rsidRPr="00DF54A4">
        <w:rPr>
          <w:color w:val="002060"/>
        </w:rPr>
        <w:t xml:space="preserve">//to select using id </w:t>
      </w:r>
      <w:proofErr w:type="gramStart"/>
      <w:r w:rsidRPr="00DF54A4">
        <w:rPr>
          <w:color w:val="002060"/>
        </w:rPr>
        <w:t>find(</w:t>
      </w:r>
      <w:proofErr w:type="spellStart"/>
      <w:proofErr w:type="gramEnd"/>
      <w:r w:rsidRPr="00DF54A4">
        <w:rPr>
          <w:color w:val="002060"/>
        </w:rPr>
        <w:t>idNumber</w:t>
      </w:r>
      <w:proofErr w:type="spellEnd"/>
      <w:r w:rsidRPr="00DF54A4">
        <w:rPr>
          <w:color w:val="002060"/>
        </w:rPr>
        <w:t>) or find([</w:t>
      </w:r>
      <w:proofErr w:type="spellStart"/>
      <w:r w:rsidRPr="00DF54A4">
        <w:rPr>
          <w:color w:val="002060"/>
        </w:rPr>
        <w:t>idNumber,idNumber</w:t>
      </w:r>
      <w:proofErr w:type="spellEnd"/>
      <w:r w:rsidRPr="00DF54A4">
        <w:rPr>
          <w:color w:val="002060"/>
        </w:rPr>
        <w:t>])</w:t>
      </w:r>
    </w:p>
    <w:p w:rsidR="001C6AB3" w:rsidRDefault="001C6AB3" w:rsidP="001C6AB3">
      <w:r>
        <w:t xml:space="preserve"> </w:t>
      </w:r>
      <w:proofErr w:type="gramStart"/>
      <w:r>
        <w:t>return</w:t>
      </w:r>
      <w:proofErr w:type="gramEnd"/>
      <w:r>
        <w:t xml:space="preserve"> users::find(3);</w:t>
      </w:r>
    </w:p>
    <w:p w:rsidR="001C6AB3" w:rsidRDefault="001C6AB3" w:rsidP="001C6AB3"/>
    <w:p w:rsidR="001C6AB3" w:rsidRPr="00DF54A4" w:rsidRDefault="001C6AB3" w:rsidP="001C6AB3">
      <w:pPr>
        <w:rPr>
          <w:color w:val="1F497D" w:themeColor="text2"/>
        </w:rPr>
      </w:pPr>
      <w:r w:rsidRPr="00DF54A4">
        <w:rPr>
          <w:color w:val="1F497D" w:themeColor="text2"/>
        </w:rPr>
        <w:t>// to insert data</w:t>
      </w:r>
    </w:p>
    <w:p w:rsidR="001C6AB3" w:rsidRDefault="001C6AB3" w:rsidP="001C6AB3">
      <w:r>
        <w:t xml:space="preserve">  $users = new users;</w:t>
      </w:r>
    </w:p>
    <w:p w:rsidR="001C6AB3" w:rsidRDefault="001C6AB3" w:rsidP="001C6AB3">
      <w:r>
        <w:t xml:space="preserve">  $users-&gt;</w:t>
      </w:r>
      <w:proofErr w:type="spellStart"/>
      <w:r>
        <w:t>firstname</w:t>
      </w:r>
      <w:proofErr w:type="spellEnd"/>
      <w:r>
        <w:t>="justice";</w:t>
      </w:r>
    </w:p>
    <w:p w:rsidR="001C6AB3" w:rsidRDefault="001C6AB3" w:rsidP="001C6AB3">
      <w:r>
        <w:t xml:space="preserve">  $users-&gt;</w:t>
      </w:r>
      <w:proofErr w:type="gramStart"/>
      <w:r>
        <w:t>save(</w:t>
      </w:r>
      <w:proofErr w:type="gramEnd"/>
      <w:r>
        <w:t xml:space="preserve">);  </w:t>
      </w:r>
    </w:p>
    <w:p w:rsidR="001C6AB3" w:rsidRPr="00DF54A4" w:rsidRDefault="001C6AB3" w:rsidP="001C6AB3">
      <w:pPr>
        <w:rPr>
          <w:color w:val="002060"/>
        </w:rPr>
      </w:pPr>
    </w:p>
    <w:p w:rsidR="001C6AB3" w:rsidRPr="00DF54A4" w:rsidRDefault="001C6AB3" w:rsidP="001C6AB3">
      <w:pPr>
        <w:rPr>
          <w:color w:val="002060"/>
        </w:rPr>
      </w:pPr>
      <w:r w:rsidRPr="00DF54A4">
        <w:rPr>
          <w:color w:val="002060"/>
        </w:rPr>
        <w:t>// to update data</w:t>
      </w:r>
      <w:proofErr w:type="gramStart"/>
      <w:r w:rsidRPr="00DF54A4">
        <w:rPr>
          <w:color w:val="002060"/>
        </w:rPr>
        <w:t>..</w:t>
      </w:r>
      <w:proofErr w:type="gramEnd"/>
      <w:r w:rsidRPr="00DF54A4">
        <w:rPr>
          <w:color w:val="002060"/>
        </w:rPr>
        <w:t xml:space="preserve"> Below means update the table where id = 2  </w:t>
      </w:r>
    </w:p>
    <w:p w:rsidR="001C6AB3" w:rsidRDefault="001C6AB3" w:rsidP="001C6AB3">
      <w:r>
        <w:t>$users = users::</w:t>
      </w:r>
      <w:proofErr w:type="gramStart"/>
      <w:r>
        <w:t>find(</w:t>
      </w:r>
      <w:proofErr w:type="gramEnd"/>
      <w:r>
        <w:t>2);</w:t>
      </w:r>
    </w:p>
    <w:p w:rsidR="001C6AB3" w:rsidRDefault="001C6AB3" w:rsidP="001C6AB3">
      <w:r>
        <w:t>$users-&gt;</w:t>
      </w:r>
      <w:proofErr w:type="spellStart"/>
      <w:r>
        <w:t>firstName</w:t>
      </w:r>
      <w:proofErr w:type="spellEnd"/>
      <w:r>
        <w:t>="justice";</w:t>
      </w:r>
    </w:p>
    <w:p w:rsidR="001C6AB3" w:rsidRDefault="001C6AB3" w:rsidP="001C6AB3">
      <w:r>
        <w:t>$users-&gt;</w:t>
      </w:r>
      <w:proofErr w:type="gramStart"/>
      <w:r>
        <w:t>save(</w:t>
      </w:r>
      <w:proofErr w:type="gramEnd"/>
      <w:r>
        <w:t>);</w:t>
      </w:r>
    </w:p>
    <w:p w:rsidR="001C6AB3" w:rsidRDefault="00DF54A4" w:rsidP="00DF54A4">
      <w:pPr>
        <w:tabs>
          <w:tab w:val="left" w:pos="6420"/>
        </w:tabs>
      </w:pPr>
      <w:r>
        <w:tab/>
      </w:r>
    </w:p>
    <w:p w:rsidR="001C6AB3" w:rsidRPr="00DF54A4" w:rsidRDefault="00DF54A4" w:rsidP="001C6AB3">
      <w:pPr>
        <w:rPr>
          <w:color w:val="002060"/>
        </w:rPr>
      </w:pPr>
      <w:r w:rsidRPr="00DF54A4">
        <w:rPr>
          <w:color w:val="002060"/>
        </w:rPr>
        <w:t xml:space="preserve">// To delete </w:t>
      </w:r>
      <w:proofErr w:type="gramStart"/>
      <w:r w:rsidRPr="00DF54A4">
        <w:rPr>
          <w:color w:val="002060"/>
        </w:rPr>
        <w:t xml:space="preserve">a </w:t>
      </w:r>
      <w:r w:rsidR="001C6AB3" w:rsidRPr="00DF54A4">
        <w:rPr>
          <w:color w:val="002060"/>
        </w:rPr>
        <w:t xml:space="preserve"> column</w:t>
      </w:r>
      <w:proofErr w:type="gramEnd"/>
    </w:p>
    <w:p w:rsidR="001C6AB3" w:rsidRDefault="001C6AB3" w:rsidP="001C6AB3">
      <w:r>
        <w:t>$users = users::</w:t>
      </w:r>
      <w:proofErr w:type="gramStart"/>
      <w:r>
        <w:t>find(</w:t>
      </w:r>
      <w:proofErr w:type="gramEnd"/>
      <w:r>
        <w:t>2);</w:t>
      </w:r>
    </w:p>
    <w:p w:rsidR="001C6AB3" w:rsidRDefault="001C6AB3" w:rsidP="001C6AB3">
      <w:r>
        <w:t>$users-&gt;</w:t>
      </w:r>
      <w:proofErr w:type="gramStart"/>
      <w:r>
        <w:t>delete(</w:t>
      </w:r>
      <w:proofErr w:type="gramEnd"/>
      <w:r>
        <w:t>);</w:t>
      </w:r>
    </w:p>
    <w:p w:rsidR="001C6AB3" w:rsidRDefault="001C6AB3" w:rsidP="001C6AB3">
      <w:r>
        <w:t xml:space="preserve">    }</w:t>
      </w:r>
    </w:p>
    <w:p w:rsidR="001C6AB3" w:rsidRDefault="001C6AB3" w:rsidP="001C6AB3"/>
    <w:p w:rsidR="0036771F" w:rsidRDefault="00A201DD" w:rsidP="0036771F">
      <w:r>
        <w:t>}</w:t>
      </w:r>
    </w:p>
    <w:p w:rsidR="0036771F" w:rsidRPr="00963405" w:rsidRDefault="0036771F" w:rsidP="0036771F">
      <w:pPr>
        <w:rPr>
          <w:color w:val="00B050"/>
        </w:rPr>
      </w:pPr>
      <w:r w:rsidRPr="00963405">
        <w:rPr>
          <w:color w:val="00B050"/>
        </w:rPr>
        <w:t>================================================</w:t>
      </w:r>
    </w:p>
    <w:p w:rsidR="0036771F" w:rsidRDefault="0036771F" w:rsidP="0036771F"/>
    <w:p w:rsidR="0036771F" w:rsidRPr="00963405" w:rsidRDefault="0036771F" w:rsidP="0036771F">
      <w:pPr>
        <w:rPr>
          <w:b/>
          <w:color w:val="FF0000"/>
        </w:rPr>
      </w:pPr>
      <w:r w:rsidRPr="00963405">
        <w:rPr>
          <w:b/>
          <w:color w:val="FF0000"/>
        </w:rPr>
        <w:t>FORM VALIDATION</w:t>
      </w:r>
    </w:p>
    <w:p w:rsidR="0036771F" w:rsidRDefault="0036771F" w:rsidP="0036771F"/>
    <w:p w:rsidR="0036771F" w:rsidRDefault="0036771F" w:rsidP="0036771F">
      <w:r>
        <w:t>//Doing validation in a controller function</w:t>
      </w:r>
    </w:p>
    <w:p w:rsidR="0036771F" w:rsidRDefault="0036771F" w:rsidP="0036771F"/>
    <w:p w:rsidR="0036771F" w:rsidRDefault="0036771F" w:rsidP="0036771F">
      <w:proofErr w:type="gramStart"/>
      <w:r>
        <w:t>public</w:t>
      </w:r>
      <w:proofErr w:type="gramEnd"/>
      <w:r>
        <w:t xml:space="preserve"> function store(Request $request)</w:t>
      </w:r>
    </w:p>
    <w:p w:rsidR="0036771F" w:rsidRDefault="0036771F" w:rsidP="0036771F">
      <w:r>
        <w:t>{</w:t>
      </w:r>
    </w:p>
    <w:p w:rsidR="0036771F" w:rsidRDefault="0036771F" w:rsidP="0036771F">
      <w:r>
        <w:t xml:space="preserve">    $request-&gt;</w:t>
      </w:r>
      <w:proofErr w:type="gramStart"/>
      <w:r>
        <w:t>validate([</w:t>
      </w:r>
      <w:proofErr w:type="gramEnd"/>
    </w:p>
    <w:p w:rsidR="0036771F" w:rsidRDefault="0036771F" w:rsidP="0036771F">
      <w:r>
        <w:t xml:space="preserve">        '</w:t>
      </w:r>
      <w:proofErr w:type="gramStart"/>
      <w:r>
        <w:t>email</w:t>
      </w:r>
      <w:proofErr w:type="gramEnd"/>
      <w:r>
        <w:t>' =&gt; 'required|unique:posts|max:255',</w:t>
      </w:r>
    </w:p>
    <w:p w:rsidR="0036771F" w:rsidRDefault="0036771F" w:rsidP="0036771F">
      <w:r>
        <w:t xml:space="preserve">        '</w:t>
      </w:r>
      <w:proofErr w:type="spellStart"/>
      <w:r>
        <w:t>frist_name</w:t>
      </w:r>
      <w:proofErr w:type="spellEnd"/>
      <w:r>
        <w:t>' =&gt; 'required',</w:t>
      </w:r>
    </w:p>
    <w:p w:rsidR="0036771F" w:rsidRDefault="0036771F" w:rsidP="0036771F">
      <w:r>
        <w:t xml:space="preserve">    ]);</w:t>
      </w:r>
    </w:p>
    <w:p w:rsidR="0036771F" w:rsidRDefault="0036771F" w:rsidP="0036771F"/>
    <w:p w:rsidR="0036771F" w:rsidRDefault="0036771F" w:rsidP="0036771F">
      <w:r>
        <w:t xml:space="preserve">//displaying the errors inside </w:t>
      </w:r>
      <w:proofErr w:type="spellStart"/>
      <w:r>
        <w:t>signup.blade.php</w:t>
      </w:r>
      <w:proofErr w:type="spellEnd"/>
    </w:p>
    <w:p w:rsidR="0036771F" w:rsidRDefault="0036771F" w:rsidP="0036771F"/>
    <w:p w:rsidR="0036771F" w:rsidRDefault="00963405" w:rsidP="0036771F">
      <w:r>
        <w:t xml:space="preserve">$errors </w:t>
      </w:r>
      <w:r>
        <w:sym w:font="Wingdings" w:char="F0E8"/>
      </w:r>
      <w:r>
        <w:t xml:space="preserve"> represent</w:t>
      </w:r>
      <w:r w:rsidR="0036771F">
        <w:t xml:space="preserve"> the instance of all errors message by default</w:t>
      </w:r>
      <w:r w:rsidR="001F7C36">
        <w:t xml:space="preserve"> in </w:t>
      </w:r>
      <w:proofErr w:type="spellStart"/>
      <w:r w:rsidR="001F7C36">
        <w:t>laravel</w:t>
      </w:r>
      <w:proofErr w:type="spellEnd"/>
    </w:p>
    <w:p w:rsidR="0036771F" w:rsidRDefault="0036771F" w:rsidP="0036771F"/>
    <w:p w:rsidR="0036771F" w:rsidRDefault="0036771F" w:rsidP="0036771F">
      <w:r>
        <w:t>//check if e</w:t>
      </w:r>
      <w:r w:rsidR="00C006DB">
        <w:t>rrors is great</w:t>
      </w:r>
      <w:r>
        <w:t>er than 0</w:t>
      </w:r>
    </w:p>
    <w:p w:rsidR="0036771F" w:rsidRDefault="0036771F" w:rsidP="0036771F">
      <w:r>
        <w:t>@if (</w:t>
      </w:r>
      <w:proofErr w:type="gramStart"/>
      <w:r>
        <w:t>count(</w:t>
      </w:r>
      <w:proofErr w:type="gramEnd"/>
      <w:r>
        <w:t>$errors) &gt; 0)</w:t>
      </w:r>
    </w:p>
    <w:p w:rsidR="0036771F" w:rsidRDefault="0036771F" w:rsidP="0036771F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6771F" w:rsidRDefault="001E36A1" w:rsidP="0036771F">
      <w:r>
        <w:t xml:space="preserve">// </w:t>
      </w:r>
      <w:r w:rsidR="0036771F">
        <w:t>loop through the error and displays it</w:t>
      </w:r>
    </w:p>
    <w:p w:rsidR="0036771F" w:rsidRDefault="0036771F" w:rsidP="0036771F">
      <w:r>
        <w:t xml:space="preserve">            @</w:t>
      </w:r>
      <w:proofErr w:type="spellStart"/>
      <w:r>
        <w:t>foreach</w:t>
      </w:r>
      <w:proofErr w:type="spellEnd"/>
      <w:r>
        <w:t xml:space="preserve"> ($errors-&gt;</w:t>
      </w:r>
      <w:proofErr w:type="gramStart"/>
      <w:r>
        <w:t>all(</w:t>
      </w:r>
      <w:proofErr w:type="gramEnd"/>
      <w:r>
        <w:t>) as $error)</w:t>
      </w:r>
    </w:p>
    <w:p w:rsidR="0036771F" w:rsidRDefault="0036771F" w:rsidP="0036771F">
      <w:r>
        <w:t xml:space="preserve">                &lt;</w:t>
      </w:r>
      <w:proofErr w:type="gramStart"/>
      <w:r>
        <w:t>li</w:t>
      </w:r>
      <w:proofErr w:type="gramEnd"/>
      <w:r>
        <w:t>&gt;{{ $error }}&lt;/li&gt;</w:t>
      </w:r>
    </w:p>
    <w:p w:rsidR="0036771F" w:rsidRDefault="0036771F" w:rsidP="0036771F">
      <w:r>
        <w:t xml:space="preserve">            @</w:t>
      </w:r>
      <w:proofErr w:type="spellStart"/>
      <w:r>
        <w:t>endforeach</w:t>
      </w:r>
      <w:proofErr w:type="spellEnd"/>
    </w:p>
    <w:p w:rsidR="0036771F" w:rsidRDefault="0036771F" w:rsidP="0036771F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6771F" w:rsidRDefault="0036771F" w:rsidP="0036771F">
      <w:r>
        <w:t>@</w:t>
      </w:r>
      <w:proofErr w:type="spellStart"/>
      <w:r>
        <w:t>endif</w:t>
      </w:r>
      <w:proofErr w:type="spellEnd"/>
    </w:p>
    <w:p w:rsidR="0036771F" w:rsidRDefault="0036771F" w:rsidP="0036771F"/>
    <w:p w:rsidR="0036771F" w:rsidRDefault="0036771F" w:rsidP="0036771F">
      <w:r>
        <w:t>OR</w:t>
      </w:r>
    </w:p>
    <w:p w:rsidR="0036771F" w:rsidRDefault="003B1A60" w:rsidP="0036771F">
      <w:r>
        <w:t>T</w:t>
      </w:r>
      <w:r w:rsidR="0036771F">
        <w:t>o displa</w:t>
      </w:r>
      <w:r w:rsidR="00524522">
        <w:t>y error under each input filed:</w:t>
      </w:r>
    </w:p>
    <w:p w:rsidR="00DD0216" w:rsidRDefault="00DD0216" w:rsidP="0036771F"/>
    <w:p w:rsidR="0036771F" w:rsidRDefault="00DD0216" w:rsidP="0036771F">
      <w:r>
        <w:t>// $message represent the instance of error messages</w:t>
      </w:r>
    </w:p>
    <w:p w:rsidR="0036771F" w:rsidRDefault="0036771F" w:rsidP="0036771F">
      <w:r>
        <w:t>&lt;input type="email" name="email" /&gt;</w:t>
      </w:r>
    </w:p>
    <w:p w:rsidR="0036771F" w:rsidRDefault="0036771F" w:rsidP="0036771F">
      <w:r>
        <w:t>@$</w:t>
      </w:r>
      <w:proofErr w:type="gramStart"/>
      <w:r>
        <w:t>error(</w:t>
      </w:r>
      <w:proofErr w:type="gramEnd"/>
      <w:r>
        <w:t>"email)</w:t>
      </w:r>
    </w:p>
    <w:p w:rsidR="0036771F" w:rsidRDefault="0036771F" w:rsidP="0036771F">
      <w:r>
        <w:t>&lt;p&gt; {{$message}} &lt;/p&gt;</w:t>
      </w:r>
    </w:p>
    <w:p w:rsidR="0036771F" w:rsidRDefault="0036771F" w:rsidP="0036771F">
      <w:r>
        <w:t>@</w:t>
      </w:r>
      <w:proofErr w:type="spellStart"/>
      <w:r>
        <w:t>enderror</w:t>
      </w:r>
      <w:proofErr w:type="spellEnd"/>
    </w:p>
    <w:p w:rsidR="0036771F" w:rsidRDefault="0036771F" w:rsidP="0036771F"/>
    <w:p w:rsidR="0036771F" w:rsidRDefault="0036771F" w:rsidP="0036771F">
      <w:r w:rsidRPr="003B1A60">
        <w:rPr>
          <w:color w:val="00B050"/>
        </w:rPr>
        <w:t>================================================</w:t>
      </w:r>
    </w:p>
    <w:p w:rsidR="0036771F" w:rsidRPr="00A201DD" w:rsidRDefault="0036771F" w:rsidP="0036771F">
      <w:pPr>
        <w:rPr>
          <w:color w:val="FF0000"/>
        </w:rPr>
      </w:pPr>
      <w:r w:rsidRPr="00A201DD">
        <w:rPr>
          <w:color w:val="FF0000"/>
        </w:rPr>
        <w:t>LARAVEL SINGLE ITEMS CLICK OR DELETE HACK</w:t>
      </w:r>
    </w:p>
    <w:p w:rsidR="0036771F" w:rsidRDefault="0036771F" w:rsidP="0036771F"/>
    <w:p w:rsidR="0036771F" w:rsidRDefault="0036771F" w:rsidP="0036771F">
      <w:r>
        <w:t>//Button to delete Single items</w:t>
      </w:r>
    </w:p>
    <w:p w:rsidR="0036771F" w:rsidRDefault="0036771F" w:rsidP="0036771F"/>
    <w:p w:rsidR="0036771F" w:rsidRDefault="0036771F" w:rsidP="0036771F">
      <w:proofErr w:type="gramStart"/>
      <w:r>
        <w:t>@</w:t>
      </w:r>
      <w:proofErr w:type="spellStart"/>
      <w:r>
        <w:t>foreach</w:t>
      </w:r>
      <w:proofErr w:type="spellEnd"/>
      <w:r>
        <w:t>(</w:t>
      </w:r>
      <w:proofErr w:type="gramEnd"/>
      <w:r>
        <w:t>$data as $</w:t>
      </w:r>
      <w:proofErr w:type="spellStart"/>
      <w:r>
        <w:t>resdata</w:t>
      </w:r>
      <w:proofErr w:type="spellEnd"/>
      <w:r>
        <w:t>)</w:t>
      </w:r>
    </w:p>
    <w:p w:rsidR="0036771F" w:rsidRDefault="0036771F" w:rsidP="0036771F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771F" w:rsidRDefault="0036771F" w:rsidP="0036771F">
      <w:r>
        <w:t>&lt;</w:t>
      </w:r>
      <w:proofErr w:type="gramStart"/>
      <w:r>
        <w:t>td</w:t>
      </w:r>
      <w:proofErr w:type="gramEnd"/>
      <w:r>
        <w:t>&gt;{{$</w:t>
      </w:r>
      <w:proofErr w:type="spellStart"/>
      <w:r>
        <w:t>resdata</w:t>
      </w:r>
      <w:proofErr w:type="spellEnd"/>
      <w:r>
        <w:t>["</w:t>
      </w:r>
      <w:proofErr w:type="spellStart"/>
      <w:r>
        <w:t>restaurant_id</w:t>
      </w:r>
      <w:proofErr w:type="spellEnd"/>
      <w:r>
        <w:t>"]}} &lt;/td&gt;</w:t>
      </w:r>
    </w:p>
    <w:p w:rsidR="0036771F" w:rsidRDefault="0036771F" w:rsidP="0036771F">
      <w:r>
        <w:t>&lt;</w:t>
      </w:r>
      <w:proofErr w:type="gramStart"/>
      <w:r>
        <w:t>td</w:t>
      </w:r>
      <w:proofErr w:type="gramEnd"/>
      <w:r>
        <w:t>&gt; {{$</w:t>
      </w:r>
      <w:proofErr w:type="spellStart"/>
      <w:r>
        <w:t>resdata</w:t>
      </w:r>
      <w:proofErr w:type="spellEnd"/>
      <w:r>
        <w:t>["</w:t>
      </w:r>
      <w:proofErr w:type="spellStart"/>
      <w:r>
        <w:t>restaurant_name</w:t>
      </w:r>
      <w:proofErr w:type="spellEnd"/>
      <w:r>
        <w:t>"]}}&lt;/td&gt;</w:t>
      </w:r>
    </w:p>
    <w:p w:rsidR="0036771F" w:rsidRDefault="0036771F" w:rsidP="0036771F"/>
    <w:p w:rsidR="0036771F" w:rsidRDefault="0036771F" w:rsidP="0036771F">
      <w:r>
        <w:t>//single item delete link</w:t>
      </w:r>
    </w:p>
    <w:p w:rsidR="0036771F" w:rsidRDefault="0036771F" w:rsidP="0036771F"/>
    <w:p w:rsidR="0036771F" w:rsidRDefault="0036771F" w:rsidP="0036771F">
      <w:r>
        <w:t>&lt;</w:t>
      </w:r>
      <w:proofErr w:type="gramStart"/>
      <w:r>
        <w:t>td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="/delete/{{$</w:t>
      </w:r>
      <w:proofErr w:type="spellStart"/>
      <w:r>
        <w:t>resdata</w:t>
      </w:r>
      <w:proofErr w:type="spellEnd"/>
      <w:r>
        <w:t>["</w:t>
      </w:r>
      <w:proofErr w:type="spellStart"/>
      <w:r>
        <w:t>restaurant_id</w:t>
      </w:r>
      <w:proofErr w:type="spellEnd"/>
      <w:r>
        <w:t>"]}}" &gt; Delete &lt;/a Delete&gt;&lt;/td&gt;</w:t>
      </w:r>
    </w:p>
    <w:p w:rsidR="0036771F" w:rsidRDefault="0036771F" w:rsidP="0036771F"/>
    <w:p w:rsidR="0036771F" w:rsidRDefault="0036771F" w:rsidP="0036771F">
      <w:r>
        <w:t xml:space="preserve">//if the first and second item is clicked the above </w:t>
      </w:r>
      <w:proofErr w:type="spellStart"/>
      <w:proofErr w:type="gramStart"/>
      <w:r>
        <w:t>url</w:t>
      </w:r>
      <w:proofErr w:type="spellEnd"/>
      <w:proofErr w:type="gramEnd"/>
      <w:r>
        <w:t xml:space="preserve"> will be:</w:t>
      </w:r>
    </w:p>
    <w:p w:rsidR="0036771F" w:rsidRDefault="0036771F" w:rsidP="0036771F">
      <w:r>
        <w:t xml:space="preserve"> http://127.0.0.1:8000/delete/1</w:t>
      </w:r>
    </w:p>
    <w:p w:rsidR="0036771F" w:rsidRDefault="0036771F" w:rsidP="0036771F">
      <w:r>
        <w:t>http://127.0.0.1:8000/delete/2</w:t>
      </w:r>
    </w:p>
    <w:p w:rsidR="0036771F" w:rsidRDefault="0036771F" w:rsidP="0036771F"/>
    <w:p w:rsidR="0036771F" w:rsidRDefault="0036771F" w:rsidP="0036771F"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36771F" w:rsidRDefault="0036771F" w:rsidP="0036771F">
      <w:r>
        <w:t>@</w:t>
      </w:r>
      <w:proofErr w:type="spellStart"/>
      <w:r>
        <w:t>endforeach</w:t>
      </w:r>
      <w:proofErr w:type="spellEnd"/>
    </w:p>
    <w:p w:rsidR="0036771F" w:rsidRDefault="0036771F" w:rsidP="0036771F"/>
    <w:p w:rsidR="0036771F" w:rsidRDefault="0036771F" w:rsidP="0036771F">
      <w:r>
        <w:t>// Route parameter with unique id</w:t>
      </w:r>
    </w:p>
    <w:p w:rsidR="0036771F" w:rsidRDefault="0036771F" w:rsidP="0036771F"/>
    <w:p w:rsidR="0036771F" w:rsidRDefault="0036771F" w:rsidP="0036771F">
      <w:r>
        <w:t>Route::</w:t>
      </w:r>
      <w:proofErr w:type="gramStart"/>
      <w:r>
        <w:t>get(</w:t>
      </w:r>
      <w:proofErr w:type="gramEnd"/>
      <w:r>
        <w:t>"/delete/{id}","</w:t>
      </w:r>
      <w:proofErr w:type="spellStart"/>
      <w:r>
        <w:t>RestoController@delete</w:t>
      </w:r>
      <w:proofErr w:type="spellEnd"/>
      <w:r>
        <w:t>");</w:t>
      </w:r>
    </w:p>
    <w:p w:rsidR="0036771F" w:rsidRDefault="0036771F" w:rsidP="0036771F"/>
    <w:p w:rsidR="0036771F" w:rsidRDefault="0036771F" w:rsidP="0036771F">
      <w:r>
        <w:t>// controller to f</w:t>
      </w:r>
      <w:r w:rsidR="00A201DD">
        <w:t>ind the id of the item and dele</w:t>
      </w:r>
      <w:r>
        <w:t>te it</w:t>
      </w:r>
    </w:p>
    <w:p w:rsidR="0036771F" w:rsidRDefault="0036771F" w:rsidP="0036771F"/>
    <w:p w:rsidR="0036771F" w:rsidRDefault="0036771F" w:rsidP="0036771F">
      <w:proofErr w:type="gramStart"/>
      <w:r>
        <w:t>class</w:t>
      </w:r>
      <w:proofErr w:type="gramEnd"/>
      <w:r>
        <w:t xml:space="preserve"> </w:t>
      </w:r>
      <w:proofErr w:type="spellStart"/>
      <w:r>
        <w:t>RestoController</w:t>
      </w:r>
      <w:proofErr w:type="spellEnd"/>
      <w:r>
        <w:t xml:space="preserve"> extends Controller{</w:t>
      </w:r>
    </w:p>
    <w:p w:rsidR="0036771F" w:rsidRDefault="0036771F" w:rsidP="0036771F"/>
    <w:p w:rsidR="0036771F" w:rsidRDefault="0036771F" w:rsidP="0036771F">
      <w:r>
        <w:t xml:space="preserve">    </w:t>
      </w:r>
      <w:proofErr w:type="gramStart"/>
      <w:r>
        <w:t>public</w:t>
      </w:r>
      <w:proofErr w:type="gramEnd"/>
      <w:r>
        <w:t xml:space="preserve"> function delete($id){</w:t>
      </w:r>
    </w:p>
    <w:p w:rsidR="0036771F" w:rsidRDefault="0036771F" w:rsidP="0036771F">
      <w:r>
        <w:t xml:space="preserve">        $dele =restaurant::</w:t>
      </w:r>
      <w:proofErr w:type="gramStart"/>
      <w:r>
        <w:t>find(</w:t>
      </w:r>
      <w:proofErr w:type="gramEnd"/>
      <w:r>
        <w:t>$id);</w:t>
      </w:r>
    </w:p>
    <w:p w:rsidR="0036771F" w:rsidRDefault="0036771F" w:rsidP="0036771F">
      <w:r>
        <w:t xml:space="preserve">       $dele-&gt;</w:t>
      </w:r>
      <w:proofErr w:type="gramStart"/>
      <w:r>
        <w:t>delete(</w:t>
      </w:r>
      <w:proofErr w:type="gramEnd"/>
      <w:r>
        <w:t xml:space="preserve">);          </w:t>
      </w:r>
    </w:p>
    <w:p w:rsidR="0036771F" w:rsidRDefault="0036771F" w:rsidP="0036771F">
      <w:r>
        <w:t xml:space="preserve">    }</w:t>
      </w:r>
    </w:p>
    <w:p w:rsidR="0036771F" w:rsidRDefault="00F4189A" w:rsidP="0036771F">
      <w:r>
        <w:t>}</w:t>
      </w:r>
    </w:p>
    <w:p w:rsidR="0036771F" w:rsidRPr="00F4189A" w:rsidRDefault="0036771F" w:rsidP="0036771F">
      <w:pPr>
        <w:rPr>
          <w:color w:val="00B050"/>
        </w:rPr>
      </w:pPr>
      <w:r w:rsidRPr="00F4189A">
        <w:rPr>
          <w:color w:val="00B050"/>
        </w:rPr>
        <w:t>======================================</w:t>
      </w:r>
      <w:r w:rsidR="00F4189A" w:rsidRPr="00F4189A">
        <w:rPr>
          <w:color w:val="00B050"/>
        </w:rPr>
        <w:t>===============================</w:t>
      </w:r>
    </w:p>
    <w:p w:rsidR="0036771F" w:rsidRDefault="0036771F" w:rsidP="0036771F"/>
    <w:p w:rsidR="0036771F" w:rsidRPr="00F4189A" w:rsidRDefault="0036771F" w:rsidP="0036771F">
      <w:pPr>
        <w:rPr>
          <w:color w:val="FF0000"/>
        </w:rPr>
      </w:pPr>
      <w:r w:rsidRPr="00F4189A">
        <w:rPr>
          <w:color w:val="FF0000"/>
        </w:rPr>
        <w:t>To hash a password And set Session</w:t>
      </w:r>
      <w:proofErr w:type="gramStart"/>
      <w:r w:rsidRPr="00F4189A">
        <w:rPr>
          <w:color w:val="FF0000"/>
        </w:rPr>
        <w:t>:::</w:t>
      </w:r>
      <w:proofErr w:type="gramEnd"/>
    </w:p>
    <w:p w:rsidR="0036771F" w:rsidRDefault="0036771F" w:rsidP="0036771F"/>
    <w:p w:rsidR="0036771F" w:rsidRDefault="0036771F" w:rsidP="0036771F">
      <w:r>
        <w:t xml:space="preserve">//inside </w:t>
      </w:r>
      <w:proofErr w:type="gramStart"/>
      <w:r>
        <w:t>controller use</w:t>
      </w:r>
      <w:proofErr w:type="gramEnd"/>
      <w:r>
        <w:t xml:space="preserve"> the Crypt </w:t>
      </w:r>
      <w:proofErr w:type="spellStart"/>
      <w:r>
        <w:t>api</w:t>
      </w:r>
      <w:proofErr w:type="spellEnd"/>
      <w:r>
        <w:t xml:space="preserve"> in 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  <w:r>
        <w:t>;</w:t>
      </w:r>
    </w:p>
    <w:p w:rsidR="0036771F" w:rsidRDefault="0036771F" w:rsidP="0036771F">
      <w:proofErr w:type="gramStart"/>
      <w:r>
        <w:t>use</w:t>
      </w:r>
      <w:proofErr w:type="gramEnd"/>
      <w:r>
        <w:t xml:space="preserve"> Illuminate\Support\Facades\Crypt;</w:t>
      </w:r>
    </w:p>
    <w:p w:rsidR="0036771F" w:rsidRDefault="0036771F" w:rsidP="0036771F"/>
    <w:p w:rsidR="0036771F" w:rsidRDefault="0036771F" w:rsidP="008A39F4">
      <w:pPr>
        <w:tabs>
          <w:tab w:val="left" w:pos="10770"/>
        </w:tabs>
      </w:pPr>
      <w:r>
        <w:t>Cla</w:t>
      </w:r>
      <w:r w:rsidR="00BF6D1A">
        <w:t xml:space="preserve">ss register extends </w:t>
      </w:r>
      <w:proofErr w:type="gramStart"/>
      <w:r w:rsidR="00BF6D1A">
        <w:t>controller{</w:t>
      </w:r>
      <w:r w:rsidR="008A39F4">
        <w:tab/>
      </w:r>
      <w:proofErr w:type="gramEnd"/>
    </w:p>
    <w:p w:rsidR="0036771F" w:rsidRDefault="0036771F" w:rsidP="0036771F">
      <w:r>
        <w:t>//Signup method to hash password and set Session</w:t>
      </w:r>
    </w:p>
    <w:p w:rsidR="0036771F" w:rsidRDefault="0036771F" w:rsidP="0036771F"/>
    <w:p w:rsidR="0036771F" w:rsidRDefault="0036771F" w:rsidP="0036771F">
      <w:proofErr w:type="gramStart"/>
      <w:r>
        <w:t>public</w:t>
      </w:r>
      <w:proofErr w:type="gramEnd"/>
      <w:r>
        <w:t xml:space="preserve"> function register(Request $</w:t>
      </w:r>
      <w:proofErr w:type="spellStart"/>
      <w:r>
        <w:t>req</w:t>
      </w:r>
      <w:proofErr w:type="spellEnd"/>
      <w:r>
        <w:t>){</w:t>
      </w:r>
    </w:p>
    <w:p w:rsidR="00BF6D1A" w:rsidRDefault="00BF6D1A" w:rsidP="0036771F">
      <w:r>
        <w:t>/</w:t>
      </w:r>
      <w:proofErr w:type="gramStart"/>
      <w:r>
        <w:t>/  “</w:t>
      </w:r>
      <w:proofErr w:type="gramEnd"/>
      <w:r>
        <w:t>User” is a model (database table)</w:t>
      </w:r>
    </w:p>
    <w:p w:rsidR="0036771F" w:rsidRDefault="0036771F" w:rsidP="0036771F">
      <w:r>
        <w:t>$user=new User;</w:t>
      </w:r>
    </w:p>
    <w:p w:rsidR="00BF6D1A" w:rsidRDefault="00BF6D1A" w:rsidP="0036771F"/>
    <w:p w:rsidR="0036771F" w:rsidRDefault="0036771F" w:rsidP="0036771F">
      <w:r>
        <w:t>//hash the password</w:t>
      </w:r>
    </w:p>
    <w:p w:rsidR="0036771F" w:rsidRDefault="0036771F" w:rsidP="0036771F">
      <w:r>
        <w:t>$</w:t>
      </w:r>
      <w:proofErr w:type="spellStart"/>
      <w:r>
        <w:t>hashp</w:t>
      </w:r>
      <w:proofErr w:type="spellEnd"/>
      <w:r>
        <w:t xml:space="preserve"> = Crypt::</w:t>
      </w:r>
      <w:proofErr w:type="gramStart"/>
      <w:r>
        <w:t>encrypt(</w:t>
      </w:r>
      <w:proofErr w:type="gramEnd"/>
      <w:r>
        <w:t>$</w:t>
      </w:r>
      <w:proofErr w:type="spellStart"/>
      <w:r>
        <w:t>req</w:t>
      </w:r>
      <w:proofErr w:type="spellEnd"/>
      <w:r>
        <w:t>-&gt;input("password"));</w:t>
      </w:r>
    </w:p>
    <w:p w:rsidR="0036771F" w:rsidRDefault="0036771F" w:rsidP="0036771F"/>
    <w:p w:rsidR="0036771F" w:rsidRDefault="0036771F" w:rsidP="0036771F">
      <w:r>
        <w:t>$user-&gt;password=$</w:t>
      </w:r>
      <w:proofErr w:type="spellStart"/>
      <w:r>
        <w:t>hashp</w:t>
      </w:r>
      <w:proofErr w:type="spellEnd"/>
      <w:r>
        <w:t>;</w:t>
      </w:r>
    </w:p>
    <w:p w:rsidR="0036771F" w:rsidRDefault="0036771F" w:rsidP="0036771F">
      <w:r>
        <w:t>$user-&gt;</w:t>
      </w:r>
      <w:proofErr w:type="gramStart"/>
      <w:r>
        <w:t>save()</w:t>
      </w:r>
      <w:proofErr w:type="gramEnd"/>
    </w:p>
    <w:p w:rsidR="0036771F" w:rsidRDefault="0036771F" w:rsidP="0036771F"/>
    <w:p w:rsidR="0036771F" w:rsidRDefault="007245F2" w:rsidP="0036771F">
      <w:r>
        <w:t>//set sess</w:t>
      </w:r>
      <w:r w:rsidR="0036771F">
        <w:t>ion</w:t>
      </w:r>
    </w:p>
    <w:p w:rsidR="0036771F" w:rsidRDefault="0036771F" w:rsidP="0036771F">
      <w:r>
        <w:t>$</w:t>
      </w:r>
      <w:proofErr w:type="spellStart"/>
      <w:r>
        <w:t>reg</w:t>
      </w:r>
      <w:proofErr w:type="spellEnd"/>
      <w:r>
        <w:t>-&gt;</w:t>
      </w:r>
      <w:proofErr w:type="gramStart"/>
      <w:r>
        <w:t>session(</w:t>
      </w:r>
      <w:proofErr w:type="gramEnd"/>
      <w:r>
        <w:t>)-&gt;put("user", $</w:t>
      </w:r>
      <w:proofErr w:type="spellStart"/>
      <w:r>
        <w:t>req</w:t>
      </w:r>
      <w:proofErr w:type="spellEnd"/>
      <w:r>
        <w:t>-&gt;input("username"));</w:t>
      </w:r>
    </w:p>
    <w:p w:rsidR="0036771F" w:rsidRDefault="0036771F" w:rsidP="0036771F"/>
    <w:p w:rsidR="0036771F" w:rsidRDefault="0036771F" w:rsidP="0036771F">
      <w:r>
        <w:t>}</w:t>
      </w:r>
    </w:p>
    <w:p w:rsidR="0036771F" w:rsidRDefault="0036771F" w:rsidP="0036771F"/>
    <w:p w:rsidR="0036771F" w:rsidRDefault="0036771F" w:rsidP="0036771F">
      <w:r>
        <w:t>//Login method to check password and set session</w:t>
      </w:r>
    </w:p>
    <w:p w:rsidR="0036771F" w:rsidRDefault="0036771F" w:rsidP="0036771F"/>
    <w:p w:rsidR="0036771F" w:rsidRDefault="0036771F" w:rsidP="0036771F">
      <w:proofErr w:type="gramStart"/>
      <w:r>
        <w:t>public</w:t>
      </w:r>
      <w:proofErr w:type="gramEnd"/>
      <w:r>
        <w:t xml:space="preserve"> function login(Request $</w:t>
      </w:r>
      <w:proofErr w:type="spellStart"/>
      <w:r>
        <w:t>reg</w:t>
      </w:r>
      <w:proofErr w:type="spellEnd"/>
      <w:r>
        <w:t>){</w:t>
      </w:r>
    </w:p>
    <w:p w:rsidR="0036771F" w:rsidRDefault="0036771F" w:rsidP="0036771F">
      <w:r>
        <w:t xml:space="preserve">//find the email in the </w:t>
      </w:r>
      <w:proofErr w:type="spellStart"/>
      <w:r>
        <w:t>db</w:t>
      </w:r>
      <w:proofErr w:type="spellEnd"/>
    </w:p>
    <w:p w:rsidR="0036771F" w:rsidRDefault="0036771F" w:rsidP="0036771F">
      <w:r>
        <w:t>$user = User::</w:t>
      </w:r>
      <w:proofErr w:type="gramStart"/>
      <w:r>
        <w:t>where(</w:t>
      </w:r>
      <w:proofErr w:type="gramEnd"/>
      <w:r>
        <w:t>"email, $</w:t>
      </w:r>
      <w:proofErr w:type="spellStart"/>
      <w:r>
        <w:t>req</w:t>
      </w:r>
      <w:proofErr w:type="spellEnd"/>
      <w:r>
        <w:t>-&gt;input("email"))-&gt;get();</w:t>
      </w:r>
    </w:p>
    <w:p w:rsidR="0036771F" w:rsidRDefault="0036771F" w:rsidP="0036771F"/>
    <w:p w:rsidR="0036771F" w:rsidRDefault="0036771F" w:rsidP="0036771F">
      <w:r>
        <w:t>// decrypt pass</w:t>
      </w:r>
      <w:r w:rsidR="00CA19A6">
        <w:t>w</w:t>
      </w:r>
      <w:r>
        <w:t xml:space="preserve">ord and check if it's equal to what is hashed stored in </w:t>
      </w:r>
      <w:proofErr w:type="spellStart"/>
      <w:r>
        <w:t>db</w:t>
      </w:r>
      <w:proofErr w:type="spellEnd"/>
    </w:p>
    <w:p w:rsidR="0036771F" w:rsidRDefault="0036771F" w:rsidP="0036771F">
      <w:proofErr w:type="gramStart"/>
      <w:r>
        <w:t>if(</w:t>
      </w:r>
      <w:proofErr w:type="gramEnd"/>
      <w:r>
        <w:t>Crypt::decrypt($user[0]["</w:t>
      </w:r>
      <w:proofErr w:type="spellStart"/>
      <w:r>
        <w:t>userpassword</w:t>
      </w:r>
      <w:proofErr w:type="spellEnd"/>
      <w:r>
        <w:t>"]) == $</w:t>
      </w:r>
      <w:proofErr w:type="spellStart"/>
      <w:r>
        <w:t>req</w:t>
      </w:r>
      <w:proofErr w:type="spellEnd"/>
      <w:r>
        <w:t>-&gt;input("</w:t>
      </w:r>
      <w:proofErr w:type="spellStart"/>
      <w:r>
        <w:t>userpassword</w:t>
      </w:r>
      <w:proofErr w:type="spellEnd"/>
      <w:r>
        <w:t>")){</w:t>
      </w:r>
    </w:p>
    <w:p w:rsidR="0036771F" w:rsidRDefault="0036771F" w:rsidP="0036771F"/>
    <w:p w:rsidR="0036771F" w:rsidRDefault="0036771F" w:rsidP="0036771F">
      <w:r>
        <w:t xml:space="preserve">//set </w:t>
      </w:r>
      <w:proofErr w:type="spellStart"/>
      <w:r>
        <w:t>sesion</w:t>
      </w:r>
      <w:proofErr w:type="spellEnd"/>
    </w:p>
    <w:p w:rsidR="0036771F" w:rsidRDefault="0036771F" w:rsidP="0036771F">
      <w:proofErr w:type="spellStart"/>
      <w:proofErr w:type="gramStart"/>
      <w:r>
        <w:t>req</w:t>
      </w:r>
      <w:proofErr w:type="spellEnd"/>
      <w:proofErr w:type="gramEnd"/>
      <w:r>
        <w:t>=&gt;session()-&gt;put("user",$</w:t>
      </w:r>
      <w:proofErr w:type="spellStart"/>
      <w:r>
        <w:t>req</w:t>
      </w:r>
      <w:proofErr w:type="spellEnd"/>
      <w:r>
        <w:t>-&gt;</w:t>
      </w:r>
      <w:proofErr w:type="spellStart"/>
      <w:r>
        <w:t>inpute</w:t>
      </w:r>
      <w:proofErr w:type="spellEnd"/>
      <w:r>
        <w:t>("username"));</w:t>
      </w:r>
    </w:p>
    <w:p w:rsidR="0036771F" w:rsidRDefault="0036771F" w:rsidP="0036771F">
      <w:r>
        <w:t>//return to user dashboard</w:t>
      </w:r>
    </w:p>
    <w:p w:rsidR="0036771F" w:rsidRDefault="0036771F" w:rsidP="0036771F">
      <w:r>
        <w:t>}</w:t>
      </w:r>
    </w:p>
    <w:p w:rsidR="0036771F" w:rsidRDefault="0036771F" w:rsidP="0036771F">
      <w:proofErr w:type="gramStart"/>
      <w:r>
        <w:t>else{</w:t>
      </w:r>
      <w:proofErr w:type="gramEnd"/>
    </w:p>
    <w:p w:rsidR="0036771F" w:rsidRDefault="0036771F" w:rsidP="0036771F">
      <w:r>
        <w:t xml:space="preserve">//return to login </w:t>
      </w:r>
    </w:p>
    <w:p w:rsidR="0036771F" w:rsidRDefault="0036771F" w:rsidP="0036771F">
      <w:proofErr w:type="gramStart"/>
      <w:r>
        <w:t>return</w:t>
      </w:r>
      <w:proofErr w:type="gramEnd"/>
      <w:r>
        <w:t xml:space="preserve"> redirect("/login");</w:t>
      </w:r>
    </w:p>
    <w:p w:rsidR="0036771F" w:rsidRDefault="00CA19A6" w:rsidP="0036771F">
      <w:r>
        <w:t>}</w:t>
      </w:r>
    </w:p>
    <w:p w:rsidR="0036771F" w:rsidRDefault="00CA19A6" w:rsidP="0036771F">
      <w:r>
        <w:t>}</w:t>
      </w:r>
    </w:p>
    <w:p w:rsidR="0036771F" w:rsidRDefault="0036771F" w:rsidP="0036771F">
      <w:r>
        <w:t>}</w:t>
      </w:r>
    </w:p>
    <w:p w:rsidR="0036771F" w:rsidRDefault="0036771F" w:rsidP="0036771F"/>
    <w:p w:rsidR="0036771F" w:rsidRPr="00CA19A6" w:rsidRDefault="0036771F" w:rsidP="0036771F">
      <w:pPr>
        <w:rPr>
          <w:color w:val="00B050"/>
        </w:rPr>
      </w:pPr>
      <w:r w:rsidRPr="00CA19A6">
        <w:rPr>
          <w:color w:val="00B050"/>
        </w:rPr>
        <w:t>==========</w:t>
      </w:r>
      <w:r w:rsidR="00CA19A6" w:rsidRPr="00CA19A6">
        <w:rPr>
          <w:color w:val="00B050"/>
        </w:rPr>
        <w:t>======================</w:t>
      </w:r>
    </w:p>
    <w:p w:rsidR="0036771F" w:rsidRPr="00852733" w:rsidRDefault="0036771F" w:rsidP="0036771F">
      <w:pPr>
        <w:rPr>
          <w:b/>
          <w:color w:val="FF0000"/>
        </w:rPr>
      </w:pPr>
      <w:r w:rsidRPr="00852733">
        <w:rPr>
          <w:b/>
          <w:color w:val="FF0000"/>
        </w:rPr>
        <w:t>LARAVEL AUTHENTICATION</w:t>
      </w:r>
    </w:p>
    <w:p w:rsidR="0036771F" w:rsidRDefault="0036771F" w:rsidP="0036771F"/>
    <w:p w:rsidR="0036771F" w:rsidRDefault="0036771F" w:rsidP="0036771F">
      <w:r>
        <w:t xml:space="preserve">Authentication in </w:t>
      </w:r>
      <w:proofErr w:type="spellStart"/>
      <w:r>
        <w:t>laravel</w:t>
      </w:r>
      <w:proofErr w:type="spellEnd"/>
      <w:r>
        <w:t xml:space="preserve"> is a default login and registration </w:t>
      </w:r>
      <w:proofErr w:type="spellStart"/>
      <w:r>
        <w:t>laravel</w:t>
      </w:r>
      <w:proofErr w:type="spellEnd"/>
      <w:r>
        <w:t xml:space="preserve"> come with by default. </w:t>
      </w:r>
    </w:p>
    <w:p w:rsidR="0036771F" w:rsidRDefault="0036771F" w:rsidP="0036771F">
      <w:r>
        <w:t>To generate it use</w:t>
      </w:r>
      <w:proofErr w:type="gramStart"/>
      <w:r>
        <w:t>::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ui:auth</w:t>
      </w:r>
      <w:proofErr w:type="spellEnd"/>
    </w:p>
    <w:p w:rsidR="0036771F" w:rsidRDefault="0036771F" w:rsidP="0036771F">
      <w:r>
        <w:t>The above will generate a login, registration and forget password views as well as migration with con</w:t>
      </w:r>
      <w:r w:rsidR="00CA19A6">
        <w:t xml:space="preserve">trollers for performing all the </w:t>
      </w:r>
      <w:r>
        <w:t xml:space="preserve">default registration. </w:t>
      </w:r>
    </w:p>
    <w:p w:rsidR="0036771F" w:rsidRDefault="0036771F" w:rsidP="0036771F"/>
    <w:p w:rsidR="0036771F" w:rsidRDefault="0036771F" w:rsidP="0036771F">
      <w:r w:rsidRPr="00852733">
        <w:rPr>
          <w:color w:val="00B050"/>
        </w:rPr>
        <w:t>========================</w:t>
      </w:r>
    </w:p>
    <w:p w:rsidR="0036771F" w:rsidRPr="00852733" w:rsidRDefault="0036771F" w:rsidP="0036771F">
      <w:pPr>
        <w:rPr>
          <w:b/>
          <w:color w:val="FF0000"/>
        </w:rPr>
      </w:pPr>
      <w:r w:rsidRPr="00852733">
        <w:rPr>
          <w:b/>
          <w:color w:val="FF0000"/>
        </w:rPr>
        <w:t>LARAVEL SHEDULER</w:t>
      </w:r>
    </w:p>
    <w:p w:rsidR="0036771F" w:rsidRDefault="00852733" w:rsidP="0036771F">
      <w:r>
        <w:t>Scheduler</w:t>
      </w:r>
      <w:r w:rsidR="0036771F">
        <w:t xml:space="preserve"> in </w:t>
      </w:r>
      <w:proofErr w:type="spellStart"/>
      <w:r w:rsidR="0036771F">
        <w:t>laravel</w:t>
      </w:r>
      <w:proofErr w:type="spellEnd"/>
      <w:r w:rsidR="0036771F">
        <w:t xml:space="preserve"> means scheduler some piece of code to be run on specific time. </w:t>
      </w:r>
    </w:p>
    <w:p w:rsidR="0036771F" w:rsidRDefault="0036771F" w:rsidP="0036771F"/>
    <w:p w:rsidR="0036771F" w:rsidRDefault="0036771F" w:rsidP="0036771F">
      <w:proofErr w:type="gramStart"/>
      <w:r>
        <w:t>first</w:t>
      </w:r>
      <w:proofErr w:type="gramEnd"/>
      <w:r>
        <w:t xml:space="preserve"> create a commander by using: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make:command</w:t>
      </w:r>
      <w:proofErr w:type="spellEnd"/>
      <w:r>
        <w:t xml:space="preserve"> </w:t>
      </w:r>
      <w:proofErr w:type="spellStart"/>
      <w:r>
        <w:t>justicescheduler</w:t>
      </w:r>
      <w:proofErr w:type="spellEnd"/>
    </w:p>
    <w:p w:rsidR="0036771F" w:rsidRDefault="0036771F" w:rsidP="0036771F">
      <w:proofErr w:type="gramStart"/>
      <w:r>
        <w:t>you</w:t>
      </w:r>
      <w:proofErr w:type="gramEnd"/>
      <w:r>
        <w:t xml:space="preserve"> can see it in app/console/commands/</w:t>
      </w:r>
    </w:p>
    <w:p w:rsidR="0036771F" w:rsidRDefault="0036771F" w:rsidP="0036771F"/>
    <w:p w:rsidR="0036771F" w:rsidRDefault="0036771F" w:rsidP="0036771F">
      <w:r>
        <w:t xml:space="preserve">Then open the command file example above as </w:t>
      </w:r>
      <w:proofErr w:type="spellStart"/>
      <w:r>
        <w:t>justicescheduler.php</w:t>
      </w:r>
      <w:proofErr w:type="spellEnd"/>
      <w:r>
        <w:t xml:space="preserve"> and add name and description for your command in the </w:t>
      </w:r>
    </w:p>
    <w:p w:rsidR="0036771F" w:rsidRDefault="0036771F" w:rsidP="0036771F">
      <w:proofErr w:type="gramStart"/>
      <w:r>
        <w:t>protected</w:t>
      </w:r>
      <w:proofErr w:type="gramEnd"/>
      <w:r>
        <w:t xml:space="preserve"> $signature ='</w:t>
      </w:r>
      <w:proofErr w:type="spellStart"/>
      <w:r>
        <w:t>jucicecommand</w:t>
      </w:r>
      <w:proofErr w:type="spellEnd"/>
      <w:r>
        <w:t>'</w:t>
      </w:r>
    </w:p>
    <w:p w:rsidR="0036771F" w:rsidRDefault="0036771F" w:rsidP="0036771F">
      <w:proofErr w:type="gramStart"/>
      <w:r>
        <w:t>protected</w:t>
      </w:r>
      <w:proofErr w:type="gramEnd"/>
      <w:r>
        <w:t xml:space="preserve"> $description ="my new command".</w:t>
      </w:r>
    </w:p>
    <w:p w:rsidR="0036771F" w:rsidRDefault="0036771F" w:rsidP="0036771F"/>
    <w:p w:rsidR="0036771F" w:rsidRDefault="0036771F" w:rsidP="0036771F">
      <w:r>
        <w:t xml:space="preserve">Then write the code you want to run on timely bases in the </w:t>
      </w:r>
      <w:proofErr w:type="gramStart"/>
      <w:r>
        <w:t>handle(</w:t>
      </w:r>
      <w:proofErr w:type="gramEnd"/>
      <w:r>
        <w:t>) method.</w:t>
      </w:r>
    </w:p>
    <w:p w:rsidR="0036771F" w:rsidRDefault="0036771F" w:rsidP="0036771F"/>
    <w:p w:rsidR="0036771F" w:rsidRDefault="0036771F" w:rsidP="0036771F">
      <w:r>
        <w:t xml:space="preserve">AFTER </w:t>
      </w:r>
      <w:proofErr w:type="spellStart"/>
      <w:r>
        <w:t>THAt</w:t>
      </w:r>
      <w:proofErr w:type="spellEnd"/>
      <w:r>
        <w:t xml:space="preserve">, YOU need to register it in app/console </w:t>
      </w:r>
      <w:proofErr w:type="spellStart"/>
      <w:r>
        <w:t>kernel.php</w:t>
      </w:r>
      <w:proofErr w:type="spellEnd"/>
      <w:r>
        <w:t xml:space="preserve"> file. Just add your command name to </w:t>
      </w:r>
      <w:proofErr w:type="gramStart"/>
      <w:r w:rsidR="00EB3F0D">
        <w:t>command(</w:t>
      </w:r>
      <w:proofErr w:type="gramEnd"/>
      <w:r w:rsidR="00EB3F0D">
        <w:t>) method and the minu</w:t>
      </w:r>
      <w:r w:rsidR="00852733">
        <w:t xml:space="preserve">te </w:t>
      </w:r>
      <w:r>
        <w:t>you want to run th</w:t>
      </w:r>
      <w:r w:rsidR="007C3626">
        <w:t xml:space="preserve">e command inside the schedule() </w:t>
      </w:r>
      <w:r>
        <w:t>method.</w:t>
      </w:r>
    </w:p>
    <w:p w:rsidR="0036771F" w:rsidRDefault="0036771F" w:rsidP="0036771F"/>
    <w:p w:rsidR="0036771F" w:rsidRDefault="0036771F" w:rsidP="0036771F">
      <w:r>
        <w:t xml:space="preserve"> </w:t>
      </w:r>
      <w:proofErr w:type="gramStart"/>
      <w:r>
        <w:t>protected</w:t>
      </w:r>
      <w:proofErr w:type="gramEnd"/>
      <w:r>
        <w:t xml:space="preserve"> function schedule(Schedule $schedule)</w:t>
      </w:r>
    </w:p>
    <w:p w:rsidR="0036771F" w:rsidRDefault="0036771F" w:rsidP="0036771F">
      <w:r>
        <w:t xml:space="preserve">    {</w:t>
      </w:r>
    </w:p>
    <w:p w:rsidR="0036771F" w:rsidRDefault="0036771F" w:rsidP="0036771F">
      <w:r>
        <w:t xml:space="preserve">        $schedule-&gt;</w:t>
      </w:r>
      <w:proofErr w:type="gramStart"/>
      <w:r>
        <w:t>command(</w:t>
      </w:r>
      <w:proofErr w:type="gramEnd"/>
      <w:r>
        <w:t>'</w:t>
      </w:r>
      <w:proofErr w:type="spellStart"/>
      <w:r>
        <w:t>justicecommand</w:t>
      </w:r>
      <w:proofErr w:type="spellEnd"/>
      <w:r>
        <w:t>')-&gt;</w:t>
      </w:r>
      <w:proofErr w:type="spellStart"/>
      <w:r>
        <w:t>everyMinute</w:t>
      </w:r>
      <w:proofErr w:type="spellEnd"/>
      <w:r>
        <w:t>();</w:t>
      </w:r>
    </w:p>
    <w:p w:rsidR="0036771F" w:rsidRDefault="0036771F" w:rsidP="0036771F">
      <w:r>
        <w:t xml:space="preserve">    }</w:t>
      </w:r>
    </w:p>
    <w:p w:rsidR="0036771F" w:rsidRDefault="0036771F" w:rsidP="0036771F">
      <w:r>
        <w:t xml:space="preserve">Then you can run it by using: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schedule</w:t>
      </w:r>
      <w:proofErr w:type="gramStart"/>
      <w:r>
        <w:t>:run</w:t>
      </w:r>
      <w:proofErr w:type="spellEnd"/>
      <w:proofErr w:type="gramEnd"/>
      <w:r>
        <w:t xml:space="preserve"> this will run your scheduler in base on the time sp</w:t>
      </w:r>
      <w:r w:rsidR="00345EF1">
        <w:t xml:space="preserve">ecified in the </w:t>
      </w:r>
      <w:proofErr w:type="spellStart"/>
      <w:r w:rsidR="00345EF1">
        <w:t>kernel.php</w:t>
      </w:r>
      <w:proofErr w:type="spellEnd"/>
      <w:r w:rsidR="00345EF1">
        <w:t xml:space="preserve"> file.</w:t>
      </w:r>
    </w:p>
    <w:p w:rsidR="0036771F" w:rsidRDefault="0036771F" w:rsidP="0036771F">
      <w:proofErr w:type="gramStart"/>
      <w:r>
        <w:t>you</w:t>
      </w:r>
      <w:proofErr w:type="gramEnd"/>
      <w:r>
        <w:t xml:space="preserve"> can also use </w:t>
      </w:r>
      <w:proofErr w:type="spellStart"/>
      <w:r>
        <w:t>php</w:t>
      </w:r>
      <w:proofErr w:type="spellEnd"/>
      <w:r>
        <w:t xml:space="preserve"> artisan list to see the comman</w:t>
      </w:r>
      <w:r w:rsidR="00345EF1">
        <w:t>d</w:t>
      </w:r>
      <w:r>
        <w:t>.</w:t>
      </w:r>
    </w:p>
    <w:p w:rsidR="00065316" w:rsidRPr="00CA19A6" w:rsidRDefault="00065316" w:rsidP="00065316">
      <w:pPr>
        <w:rPr>
          <w:color w:val="00B050"/>
        </w:rPr>
      </w:pPr>
      <w:r w:rsidRPr="00CA19A6">
        <w:rPr>
          <w:color w:val="00B050"/>
        </w:rPr>
        <w:t>================================================================</w:t>
      </w:r>
    </w:p>
    <w:p w:rsidR="00065316" w:rsidRDefault="00065316" w:rsidP="0036771F">
      <w:pPr>
        <w:rPr>
          <w:b/>
          <w:color w:val="FF0000"/>
        </w:rPr>
      </w:pPr>
      <w:r w:rsidRPr="00065316">
        <w:rPr>
          <w:b/>
          <w:color w:val="FF0000"/>
        </w:rPr>
        <w:t>SEEDER</w:t>
      </w:r>
    </w:p>
    <w:p w:rsidR="00065316" w:rsidRDefault="00065316" w:rsidP="0036771F">
      <w:pPr>
        <w:rPr>
          <w:color w:val="000000" w:themeColor="text1"/>
        </w:rPr>
      </w:pPr>
      <w:r w:rsidRPr="00065316">
        <w:rPr>
          <w:color w:val="000000" w:themeColor="text1"/>
        </w:rPr>
        <w:t>Seeders are used to fill database table with dummy</w:t>
      </w:r>
      <w:r w:rsidR="008E52A8">
        <w:rPr>
          <w:color w:val="000000" w:themeColor="text1"/>
        </w:rPr>
        <w:t xml:space="preserve"> fake</w:t>
      </w:r>
      <w:r w:rsidRPr="00065316">
        <w:rPr>
          <w:color w:val="000000" w:themeColor="text1"/>
        </w:rPr>
        <w:t xml:space="preserve"> data. </w:t>
      </w:r>
    </w:p>
    <w:p w:rsidR="00310BCC" w:rsidRDefault="00310BCC" w:rsidP="0036771F">
      <w:pPr>
        <w:rPr>
          <w:rStyle w:val="HTMLCode"/>
          <w:rFonts w:eastAsiaTheme="minorEastAsia"/>
        </w:rPr>
      </w:pPr>
      <w:r>
        <w:rPr>
          <w:color w:val="000000" w:themeColor="text1"/>
        </w:rPr>
        <w:t>//All the seeders will be placed in “</w:t>
      </w:r>
      <w:r>
        <w:rPr>
          <w:rStyle w:val="HTMLCode"/>
          <w:rFonts w:eastAsiaTheme="minorEastAsia"/>
        </w:rPr>
        <w:t>database/seeders” directory</w:t>
      </w:r>
    </w:p>
    <w:p w:rsidR="00B1065B" w:rsidRDefault="00B1065B" w:rsidP="0036771F">
      <w:pPr>
        <w:rPr>
          <w:color w:val="000000" w:themeColor="text1"/>
        </w:rPr>
      </w:pPr>
      <w:r>
        <w:rPr>
          <w:rStyle w:val="HTMLCode"/>
          <w:rFonts w:eastAsiaTheme="minorEastAsia"/>
        </w:rPr>
        <w:t xml:space="preserve">//all seeder class will have a </w:t>
      </w:r>
      <w:proofErr w:type="gramStart"/>
      <w:r>
        <w:rPr>
          <w:rStyle w:val="HTMLCode"/>
          <w:rFonts w:eastAsiaTheme="minorEastAsia"/>
        </w:rPr>
        <w:t>run(</w:t>
      </w:r>
      <w:proofErr w:type="gramEnd"/>
      <w:r>
        <w:rPr>
          <w:rStyle w:val="HTMLCode"/>
          <w:rFonts w:eastAsiaTheme="minorEastAsia"/>
        </w:rPr>
        <w:t>) method which will be ex</w:t>
      </w:r>
      <w:r w:rsidR="003E4FD1">
        <w:rPr>
          <w:rStyle w:val="HTMLCode"/>
          <w:rFonts w:eastAsiaTheme="minorEastAsia"/>
        </w:rPr>
        <w:t>ecuted whenever you seed the that class.</w:t>
      </w:r>
    </w:p>
    <w:p w:rsidR="00065316" w:rsidRDefault="00065316" w:rsidP="0036771F">
      <w:pPr>
        <w:rPr>
          <w:color w:val="000000" w:themeColor="text1"/>
        </w:rPr>
      </w:pPr>
      <w:r>
        <w:rPr>
          <w:color w:val="000000" w:themeColor="text1"/>
        </w:rPr>
        <w:t>// To create a seeker use:  “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artisan </w:t>
      </w:r>
      <w:proofErr w:type="spellStart"/>
      <w:r>
        <w:rPr>
          <w:color w:val="000000" w:themeColor="text1"/>
        </w:rPr>
        <w:t>make</w:t>
      </w:r>
      <w:proofErr w:type="gramStart"/>
      <w:r>
        <w:rPr>
          <w:color w:val="000000" w:themeColor="text1"/>
        </w:rPr>
        <w:t>:seeder</w:t>
      </w:r>
      <w:proofErr w:type="spellEnd"/>
      <w:proofErr w:type="gramEnd"/>
      <w:r w:rsidR="00AE3B0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seeder_Name</w:t>
      </w:r>
      <w:proofErr w:type="spellEnd"/>
      <w:r>
        <w:rPr>
          <w:color w:val="000000" w:themeColor="text1"/>
        </w:rPr>
        <w:t>”</w:t>
      </w:r>
    </w:p>
    <w:p w:rsidR="00B1065B" w:rsidRDefault="00B1065B" w:rsidP="0036771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artisan </w:t>
      </w:r>
      <w:proofErr w:type="spellStart"/>
      <w:r>
        <w:rPr>
          <w:color w:val="000000" w:themeColor="text1"/>
        </w:rPr>
        <w:t>make</w:t>
      </w:r>
      <w:proofErr w:type="gramStart"/>
      <w:r>
        <w:rPr>
          <w:color w:val="000000" w:themeColor="text1"/>
        </w:rPr>
        <w:t>:seeder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Userseeder</w:t>
      </w:r>
      <w:proofErr w:type="spellEnd"/>
    </w:p>
    <w:p w:rsidR="00B1065B" w:rsidRDefault="00B1065B" w:rsidP="0036771F">
      <w:pPr>
        <w:rPr>
          <w:color w:val="000000" w:themeColor="text1"/>
        </w:rPr>
      </w:pPr>
      <w:r>
        <w:rPr>
          <w:color w:val="000000" w:themeColor="text1"/>
        </w:rPr>
        <w:t xml:space="preserve">// now inside above created seeder class, import the model you want to fill with dummy data and specify how many in the </w:t>
      </w:r>
      <w:proofErr w:type="gramStart"/>
      <w:r>
        <w:rPr>
          <w:color w:val="000000" w:themeColor="text1"/>
        </w:rPr>
        <w:t>factory(</w:t>
      </w:r>
      <w:proofErr w:type="gramEnd"/>
      <w:r>
        <w:rPr>
          <w:color w:val="000000" w:themeColor="text1"/>
        </w:rPr>
        <w:t xml:space="preserve">) method. 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065B">
        <w:rPr>
          <w:rFonts w:ascii="Consolas" w:eastAsia="Times New Roman" w:hAnsi="Consolas" w:cs="Times New Roman"/>
          <w:color w:val="4EC9B0"/>
          <w:sz w:val="21"/>
          <w:szCs w:val="21"/>
        </w:rPr>
        <w:t>Database\Seeders</w:t>
      </w: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Illuminate\Database\</w:t>
      </w:r>
      <w:r w:rsidRPr="00B1065B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B1065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="001D1D03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//import this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065B">
        <w:rPr>
          <w:rFonts w:ascii="Consolas" w:eastAsia="Times New Roman" w:hAnsi="Consolas" w:cs="Times New Roman"/>
          <w:color w:val="4EC9B0"/>
          <w:sz w:val="21"/>
          <w:szCs w:val="21"/>
        </w:rPr>
        <w:t>UserSeeder</w:t>
      </w:r>
      <w:proofErr w:type="spellEnd"/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065B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065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6A9955"/>
          <w:sz w:val="21"/>
          <w:szCs w:val="21"/>
        </w:rPr>
        <w:t>     * Run the database seeds.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B1065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06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06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1065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1065B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06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1065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1065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="001D1D03">
        <w:rPr>
          <w:rFonts w:ascii="Consolas" w:eastAsia="Times New Roman" w:hAnsi="Consolas" w:cs="Times New Roman"/>
          <w:color w:val="D4D4D4"/>
          <w:sz w:val="21"/>
          <w:szCs w:val="21"/>
        </w:rPr>
        <w:t>();  //</w:t>
      </w:r>
      <w:r w:rsidR="001D1D03" w:rsidRPr="001D1D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1D1D03" w:rsidRPr="00B1065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insert the number of random data to create in factory() method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   }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B1065B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:rsidR="00B1065B" w:rsidRPr="00B1065B" w:rsidRDefault="00B1065B" w:rsidP="00B1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773C" w:rsidRDefault="0065773C" w:rsidP="0065773C">
      <w:pPr>
        <w:rPr>
          <w:color w:val="000000" w:themeColor="text1"/>
        </w:rPr>
      </w:pPr>
    </w:p>
    <w:p w:rsidR="008D1403" w:rsidRDefault="0065773C" w:rsidP="0036771F">
      <w:pPr>
        <w:rPr>
          <w:color w:val="000000" w:themeColor="text1"/>
        </w:rPr>
      </w:pPr>
      <w:r>
        <w:rPr>
          <w:color w:val="000000" w:themeColor="text1"/>
        </w:rPr>
        <w:t>//Now you can specify the model and the columns to fill in “database/factories/</w:t>
      </w:r>
      <w:proofErr w:type="spellStart"/>
      <w:r>
        <w:rPr>
          <w:color w:val="000000" w:themeColor="text1"/>
        </w:rPr>
        <w:t>userFactory.php</w:t>
      </w:r>
      <w:proofErr w:type="spellEnd"/>
      <w:r>
        <w:rPr>
          <w:color w:val="000000" w:themeColor="text1"/>
        </w:rPr>
        <w:t>”</w:t>
      </w:r>
    </w:p>
    <w:p w:rsidR="0033372D" w:rsidRDefault="0033372D" w:rsidP="0036771F">
      <w:pPr>
        <w:rPr>
          <w:color w:val="000000" w:themeColor="text1"/>
        </w:rPr>
      </w:pPr>
      <w:r>
        <w:rPr>
          <w:color w:val="000000" w:themeColor="text1"/>
        </w:rPr>
        <w:t xml:space="preserve">//Then inside </w:t>
      </w:r>
      <w:r w:rsidR="0089373E">
        <w:rPr>
          <w:color w:val="000000" w:themeColor="text1"/>
        </w:rPr>
        <w:t>“database/seeders/</w:t>
      </w:r>
      <w:proofErr w:type="spellStart"/>
      <w:r w:rsidR="0089373E">
        <w:rPr>
          <w:color w:val="000000" w:themeColor="text1"/>
        </w:rPr>
        <w:t>DatabaseSeeder</w:t>
      </w:r>
      <w:proofErr w:type="spellEnd"/>
      <w:r w:rsidR="0089373E">
        <w:rPr>
          <w:color w:val="000000" w:themeColor="text1"/>
        </w:rPr>
        <w:t xml:space="preserve">” class </w:t>
      </w:r>
      <w:proofErr w:type="gramStart"/>
      <w:r w:rsidR="0089373E">
        <w:rPr>
          <w:color w:val="000000" w:themeColor="text1"/>
        </w:rPr>
        <w:t>add</w:t>
      </w:r>
      <w:proofErr w:type="gramEnd"/>
      <w:r w:rsidR="0089373E">
        <w:rPr>
          <w:color w:val="000000" w:themeColor="text1"/>
        </w:rPr>
        <w:t xml:space="preserve"> the above created seeder to the call method. All your created</w:t>
      </w:r>
      <w:r w:rsidR="0065773C">
        <w:rPr>
          <w:color w:val="000000" w:themeColor="text1"/>
        </w:rPr>
        <w:t xml:space="preserve"> seeders class should be added in there</w:t>
      </w:r>
    </w:p>
    <w:p w:rsidR="0033372D" w:rsidRPr="0033372D" w:rsidRDefault="0033372D" w:rsidP="0033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3372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7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72D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3372D" w:rsidRPr="0033372D" w:rsidRDefault="0033372D" w:rsidP="0033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3372D" w:rsidRPr="0033372D" w:rsidRDefault="0033372D" w:rsidP="0033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72D">
        <w:rPr>
          <w:rFonts w:ascii="Consolas" w:eastAsia="Times New Roman" w:hAnsi="Consolas" w:cs="Times New Roman"/>
          <w:color w:val="6A9955"/>
          <w:sz w:val="21"/>
          <w:szCs w:val="21"/>
        </w:rPr>
        <w:t>// \App\Models\User::</w:t>
      </w:r>
      <w:proofErr w:type="gramStart"/>
      <w:r w:rsidRPr="0033372D">
        <w:rPr>
          <w:rFonts w:ascii="Consolas" w:eastAsia="Times New Roman" w:hAnsi="Consolas" w:cs="Times New Roman"/>
          <w:color w:val="6A9955"/>
          <w:sz w:val="21"/>
          <w:szCs w:val="21"/>
        </w:rPr>
        <w:t>factory(</w:t>
      </w:r>
      <w:proofErr w:type="gramEnd"/>
      <w:r w:rsidRPr="0033372D">
        <w:rPr>
          <w:rFonts w:ascii="Consolas" w:eastAsia="Times New Roman" w:hAnsi="Consolas" w:cs="Times New Roman"/>
          <w:color w:val="6A9955"/>
          <w:sz w:val="21"/>
          <w:szCs w:val="21"/>
        </w:rPr>
        <w:t>10)-&gt;create();</w:t>
      </w:r>
    </w:p>
    <w:p w:rsidR="0033372D" w:rsidRPr="0033372D" w:rsidRDefault="0033372D" w:rsidP="0033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3372D" w:rsidRPr="0033372D" w:rsidRDefault="0033372D" w:rsidP="0033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72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3372D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//add all your seeder class into this call([]) array method</w:t>
      </w:r>
    </w:p>
    <w:p w:rsidR="0033372D" w:rsidRPr="0033372D" w:rsidRDefault="0033372D" w:rsidP="0033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3372D">
        <w:rPr>
          <w:rFonts w:ascii="Consolas" w:eastAsia="Times New Roman" w:hAnsi="Consolas" w:cs="Times New Roman"/>
          <w:color w:val="4EC9B0"/>
          <w:sz w:val="21"/>
          <w:szCs w:val="21"/>
        </w:rPr>
        <w:t>UserSeeder</w:t>
      </w:r>
      <w:proofErr w:type="spellEnd"/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337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</w:p>
    <w:p w:rsidR="0033372D" w:rsidRPr="0033372D" w:rsidRDefault="0033372D" w:rsidP="0033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33372D" w:rsidRPr="0033372D" w:rsidRDefault="0033372D" w:rsidP="0033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2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773C" w:rsidRDefault="0065773C" w:rsidP="0036771F">
      <w:pPr>
        <w:rPr>
          <w:color w:val="000000" w:themeColor="text1"/>
        </w:rPr>
      </w:pPr>
    </w:p>
    <w:p w:rsidR="0065773C" w:rsidRDefault="0065773C" w:rsidP="0036771F">
      <w:pPr>
        <w:rPr>
          <w:color w:val="000000" w:themeColor="text1"/>
        </w:rPr>
      </w:pPr>
      <w:r>
        <w:rPr>
          <w:color w:val="000000" w:themeColor="text1"/>
        </w:rPr>
        <w:t xml:space="preserve">//Finally to seed a specific seeder class call </w:t>
      </w:r>
      <w:proofErr w:type="spellStart"/>
      <w:r w:rsidRPr="0065773C">
        <w:rPr>
          <w:color w:val="000000" w:themeColor="text1"/>
        </w:rPr>
        <w:t>php</w:t>
      </w:r>
      <w:proofErr w:type="spellEnd"/>
      <w:r w:rsidRPr="0065773C">
        <w:rPr>
          <w:color w:val="000000" w:themeColor="text1"/>
        </w:rPr>
        <w:t xml:space="preserve"> ar</w:t>
      </w:r>
      <w:r>
        <w:rPr>
          <w:color w:val="000000" w:themeColor="text1"/>
        </w:rPr>
        <w:t xml:space="preserve">tisan </w:t>
      </w:r>
      <w:proofErr w:type="spellStart"/>
      <w:r>
        <w:rPr>
          <w:color w:val="000000" w:themeColor="text1"/>
        </w:rPr>
        <w:t>db</w:t>
      </w:r>
      <w:proofErr w:type="gramStart"/>
      <w:r>
        <w:rPr>
          <w:color w:val="000000" w:themeColor="text1"/>
        </w:rPr>
        <w:t>:seed</w:t>
      </w:r>
      <w:proofErr w:type="spellEnd"/>
      <w:proofErr w:type="gramEnd"/>
      <w:r>
        <w:rPr>
          <w:color w:val="000000" w:themeColor="text1"/>
        </w:rPr>
        <w:t xml:space="preserve"> –class=</w:t>
      </w:r>
      <w:proofErr w:type="spellStart"/>
      <w:r>
        <w:rPr>
          <w:color w:val="000000" w:themeColor="text1"/>
        </w:rPr>
        <w:t>Seeder_class_name_here</w:t>
      </w:r>
      <w:proofErr w:type="spellEnd"/>
    </w:p>
    <w:p w:rsidR="0065773C" w:rsidRDefault="0065773C" w:rsidP="0036771F">
      <w:pPr>
        <w:rPr>
          <w:color w:val="000000" w:themeColor="text1"/>
        </w:rPr>
      </w:pPr>
      <w:proofErr w:type="spellStart"/>
      <w:proofErr w:type="gramStart"/>
      <w:r w:rsidRPr="0065773C">
        <w:rPr>
          <w:color w:val="000000" w:themeColor="text1"/>
        </w:rPr>
        <w:t>php</w:t>
      </w:r>
      <w:proofErr w:type="spellEnd"/>
      <w:proofErr w:type="gramEnd"/>
      <w:r w:rsidRPr="0065773C">
        <w:rPr>
          <w:color w:val="000000" w:themeColor="text1"/>
        </w:rPr>
        <w:t xml:space="preserve"> artisan </w:t>
      </w:r>
      <w:proofErr w:type="spellStart"/>
      <w:r w:rsidRPr="0065773C">
        <w:rPr>
          <w:color w:val="000000" w:themeColor="text1"/>
        </w:rPr>
        <w:t>db:seed</w:t>
      </w:r>
      <w:proofErr w:type="spellEnd"/>
      <w:r w:rsidRPr="0065773C">
        <w:rPr>
          <w:color w:val="000000" w:themeColor="text1"/>
        </w:rPr>
        <w:t xml:space="preserve"> --class=</w:t>
      </w:r>
      <w:proofErr w:type="spellStart"/>
      <w:r w:rsidRPr="0065773C">
        <w:rPr>
          <w:color w:val="000000" w:themeColor="text1"/>
        </w:rPr>
        <w:t>UserSeeder</w:t>
      </w:r>
      <w:proofErr w:type="spellEnd"/>
    </w:p>
    <w:p w:rsidR="002038D8" w:rsidRPr="00CA19A6" w:rsidRDefault="002038D8" w:rsidP="002038D8">
      <w:pPr>
        <w:rPr>
          <w:color w:val="00B050"/>
        </w:rPr>
      </w:pPr>
      <w:r w:rsidRPr="00CA19A6">
        <w:rPr>
          <w:color w:val="00B050"/>
        </w:rPr>
        <w:t>================================================================</w:t>
      </w:r>
    </w:p>
    <w:p w:rsidR="002038D8" w:rsidRPr="00F76BFF" w:rsidRDefault="00F76BFF" w:rsidP="002038D8">
      <w:pPr>
        <w:rPr>
          <w:b/>
          <w:color w:val="FF0000"/>
        </w:rPr>
      </w:pPr>
      <w:r w:rsidRPr="00F76BFF">
        <w:rPr>
          <w:b/>
          <w:color w:val="FF0000"/>
        </w:rPr>
        <w:t>LARAVEL API</w:t>
      </w:r>
    </w:p>
    <w:p w:rsidR="002038D8" w:rsidRPr="009F6058" w:rsidRDefault="009A2CF4" w:rsidP="0036771F">
      <w:pPr>
        <w:rPr>
          <w:color w:val="0070C0"/>
        </w:rPr>
      </w:pPr>
      <w:r w:rsidRPr="009F6058">
        <w:rPr>
          <w:color w:val="0070C0"/>
        </w:rPr>
        <w:t xml:space="preserve">By default </w:t>
      </w:r>
      <w:proofErr w:type="spellStart"/>
      <w:proofErr w:type="gramStart"/>
      <w:r w:rsidRPr="009F6058">
        <w:rPr>
          <w:color w:val="0070C0"/>
        </w:rPr>
        <w:t>laravel</w:t>
      </w:r>
      <w:proofErr w:type="spellEnd"/>
      <w:r w:rsidRPr="009F6058">
        <w:rPr>
          <w:color w:val="0070C0"/>
        </w:rPr>
        <w:t xml:space="preserve">  comes</w:t>
      </w:r>
      <w:proofErr w:type="gramEnd"/>
      <w:r w:rsidRPr="009F6058">
        <w:rPr>
          <w:color w:val="0070C0"/>
        </w:rPr>
        <w:t xml:space="preserve"> with two routing service. </w:t>
      </w:r>
      <w:proofErr w:type="gramStart"/>
      <w:r w:rsidRPr="009F6058">
        <w:rPr>
          <w:color w:val="0070C0"/>
        </w:rPr>
        <w:t>“Web” and “</w:t>
      </w:r>
      <w:proofErr w:type="spellStart"/>
      <w:r w:rsidRPr="009F6058">
        <w:rPr>
          <w:color w:val="0070C0"/>
        </w:rPr>
        <w:t>api</w:t>
      </w:r>
      <w:proofErr w:type="spellEnd"/>
      <w:r w:rsidRPr="009F6058">
        <w:rPr>
          <w:color w:val="0070C0"/>
        </w:rPr>
        <w:t>”.</w:t>
      </w:r>
      <w:proofErr w:type="gramEnd"/>
      <w:r w:rsidRPr="009F6058">
        <w:rPr>
          <w:color w:val="0070C0"/>
        </w:rPr>
        <w:t xml:space="preserve"> </w:t>
      </w:r>
    </w:p>
    <w:p w:rsidR="009A2CF4" w:rsidRDefault="009A2CF4" w:rsidP="0036771F">
      <w:pPr>
        <w:rPr>
          <w:color w:val="000000" w:themeColor="text1"/>
        </w:rPr>
      </w:pPr>
      <w:r>
        <w:rPr>
          <w:color w:val="000000" w:themeColor="text1"/>
        </w:rPr>
        <w:t>These two services are provided in “providers/</w:t>
      </w:r>
      <w:proofErr w:type="spellStart"/>
      <w:r w:rsidRPr="009A2CF4">
        <w:rPr>
          <w:color w:val="000000" w:themeColor="text1"/>
        </w:rPr>
        <w:t>RouteServiceProvider.php</w:t>
      </w:r>
      <w:proofErr w:type="spellEnd"/>
      <w:proofErr w:type="gramStart"/>
      <w:r>
        <w:rPr>
          <w:color w:val="000000" w:themeColor="text1"/>
        </w:rPr>
        <w:t>”</w:t>
      </w:r>
      <w:r w:rsidR="00BA43CB">
        <w:rPr>
          <w:color w:val="000000" w:themeColor="text1"/>
        </w:rPr>
        <w:t xml:space="preserve">  boot</w:t>
      </w:r>
      <w:proofErr w:type="gramEnd"/>
      <w:r w:rsidR="00BA43CB">
        <w:rPr>
          <w:color w:val="000000" w:themeColor="text1"/>
        </w:rPr>
        <w:t xml:space="preserve">() function. </w:t>
      </w:r>
    </w:p>
    <w:p w:rsidR="00931195" w:rsidRDefault="000A6A7F" w:rsidP="00931195">
      <w:pPr>
        <w:rPr>
          <w:color w:val="000000" w:themeColor="text1"/>
        </w:rPr>
      </w:pPr>
      <w:r>
        <w:rPr>
          <w:color w:val="000000" w:themeColor="text1"/>
        </w:rPr>
        <w:t>Route</w:t>
      </w:r>
      <w:r w:rsidR="003D4BC4">
        <w:rPr>
          <w:color w:val="000000" w:themeColor="text1"/>
        </w:rPr>
        <w:t xml:space="preserve"> </w:t>
      </w:r>
      <w:r w:rsidR="00931195">
        <w:rPr>
          <w:color w:val="000000" w:themeColor="text1"/>
        </w:rPr>
        <w:t>“web” is the normal routing service.</w:t>
      </w:r>
    </w:p>
    <w:p w:rsidR="00931195" w:rsidRDefault="00931195" w:rsidP="0036771F">
      <w:pPr>
        <w:rPr>
          <w:color w:val="000000" w:themeColor="text1"/>
        </w:rPr>
      </w:pPr>
      <w:r>
        <w:rPr>
          <w:color w:val="000000" w:themeColor="text1"/>
        </w:rPr>
        <w:t>Rout</w:t>
      </w:r>
      <w:r w:rsidR="000A6A7F">
        <w:rPr>
          <w:color w:val="000000" w:themeColor="text1"/>
        </w:rPr>
        <w:t>e</w:t>
      </w:r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 xml:space="preserve">” is what you should use when building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api</w:t>
      </w:r>
      <w:proofErr w:type="spellEnd"/>
      <w:proofErr w:type="gramEnd"/>
      <w:r>
        <w:rPr>
          <w:color w:val="000000" w:themeColor="text1"/>
        </w:rPr>
        <w:t>.</w:t>
      </w:r>
      <w:r w:rsidR="00257CF8">
        <w:rPr>
          <w:color w:val="000000" w:themeColor="text1"/>
        </w:rPr>
        <w:t xml:space="preserve"> </w:t>
      </w:r>
    </w:p>
    <w:p w:rsidR="00257CF8" w:rsidRDefault="00257CF8" w:rsidP="0036771F">
      <w:pPr>
        <w:rPr>
          <w:color w:val="000000" w:themeColor="text1"/>
        </w:rPr>
      </w:pPr>
      <w:r>
        <w:rPr>
          <w:color w:val="000000" w:themeColor="text1"/>
        </w:rPr>
        <w:t xml:space="preserve">So always delete below “Route Web” method when building </w:t>
      </w:r>
      <w:proofErr w:type="spellStart"/>
      <w:proofErr w:type="gramStart"/>
      <w:r>
        <w:rPr>
          <w:color w:val="000000" w:themeColor="text1"/>
        </w:rPr>
        <w:t>api</w:t>
      </w:r>
      <w:proofErr w:type="spellEnd"/>
      <w:proofErr w:type="gramEnd"/>
      <w:r>
        <w:rPr>
          <w:color w:val="000000" w:themeColor="text1"/>
        </w:rPr>
        <w:t xml:space="preserve"> to prevent the use of web route.</w:t>
      </w:r>
      <w:r w:rsidR="00BF78F9">
        <w:rPr>
          <w:color w:val="000000" w:themeColor="text1"/>
        </w:rPr>
        <w:t xml:space="preserve"> Or simply comment it. </w:t>
      </w: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gramStart"/>
      <w:r w:rsidRPr="00BA43CB">
        <w:rPr>
          <w:rFonts w:ascii="Consolas" w:eastAsia="Times New Roman" w:hAnsi="Consolas" w:cs="Times New Roman"/>
          <w:color w:val="F6019D"/>
          <w:sz w:val="21"/>
          <w:szCs w:val="21"/>
        </w:rPr>
        <w:t>public</w:t>
      </w:r>
      <w:proofErr w:type="gramEnd"/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A43CB">
        <w:rPr>
          <w:rFonts w:ascii="Consolas" w:eastAsia="Times New Roman" w:hAnsi="Consolas" w:cs="Times New Roman"/>
          <w:color w:val="1496FF"/>
          <w:sz w:val="21"/>
          <w:szCs w:val="21"/>
        </w:rPr>
        <w:t>function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A43CB">
        <w:rPr>
          <w:rFonts w:ascii="Consolas" w:eastAsia="Times New Roman" w:hAnsi="Consolas" w:cs="Times New Roman"/>
          <w:color w:val="1496FF"/>
          <w:sz w:val="21"/>
          <w:szCs w:val="21"/>
        </w:rPr>
        <w:t>boot</w:t>
      </w:r>
      <w:r w:rsidRPr="00BA43CB">
        <w:rPr>
          <w:rFonts w:ascii="Consolas" w:eastAsia="Times New Roman" w:hAnsi="Consolas" w:cs="Times New Roman"/>
          <w:color w:val="2CFDA4"/>
          <w:sz w:val="21"/>
          <w:szCs w:val="21"/>
        </w:rPr>
        <w:t>()</w:t>
      </w: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   {</w:t>
      </w: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BA43CB">
        <w:rPr>
          <w:rFonts w:ascii="Consolas" w:eastAsia="Times New Roman" w:hAnsi="Consolas" w:cs="Times New Roman"/>
          <w:color w:val="2DE2E6"/>
          <w:sz w:val="21"/>
          <w:szCs w:val="21"/>
        </w:rPr>
        <w:t>$this-&gt;</w:t>
      </w:r>
      <w:proofErr w:type="spellStart"/>
      <w:proofErr w:type="gramStart"/>
      <w:r w:rsidRPr="00BA43CB">
        <w:rPr>
          <w:rFonts w:ascii="Consolas" w:eastAsia="Times New Roman" w:hAnsi="Consolas" w:cs="Times New Roman"/>
          <w:color w:val="1496FF"/>
          <w:sz w:val="21"/>
          <w:szCs w:val="21"/>
        </w:rPr>
        <w:t>configureRateLimiting</w:t>
      </w:r>
      <w:proofErr w:type="spellEnd"/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BA43CB">
        <w:rPr>
          <w:rFonts w:ascii="Consolas" w:eastAsia="Times New Roman" w:hAnsi="Consolas" w:cs="Times New Roman"/>
          <w:color w:val="2DE2E6"/>
          <w:sz w:val="21"/>
          <w:szCs w:val="21"/>
        </w:rPr>
        <w:t>$this-&gt;</w:t>
      </w:r>
      <w:proofErr w:type="gramStart"/>
      <w:r w:rsidRPr="00BA43CB">
        <w:rPr>
          <w:rFonts w:ascii="Consolas" w:eastAsia="Times New Roman" w:hAnsi="Consolas" w:cs="Times New Roman"/>
          <w:color w:val="1496FF"/>
          <w:sz w:val="21"/>
          <w:szCs w:val="21"/>
        </w:rPr>
        <w:t>routes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BA43CB">
        <w:rPr>
          <w:rFonts w:ascii="Consolas" w:eastAsia="Times New Roman" w:hAnsi="Consolas" w:cs="Times New Roman"/>
          <w:color w:val="1496FF"/>
          <w:sz w:val="21"/>
          <w:szCs w:val="21"/>
        </w:rPr>
        <w:t>function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A43CB">
        <w:rPr>
          <w:rFonts w:ascii="Consolas" w:eastAsia="Times New Roman" w:hAnsi="Consolas" w:cs="Times New Roman"/>
          <w:color w:val="2CFDA4"/>
          <w:sz w:val="21"/>
          <w:szCs w:val="21"/>
        </w:rPr>
        <w:t>()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BA43CB">
        <w:rPr>
          <w:rFonts w:ascii="Consolas" w:eastAsia="Times New Roman" w:hAnsi="Consolas" w:cs="Times New Roman"/>
          <w:color w:val="F9C80E"/>
          <w:sz w:val="21"/>
          <w:szCs w:val="21"/>
        </w:rPr>
        <w:t>Route</w:t>
      </w:r>
      <w:r w:rsidRPr="00BA43CB">
        <w:rPr>
          <w:rFonts w:ascii="Consolas" w:eastAsia="Times New Roman" w:hAnsi="Consolas" w:cs="Times New Roman"/>
          <w:color w:val="2DE2E6"/>
          <w:sz w:val="21"/>
          <w:szCs w:val="21"/>
        </w:rPr>
        <w:t>::</w:t>
      </w:r>
      <w:proofErr w:type="gramStart"/>
      <w:r w:rsidRPr="00BA43CB">
        <w:rPr>
          <w:rFonts w:ascii="Consolas" w:eastAsia="Times New Roman" w:hAnsi="Consolas" w:cs="Times New Roman"/>
          <w:color w:val="1496FF"/>
          <w:sz w:val="21"/>
          <w:szCs w:val="21"/>
        </w:rPr>
        <w:t>prefix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BA43CB">
        <w:rPr>
          <w:rFonts w:ascii="Consolas" w:eastAsia="Times New Roman" w:hAnsi="Consolas" w:cs="Times New Roman"/>
          <w:color w:val="2CFDA4"/>
          <w:sz w:val="21"/>
          <w:szCs w:val="21"/>
        </w:rPr>
        <w:t>'</w:t>
      </w:r>
      <w:proofErr w:type="spellStart"/>
      <w:r w:rsidRPr="00BA43CB">
        <w:rPr>
          <w:rFonts w:ascii="Consolas" w:eastAsia="Times New Roman" w:hAnsi="Consolas" w:cs="Times New Roman"/>
          <w:color w:val="F9C80E"/>
          <w:sz w:val="21"/>
          <w:szCs w:val="21"/>
        </w:rPr>
        <w:t>api</w:t>
      </w:r>
      <w:proofErr w:type="spellEnd"/>
      <w:r w:rsidRPr="00BA43CB">
        <w:rPr>
          <w:rFonts w:ascii="Consolas" w:eastAsia="Times New Roman" w:hAnsi="Consolas" w:cs="Times New Roman"/>
          <w:color w:val="2CFDA4"/>
          <w:sz w:val="21"/>
          <w:szCs w:val="21"/>
        </w:rPr>
        <w:t>'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BA43CB">
        <w:rPr>
          <w:rFonts w:ascii="Consolas" w:eastAsia="Times New Roman" w:hAnsi="Consolas" w:cs="Times New Roman"/>
          <w:color w:val="2DE2E6"/>
          <w:sz w:val="21"/>
          <w:szCs w:val="21"/>
        </w:rPr>
        <w:t>-&gt;</w:t>
      </w:r>
      <w:proofErr w:type="gramStart"/>
      <w:r w:rsidRPr="00BA43CB">
        <w:rPr>
          <w:rFonts w:ascii="Consolas" w:eastAsia="Times New Roman" w:hAnsi="Consolas" w:cs="Times New Roman"/>
          <w:color w:val="1496FF"/>
          <w:sz w:val="21"/>
          <w:szCs w:val="21"/>
        </w:rPr>
        <w:t>middleware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BA43CB">
        <w:rPr>
          <w:rFonts w:ascii="Consolas" w:eastAsia="Times New Roman" w:hAnsi="Consolas" w:cs="Times New Roman"/>
          <w:color w:val="2CFDA4"/>
          <w:sz w:val="21"/>
          <w:szCs w:val="21"/>
        </w:rPr>
        <w:t>'</w:t>
      </w:r>
      <w:proofErr w:type="spellStart"/>
      <w:r w:rsidRPr="00BA43CB">
        <w:rPr>
          <w:rFonts w:ascii="Consolas" w:eastAsia="Times New Roman" w:hAnsi="Consolas" w:cs="Times New Roman"/>
          <w:color w:val="F9C80E"/>
          <w:sz w:val="21"/>
          <w:szCs w:val="21"/>
        </w:rPr>
        <w:t>api</w:t>
      </w:r>
      <w:proofErr w:type="spellEnd"/>
      <w:r w:rsidRPr="00BA43CB">
        <w:rPr>
          <w:rFonts w:ascii="Consolas" w:eastAsia="Times New Roman" w:hAnsi="Consolas" w:cs="Times New Roman"/>
          <w:color w:val="2CFDA4"/>
          <w:sz w:val="21"/>
          <w:szCs w:val="21"/>
        </w:rPr>
        <w:t>'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BA43CB">
        <w:rPr>
          <w:rFonts w:ascii="Consolas" w:eastAsia="Times New Roman" w:hAnsi="Consolas" w:cs="Times New Roman"/>
          <w:color w:val="2DE2E6"/>
          <w:sz w:val="21"/>
          <w:szCs w:val="21"/>
        </w:rPr>
        <w:t>-&gt;</w:t>
      </w:r>
      <w:proofErr w:type="gramStart"/>
      <w:r w:rsidRPr="00BA43CB">
        <w:rPr>
          <w:rFonts w:ascii="Consolas" w:eastAsia="Times New Roman" w:hAnsi="Consolas" w:cs="Times New Roman"/>
          <w:color w:val="1496FF"/>
          <w:sz w:val="21"/>
          <w:szCs w:val="21"/>
        </w:rPr>
        <w:t>namespace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BA43CB">
        <w:rPr>
          <w:rFonts w:ascii="Consolas" w:eastAsia="Times New Roman" w:hAnsi="Consolas" w:cs="Times New Roman"/>
          <w:color w:val="2DE2E6"/>
          <w:sz w:val="21"/>
          <w:szCs w:val="21"/>
        </w:rPr>
        <w:t>$this-&gt;</w:t>
      </w:r>
      <w:r w:rsidRPr="00BA43CB">
        <w:rPr>
          <w:rFonts w:ascii="Consolas" w:eastAsia="Times New Roman" w:hAnsi="Consolas" w:cs="Times New Roman"/>
          <w:color w:val="CBC8D2"/>
          <w:sz w:val="21"/>
          <w:szCs w:val="21"/>
        </w:rPr>
        <w:t>namespace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BA43CB">
        <w:rPr>
          <w:rFonts w:ascii="Consolas" w:eastAsia="Times New Roman" w:hAnsi="Consolas" w:cs="Times New Roman"/>
          <w:color w:val="2DE2E6"/>
          <w:sz w:val="21"/>
          <w:szCs w:val="21"/>
        </w:rPr>
        <w:t>-&gt;</w:t>
      </w:r>
      <w:proofErr w:type="gramStart"/>
      <w:r w:rsidRPr="00BA43CB">
        <w:rPr>
          <w:rFonts w:ascii="Consolas" w:eastAsia="Times New Roman" w:hAnsi="Consolas" w:cs="Times New Roman"/>
          <w:color w:val="1496FF"/>
          <w:sz w:val="21"/>
          <w:szCs w:val="21"/>
        </w:rPr>
        <w:t>group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BA43CB">
        <w:rPr>
          <w:rFonts w:ascii="Consolas" w:eastAsia="Times New Roman" w:hAnsi="Consolas" w:cs="Times New Roman"/>
          <w:color w:val="1496FF"/>
          <w:sz w:val="21"/>
          <w:szCs w:val="21"/>
        </w:rPr>
        <w:t>base_path</w:t>
      </w:r>
      <w:proofErr w:type="spellEnd"/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BA43CB">
        <w:rPr>
          <w:rFonts w:ascii="Consolas" w:eastAsia="Times New Roman" w:hAnsi="Consolas" w:cs="Times New Roman"/>
          <w:color w:val="2CFDA4"/>
          <w:sz w:val="21"/>
          <w:szCs w:val="21"/>
        </w:rPr>
        <w:t>'</w:t>
      </w:r>
      <w:r w:rsidRPr="00BA43CB">
        <w:rPr>
          <w:rFonts w:ascii="Consolas" w:eastAsia="Times New Roman" w:hAnsi="Consolas" w:cs="Times New Roman"/>
          <w:color w:val="F9C80E"/>
          <w:sz w:val="21"/>
          <w:szCs w:val="21"/>
        </w:rPr>
        <w:t>routes/</w:t>
      </w:r>
      <w:proofErr w:type="spellStart"/>
      <w:r w:rsidRPr="00BA43CB">
        <w:rPr>
          <w:rFonts w:ascii="Consolas" w:eastAsia="Times New Roman" w:hAnsi="Consolas" w:cs="Times New Roman"/>
          <w:color w:val="F9C80E"/>
          <w:sz w:val="21"/>
          <w:szCs w:val="21"/>
        </w:rPr>
        <w:t>api.php</w:t>
      </w:r>
      <w:proofErr w:type="spellEnd"/>
      <w:r w:rsidRPr="00BA43CB">
        <w:rPr>
          <w:rFonts w:ascii="Consolas" w:eastAsia="Times New Roman" w:hAnsi="Consolas" w:cs="Times New Roman"/>
          <w:color w:val="2CFDA4"/>
          <w:sz w:val="21"/>
          <w:szCs w:val="21"/>
        </w:rPr>
        <w:t>'</w:t>
      </w: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));</w:t>
      </w:r>
    </w:p>
    <w:p w:rsidR="00BF78F9" w:rsidRPr="00BF78F9" w:rsidRDefault="00BF78F9" w:rsidP="00BF78F9">
      <w:pPr>
        <w:shd w:val="clear" w:color="auto" w:fill="000000" w:themeFill="text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</w:rPr>
        <w:t>         </w:t>
      </w:r>
    </w:p>
    <w:p w:rsidR="00BF78F9" w:rsidRPr="00BF78F9" w:rsidRDefault="00BF78F9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8F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  Route</w:t>
      </w:r>
      <w:proofErr w:type="gramEnd"/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::middleware('web')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</w:t>
      </w:r>
      <w:r w:rsidRPr="00BF78F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//comment it out</w:t>
      </w:r>
    </w:p>
    <w:p w:rsidR="00BF78F9" w:rsidRPr="00BF78F9" w:rsidRDefault="00BF78F9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-&gt;</w:t>
      </w:r>
      <w:proofErr w:type="gramStart"/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namespace(</w:t>
      </w:r>
      <w:proofErr w:type="gramEnd"/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$this-&gt;namespace)</w:t>
      </w:r>
    </w:p>
    <w:p w:rsidR="00BF78F9" w:rsidRPr="00BF78F9" w:rsidRDefault="00BF78F9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-&gt;</w:t>
      </w:r>
      <w:proofErr w:type="gramStart"/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group(</w:t>
      </w:r>
      <w:proofErr w:type="spellStart"/>
      <w:proofErr w:type="gramEnd"/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base_path</w:t>
      </w:r>
      <w:proofErr w:type="spellEnd"/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('routes/</w:t>
      </w:r>
      <w:proofErr w:type="spellStart"/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web.php</w:t>
      </w:r>
      <w:proofErr w:type="spellEnd"/>
      <w:r w:rsidRPr="00BF78F9">
        <w:rPr>
          <w:rFonts w:ascii="Consolas" w:eastAsia="Times New Roman" w:hAnsi="Consolas" w:cs="Times New Roman"/>
          <w:color w:val="6A9955"/>
          <w:sz w:val="21"/>
          <w:szCs w:val="21"/>
        </w:rPr>
        <w:t>')); */</w:t>
      </w: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       });</w:t>
      </w:r>
    </w:p>
    <w:p w:rsidR="00BA43CB" w:rsidRPr="00BA43CB" w:rsidRDefault="00BA43CB" w:rsidP="00BF78F9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A43CB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:rsidR="009F6058" w:rsidRDefault="009F6058" w:rsidP="0036771F">
      <w:pPr>
        <w:rPr>
          <w:color w:val="000000" w:themeColor="text1"/>
        </w:rPr>
      </w:pPr>
    </w:p>
    <w:p w:rsidR="009F6058" w:rsidRDefault="009F6058" w:rsidP="0036771F">
      <w:pPr>
        <w:rPr>
          <w:color w:val="000000" w:themeColor="text1"/>
        </w:rPr>
      </w:pPr>
      <w:r>
        <w:rPr>
          <w:color w:val="000000" w:themeColor="text1"/>
        </w:rPr>
        <w:t>The “</w:t>
      </w:r>
      <w:proofErr w:type="gramStart"/>
      <w:r>
        <w:rPr>
          <w:color w:val="000000" w:themeColor="text1"/>
        </w:rPr>
        <w:t>prefix(</w:t>
      </w:r>
      <w:proofErr w:type="gramEnd"/>
      <w:r>
        <w:rPr>
          <w:color w:val="000000" w:themeColor="text1"/>
        </w:rPr>
        <w:t>‘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’)”</w:t>
      </w:r>
      <w:r w:rsidR="00883B40">
        <w:rPr>
          <w:color w:val="000000" w:themeColor="text1"/>
        </w:rPr>
        <w:t xml:space="preserve"> define a custom prefix </w:t>
      </w:r>
      <w:r>
        <w:rPr>
          <w:color w:val="000000" w:themeColor="text1"/>
        </w:rPr>
        <w:t xml:space="preserve">for all </w:t>
      </w:r>
      <w:proofErr w:type="spellStart"/>
      <w:r>
        <w:rPr>
          <w:color w:val="000000" w:themeColor="text1"/>
        </w:rPr>
        <w:t>api’s</w:t>
      </w:r>
      <w:proofErr w:type="spellEnd"/>
      <w:r>
        <w:rPr>
          <w:color w:val="000000" w:themeColor="text1"/>
        </w:rPr>
        <w:t>.</w:t>
      </w:r>
      <w:r w:rsidR="000A4CC9">
        <w:rPr>
          <w:color w:val="000000" w:themeColor="text1"/>
        </w:rPr>
        <w:t xml:space="preserve"> And you can change it to whatever prefix you want.</w:t>
      </w:r>
      <w:r>
        <w:rPr>
          <w:color w:val="000000" w:themeColor="text1"/>
        </w:rPr>
        <w:t xml:space="preserve"> This is what I mean </w:t>
      </w:r>
      <w:hyperlink r:id="rId6" w:history="1">
        <w:r w:rsidR="001438C9" w:rsidRPr="00AA1648">
          <w:rPr>
            <w:rStyle w:val="Hyperlink"/>
          </w:rPr>
          <w:t>http://127.0.0.1:8000/api/</w:t>
        </w:r>
      </w:hyperlink>
    </w:p>
    <w:p w:rsidR="001438C9" w:rsidRDefault="00054BC8" w:rsidP="0036771F">
      <w:pPr>
        <w:rPr>
          <w:color w:val="000000" w:themeColor="text1"/>
        </w:rPr>
      </w:pPr>
      <w:r>
        <w:rPr>
          <w:color w:val="00B050"/>
        </w:rPr>
        <w:t xml:space="preserve">Then install passport for </w:t>
      </w:r>
      <w:proofErr w:type="spellStart"/>
      <w:proofErr w:type="gramStart"/>
      <w:r>
        <w:rPr>
          <w:color w:val="00B050"/>
        </w:rPr>
        <w:t>api</w:t>
      </w:r>
      <w:proofErr w:type="spellEnd"/>
      <w:proofErr w:type="gramEnd"/>
      <w:r>
        <w:rPr>
          <w:color w:val="00B050"/>
        </w:rPr>
        <w:t xml:space="preserve"> authentication</w:t>
      </w:r>
      <w:r w:rsidR="00EE21E9">
        <w:rPr>
          <w:color w:val="00B050"/>
        </w:rPr>
        <w:t xml:space="preserve"> 0Auth</w:t>
      </w:r>
    </w:p>
    <w:p w:rsidR="001438C9" w:rsidRPr="001438C9" w:rsidRDefault="001438C9" w:rsidP="0036771F">
      <w:pPr>
        <w:rPr>
          <w:b/>
          <w:color w:val="FF0000"/>
        </w:rPr>
      </w:pPr>
      <w:proofErr w:type="spellStart"/>
      <w:r w:rsidRPr="001438C9">
        <w:rPr>
          <w:b/>
          <w:color w:val="FF0000"/>
        </w:rPr>
        <w:t>Laravel</w:t>
      </w:r>
      <w:proofErr w:type="spellEnd"/>
      <w:r w:rsidRPr="001438C9">
        <w:rPr>
          <w:b/>
          <w:color w:val="FF0000"/>
        </w:rPr>
        <w:t xml:space="preserve"> Passport</w:t>
      </w:r>
    </w:p>
    <w:p w:rsidR="0036771F" w:rsidRDefault="001438C9" w:rsidP="0036771F">
      <w:r>
        <w:t xml:space="preserve">It’s used to secure </w:t>
      </w:r>
      <w:proofErr w:type="spellStart"/>
      <w:proofErr w:type="gramStart"/>
      <w:r>
        <w:t>api’s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laravel</w:t>
      </w:r>
      <w:proofErr w:type="spellEnd"/>
      <w:r>
        <w:t xml:space="preserve"> with 0auth2 </w:t>
      </w:r>
      <w:proofErr w:type="spellStart"/>
      <w:r>
        <w:t>api</w:t>
      </w:r>
      <w:proofErr w:type="spellEnd"/>
      <w:r>
        <w:t xml:space="preserve"> authentication method.</w:t>
      </w:r>
    </w:p>
    <w:p w:rsidR="00FB74BA" w:rsidRDefault="00FB74BA" w:rsidP="0036771F">
      <w:r>
        <w:t xml:space="preserve">Before installing, if your </w:t>
      </w:r>
      <w:proofErr w:type="spellStart"/>
      <w:r>
        <w:t>laravel</w:t>
      </w:r>
      <w:proofErr w:type="spellEnd"/>
      <w:r>
        <w:t xml:space="preserve"> app server is running, please stop and insta</w:t>
      </w:r>
      <w:r w:rsidR="00EF619B">
        <w:t>ll the passport…</w:t>
      </w:r>
    </w:p>
    <w:p w:rsidR="00BD53F7" w:rsidRDefault="00FC7801" w:rsidP="00FC7801">
      <w:pPr>
        <w:pStyle w:val="HTMLPreformatted"/>
      </w:pPr>
      <w:r>
        <w:t>// First install it with</w:t>
      </w:r>
    </w:p>
    <w:p w:rsidR="00FC7801" w:rsidRDefault="00FC7801" w:rsidP="00FC7801">
      <w:pPr>
        <w:pStyle w:val="HTMLPreformatted"/>
      </w:pPr>
      <w:r>
        <w:t xml:space="preserve"> “</w:t>
      </w:r>
      <w:proofErr w:type="gramStart"/>
      <w:r w:rsidRPr="00FC7801">
        <w:t>composer</w:t>
      </w:r>
      <w:proofErr w:type="gramEnd"/>
      <w:r w:rsidRPr="00FC7801">
        <w:t xml:space="preserve"> require </w:t>
      </w:r>
      <w:proofErr w:type="spellStart"/>
      <w:r w:rsidRPr="00FC7801">
        <w:t>laravel</w:t>
      </w:r>
      <w:proofErr w:type="spellEnd"/>
      <w:r w:rsidRPr="00FC7801">
        <w:t>/passport</w:t>
      </w:r>
      <w:r>
        <w:t>”</w:t>
      </w:r>
    </w:p>
    <w:p w:rsidR="005E68BD" w:rsidRDefault="005E68BD" w:rsidP="004A3625">
      <w:pPr>
        <w:pStyle w:val="HTMLPreformatted"/>
        <w:ind w:firstLine="720"/>
      </w:pPr>
    </w:p>
    <w:p w:rsidR="00BD53F7" w:rsidRDefault="005E68BD" w:rsidP="005E68BD">
      <w:pPr>
        <w:pStyle w:val="HTMLPreformatted"/>
      </w:pPr>
      <w:r>
        <w:t xml:space="preserve">Once the installation is complete, a new migration file containing the tables needed to store clients </w:t>
      </w:r>
      <w:r w:rsidR="00386412">
        <w:t>and access tokens will be</w:t>
      </w:r>
      <w:r>
        <w:t xml:space="preserve"> generated for your application. Run the following command to migrate your database: </w:t>
      </w:r>
    </w:p>
    <w:p w:rsidR="005E68BD" w:rsidRDefault="005E68BD" w:rsidP="005E68BD">
      <w:pPr>
        <w:pStyle w:val="HTMLPreformatted"/>
        <w:rPr>
          <w:rStyle w:val="HTMLCode"/>
        </w:rPr>
      </w:pPr>
      <w:r>
        <w:t>“</w:t>
      </w: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migrate”</w:t>
      </w:r>
    </w:p>
    <w:p w:rsidR="005F2E84" w:rsidRDefault="005F2E84" w:rsidP="005E68BD">
      <w:pPr>
        <w:pStyle w:val="HTMLPreformatted"/>
        <w:rPr>
          <w:rStyle w:val="HTMLCode"/>
        </w:rPr>
      </w:pPr>
    </w:p>
    <w:p w:rsidR="00BD53F7" w:rsidRDefault="005F2E84" w:rsidP="005F2E84">
      <w:pPr>
        <w:pStyle w:val="HTMLPreformatted"/>
      </w:pPr>
      <w:r>
        <w:t xml:space="preserve">Next, to create the encryption keys needed to generate secured access tokens, run the command below: </w:t>
      </w:r>
    </w:p>
    <w:p w:rsidR="005F2E84" w:rsidRDefault="005F2E84" w:rsidP="005E68BD">
      <w:pPr>
        <w:pStyle w:val="HTMLPreformatted"/>
      </w:pPr>
      <w:r>
        <w:t>“</w:t>
      </w: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passport:install</w:t>
      </w:r>
      <w:proofErr w:type="spellEnd"/>
      <w:r>
        <w:t>”</w:t>
      </w:r>
    </w:p>
    <w:p w:rsidR="00FD6642" w:rsidRDefault="00FD6642" w:rsidP="005E68BD">
      <w:pPr>
        <w:pStyle w:val="HTMLPreformatted"/>
      </w:pPr>
    </w:p>
    <w:p w:rsidR="00FD6642" w:rsidRDefault="00FD6642" w:rsidP="005E68BD">
      <w:pPr>
        <w:pStyle w:val="HTMLPreformatted"/>
      </w:pPr>
      <w:r>
        <w:t xml:space="preserve">ON YOUR </w:t>
      </w:r>
      <w:r w:rsidR="00176F95">
        <w:t>CLI, IT WILL GENERATE TWO CLIENT</w:t>
      </w:r>
      <w:r>
        <w:t xml:space="preserve"> ID’S COPY IT AND ADD IT TO THE BOTTOM OF YOUR .ENV FILE</w:t>
      </w:r>
    </w:p>
    <w:p w:rsidR="00FD6642" w:rsidRDefault="00FD6642" w:rsidP="00FD6642">
      <w:pPr>
        <w:pStyle w:val="HTMLPreformatted"/>
      </w:pPr>
      <w:r>
        <w:t xml:space="preserve">  CLIENT_1 = </w:t>
      </w:r>
      <w:proofErr w:type="spellStart"/>
      <w:r w:rsidR="00E30735">
        <w:t>Client_secret_key_here</w:t>
      </w:r>
      <w:proofErr w:type="spellEnd"/>
    </w:p>
    <w:p w:rsidR="00FD6642" w:rsidRDefault="00E30735" w:rsidP="00FD6642">
      <w:pPr>
        <w:pStyle w:val="HTMLPreformatted"/>
      </w:pPr>
      <w:r>
        <w:t xml:space="preserve">  </w:t>
      </w:r>
      <w:r w:rsidR="00FD6642">
        <w:t>CLIENT_2</w:t>
      </w:r>
      <w:r w:rsidR="002A1E36">
        <w:t xml:space="preserve"> </w:t>
      </w:r>
      <w:r w:rsidR="00FD6642">
        <w:t xml:space="preserve">= </w:t>
      </w:r>
      <w:proofErr w:type="spellStart"/>
      <w:r>
        <w:t>Client_secret_key_here</w:t>
      </w:r>
      <w:proofErr w:type="spellEnd"/>
    </w:p>
    <w:p w:rsidR="004B5B9F" w:rsidRDefault="00E30735" w:rsidP="00E3073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415C" w:rsidRDefault="004B5B9F" w:rsidP="00EA41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Then in your “</w:t>
      </w:r>
      <w:r>
        <w:rPr>
          <w:rStyle w:val="HTMLCode"/>
          <w:rFonts w:eastAsiaTheme="minorEastAsia"/>
        </w:rPr>
        <w:t>App\Models\User”</w:t>
      </w:r>
      <w:r w:rsidR="00345A78">
        <w:rPr>
          <w:rStyle w:val="HTMLCode"/>
          <w:rFonts w:eastAsiaTheme="minorEastAsia"/>
        </w:rPr>
        <w:t xml:space="preserve"> add </w:t>
      </w:r>
      <w:r>
        <w:rPr>
          <w:rStyle w:val="HTMLCode"/>
          <w:rFonts w:eastAsiaTheme="minorEastAsia"/>
        </w:rPr>
        <w:t>the passport “</w:t>
      </w:r>
      <w:r w:rsidR="00345A78">
        <w:rPr>
          <w:rStyle w:val="HTMLCode"/>
          <w:rFonts w:eastAsiaTheme="minorEastAsia"/>
        </w:rPr>
        <w:t xml:space="preserve">use </w:t>
      </w:r>
      <w:proofErr w:type="spellStart"/>
      <w:r>
        <w:rPr>
          <w:rStyle w:val="HTMLCode"/>
          <w:rFonts w:eastAsiaTheme="minorEastAsia"/>
        </w:rPr>
        <w:t>Laravel</w:t>
      </w:r>
      <w:proofErr w:type="spellEnd"/>
      <w:r>
        <w:rPr>
          <w:rStyle w:val="HTMLCode"/>
          <w:rFonts w:eastAsiaTheme="minorEastAsia"/>
        </w:rPr>
        <w:t>\Passport\</w:t>
      </w:r>
      <w:proofErr w:type="spellStart"/>
      <w:r>
        <w:rPr>
          <w:rStyle w:val="HTMLCode"/>
          <w:rFonts w:eastAsiaTheme="minorEastAsia"/>
        </w:rPr>
        <w:t>HasApiTokens</w:t>
      </w:r>
      <w:proofErr w:type="spellEnd"/>
      <w:r>
        <w:rPr>
          <w:rStyle w:val="HTMLCode"/>
          <w:rFonts w:eastAsiaTheme="minorEastAsia"/>
        </w:rPr>
        <w:t>”</w:t>
      </w:r>
      <w:r w:rsidR="00EA415C">
        <w:rPr>
          <w:rStyle w:val="HTMLCode"/>
          <w:rFonts w:eastAsiaTheme="minorEastAsia"/>
        </w:rPr>
        <w:t xml:space="preserve"> then add it to “</w:t>
      </w:r>
      <w:r w:rsidR="00EA415C" w:rsidRPr="00EA415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="00EA415C" w:rsidRPr="00EA41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="00EA415C" w:rsidRPr="00EA415C">
        <w:rPr>
          <w:rFonts w:ascii="Consolas" w:eastAsia="Times New Roman" w:hAnsi="Consolas" w:cs="Times New Roman"/>
          <w:color w:val="000000"/>
          <w:sz w:val="21"/>
          <w:szCs w:val="21"/>
        </w:rPr>
        <w:t>Notifiable</w:t>
      </w:r>
      <w:proofErr w:type="spellEnd"/>
      <w:r w:rsidR="00EA415C">
        <w:rPr>
          <w:rFonts w:ascii="Consolas" w:eastAsia="Times New Roman" w:hAnsi="Consolas" w:cs="Times New Roman"/>
          <w:color w:val="000000"/>
          <w:sz w:val="21"/>
          <w:szCs w:val="21"/>
        </w:rPr>
        <w:t>” property in the User class. Below is what I mean.</w:t>
      </w:r>
      <w:r w:rsidR="009F2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(If you get error on this step, just restart visual studio code. If the server too is running</w:t>
      </w:r>
      <w:r w:rsidR="00A37B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9F20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terminate it and open new cli to restart it)</w:t>
      </w:r>
    </w:p>
    <w:p w:rsidR="007D63E6" w:rsidRDefault="007D63E6" w:rsidP="00EA41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One of the benefits of this trait is the access to a few helper methods that your model can use to inspect the authenticated user’s token and scop</w:t>
      </w:r>
      <w:r w:rsidR="00266B5F">
        <w:t>es</w:t>
      </w:r>
    </w:p>
    <w:p w:rsidR="009F206C" w:rsidRPr="009F206C" w:rsidRDefault="009F206C" w:rsidP="009F2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F206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Laravel</w:t>
      </w:r>
      <w:proofErr w:type="spellEnd"/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\Passport\</w:t>
      </w:r>
      <w:proofErr w:type="spellStart"/>
      <w:r w:rsidRPr="009F206C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  <w:proofErr w:type="spellEnd"/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9E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//include this</w:t>
      </w:r>
    </w:p>
    <w:p w:rsidR="009F206C" w:rsidRPr="009F206C" w:rsidRDefault="009F206C" w:rsidP="009F2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206C" w:rsidRPr="009F206C" w:rsidRDefault="009F206C" w:rsidP="009F2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F20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06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206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206C">
        <w:rPr>
          <w:rFonts w:ascii="Consolas" w:eastAsia="Times New Roman" w:hAnsi="Consolas" w:cs="Times New Roman"/>
          <w:color w:val="4EC9B0"/>
          <w:sz w:val="21"/>
          <w:szCs w:val="21"/>
        </w:rPr>
        <w:t>Authenticatable</w:t>
      </w:r>
      <w:proofErr w:type="spellEnd"/>
    </w:p>
    <w:p w:rsidR="009F206C" w:rsidRPr="009F206C" w:rsidRDefault="009F206C" w:rsidP="009F2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206C" w:rsidRPr="009F206C" w:rsidRDefault="009F206C" w:rsidP="009F2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F206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206C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proofErr w:type="spellEnd"/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F206C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  <w:proofErr w:type="spellEnd"/>
      <w:r w:rsidRPr="009F2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9E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//include </w:t>
      </w:r>
      <w:proofErr w:type="spellStart"/>
      <w:r w:rsidR="009E3481">
        <w:rPr>
          <w:rFonts w:ascii="Consolas" w:eastAsia="Times New Roman" w:hAnsi="Consolas" w:cs="Times New Roman"/>
          <w:color w:val="D4D4D4"/>
          <w:sz w:val="21"/>
          <w:szCs w:val="21"/>
        </w:rPr>
        <w:t>HasApitokens</w:t>
      </w:r>
      <w:proofErr w:type="spellEnd"/>
    </w:p>
    <w:p w:rsidR="004B5B9F" w:rsidRDefault="004B5B9F" w:rsidP="00FD6642">
      <w:pPr>
        <w:pStyle w:val="HTMLPreformatted"/>
      </w:pPr>
    </w:p>
    <w:p w:rsidR="005E68BD" w:rsidRPr="00FC7801" w:rsidRDefault="006E4F53" w:rsidP="00FC7801">
      <w:pPr>
        <w:pStyle w:val="HTMLPreformatted"/>
      </w:pPr>
      <w:r>
        <w:t xml:space="preserve">Next, you should call the </w:t>
      </w:r>
      <w:r>
        <w:rPr>
          <w:rStyle w:val="HTMLCode"/>
        </w:rPr>
        <w:t>Passport::</w:t>
      </w:r>
      <w:proofErr w:type="gramStart"/>
      <w:r>
        <w:rPr>
          <w:rStyle w:val="HTMLCode"/>
        </w:rPr>
        <w:t>routes</w:t>
      </w:r>
      <w:r w:rsidR="00137B02">
        <w:rPr>
          <w:rStyle w:val="HTMLCode"/>
        </w:rPr>
        <w:t>(</w:t>
      </w:r>
      <w:proofErr w:type="gramEnd"/>
      <w:r w:rsidR="00137B02">
        <w:rPr>
          <w:rStyle w:val="HTMLCode"/>
        </w:rPr>
        <w:t>)</w:t>
      </w:r>
      <w:r>
        <w:t xml:space="preserve"> method within the </w:t>
      </w:r>
      <w:r>
        <w:rPr>
          <w:rStyle w:val="HTMLCode"/>
        </w:rPr>
        <w:t>boot</w:t>
      </w:r>
      <w:r>
        <w:t xml:space="preserve"> method of your </w:t>
      </w:r>
      <w:r>
        <w:rPr>
          <w:rStyle w:val="HTMLCode"/>
        </w:rPr>
        <w:t>App\Providers\</w:t>
      </w:r>
      <w:proofErr w:type="spellStart"/>
      <w:r>
        <w:rPr>
          <w:rStyle w:val="HTMLCode"/>
        </w:rPr>
        <w:t>AuthServiceProvider</w:t>
      </w:r>
      <w:proofErr w:type="spellEnd"/>
      <w:r>
        <w:t>. This method will register the routes necessary to issue access tokens and revoke access tokens, clients, and personal access tokens:</w:t>
      </w:r>
    </w:p>
    <w:p w:rsidR="00FC7801" w:rsidRDefault="00FC7801" w:rsidP="0036771F"/>
    <w:p w:rsidR="008D5983" w:rsidRPr="008D5983" w:rsidRDefault="008D5983" w:rsidP="008D5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D59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9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 boot()</w:t>
      </w:r>
    </w:p>
    <w:p w:rsidR="008D5983" w:rsidRPr="008D5983" w:rsidRDefault="008D5983" w:rsidP="008D5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D5983" w:rsidRPr="008D5983" w:rsidRDefault="008D5983" w:rsidP="008D5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598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registerPolicies</w:t>
      </w:r>
      <w:proofErr w:type="spellEnd"/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5983" w:rsidRPr="008D5983" w:rsidRDefault="008D5983" w:rsidP="008D5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983" w:rsidRPr="008D5983" w:rsidRDefault="008D5983" w:rsidP="008D5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        Passport::</w:t>
      </w:r>
      <w:proofErr w:type="gramStart"/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routes(</w:t>
      </w:r>
      <w:proofErr w:type="gramEnd"/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8D5983">
        <w:rPr>
          <w:rFonts w:ascii="Consolas" w:eastAsia="Times New Roman" w:hAnsi="Consolas" w:cs="Times New Roman"/>
          <w:color w:val="6A9955"/>
          <w:sz w:val="21"/>
          <w:szCs w:val="21"/>
        </w:rPr>
        <w:t>//add this</w:t>
      </w:r>
    </w:p>
    <w:p w:rsidR="008D5983" w:rsidRPr="008D5983" w:rsidRDefault="008D5983" w:rsidP="008D5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983" w:rsidRPr="008D5983" w:rsidRDefault="008D5983" w:rsidP="008D5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9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D5983" w:rsidRDefault="008D5983" w:rsidP="0036771F"/>
    <w:p w:rsidR="00213FDD" w:rsidRDefault="00B5462F" w:rsidP="0036771F">
      <w:r>
        <w:t xml:space="preserve">After registering </w:t>
      </w:r>
      <w:r>
        <w:rPr>
          <w:rStyle w:val="HTMLCode"/>
          <w:rFonts w:eastAsiaTheme="minorEastAsia"/>
        </w:rPr>
        <w:t>Passport::</w:t>
      </w:r>
      <w:proofErr w:type="gramStart"/>
      <w:r>
        <w:rPr>
          <w:rStyle w:val="HTMLCode"/>
          <w:rFonts w:eastAsiaTheme="minorEastAsia"/>
        </w:rPr>
        <w:t>routes(</w:t>
      </w:r>
      <w:proofErr w:type="gramEnd"/>
      <w:r>
        <w:rPr>
          <w:rStyle w:val="HTMLCode"/>
          <w:rFonts w:eastAsiaTheme="minorEastAsia"/>
        </w:rPr>
        <w:t>)above</w:t>
      </w:r>
      <w:r>
        <w:t xml:space="preserve">, </w:t>
      </w:r>
      <w:proofErr w:type="spellStart"/>
      <w:r>
        <w:t>Laravel</w:t>
      </w:r>
      <w:proofErr w:type="spellEnd"/>
      <w:r>
        <w:t xml:space="preserve"> Passport is almost ready to handle all authentication and authorization processes within your application.</w:t>
      </w:r>
    </w:p>
    <w:p w:rsidR="0036771F" w:rsidRDefault="00213FDD" w:rsidP="0036771F">
      <w:r>
        <w:t xml:space="preserve">Finally, in your application's </w:t>
      </w:r>
      <w:proofErr w:type="spellStart"/>
      <w:r>
        <w:rPr>
          <w:rStyle w:val="HTMLCode"/>
          <w:rFonts w:eastAsiaTheme="minorEastAsia"/>
        </w:rPr>
        <w:t>config</w:t>
      </w:r>
      <w:proofErr w:type="spellEnd"/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auth.php</w:t>
      </w:r>
      <w:proofErr w:type="spellEnd"/>
      <w:r>
        <w:t xml:space="preserve"> configuration file, you should set the </w:t>
      </w:r>
      <w:r>
        <w:rPr>
          <w:rStyle w:val="HTMLCode"/>
          <w:rFonts w:eastAsiaTheme="minorEastAsia"/>
        </w:rPr>
        <w:t>driver</w:t>
      </w:r>
      <w:r>
        <w:t xml:space="preserve"> option of the </w:t>
      </w:r>
      <w:proofErr w:type="spellStart"/>
      <w:proofErr w:type="gramStart"/>
      <w:r>
        <w:rPr>
          <w:rStyle w:val="HTMLCode"/>
          <w:rFonts w:eastAsiaTheme="minorEastAsia"/>
        </w:rPr>
        <w:t>api</w:t>
      </w:r>
      <w:proofErr w:type="spellEnd"/>
      <w:proofErr w:type="gramEnd"/>
      <w:r>
        <w:t xml:space="preserve"> authentication guard to </w:t>
      </w:r>
      <w:r>
        <w:rPr>
          <w:rStyle w:val="HTMLCode"/>
          <w:rFonts w:eastAsiaTheme="minorEastAsia"/>
        </w:rPr>
        <w:t>passport</w:t>
      </w:r>
      <w:r>
        <w:t xml:space="preserve">. This will instruct your application to use Passport's </w:t>
      </w:r>
      <w:proofErr w:type="spellStart"/>
      <w:r>
        <w:rPr>
          <w:rStyle w:val="HTMLCode"/>
          <w:rFonts w:eastAsiaTheme="minorEastAsia"/>
        </w:rPr>
        <w:t>TokenGuard</w:t>
      </w:r>
      <w:proofErr w:type="spellEnd"/>
      <w:r>
        <w:t xml:space="preserve"> when authenticating incoming API requests:</w:t>
      </w: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guards</w:t>
      </w:r>
      <w:proofErr w:type="gramEnd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gramEnd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driver</w:t>
      </w:r>
      <w:proofErr w:type="gramEnd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'session'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provider</w:t>
      </w:r>
      <w:proofErr w:type="gramEnd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proofErr w:type="gramEnd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driver</w:t>
      </w:r>
      <w:proofErr w:type="gramEnd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3FDD">
        <w:rPr>
          <w:rFonts w:ascii="Consolas" w:eastAsia="Times New Roman" w:hAnsi="Consolas" w:cs="Times New Roman"/>
          <w:color w:val="6A9955"/>
          <w:sz w:val="21"/>
          <w:szCs w:val="21"/>
        </w:rPr>
        <w:t>// set this to passport,</w:t>
      </w: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provider</w:t>
      </w:r>
      <w:proofErr w:type="gramEnd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3FDD" w:rsidRPr="00213FDD" w:rsidRDefault="00213FDD" w:rsidP="00A04DE5">
      <w:pPr>
        <w:shd w:val="clear" w:color="auto" w:fill="1E1E1E"/>
        <w:tabs>
          <w:tab w:val="left" w:pos="979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hash</w:t>
      </w:r>
      <w:proofErr w:type="gramEnd"/>
      <w:r w:rsidRPr="00213F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13F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04DE5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:rsidR="00213FDD" w:rsidRPr="00213FDD" w:rsidRDefault="00213FDD" w:rsidP="00213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DD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213FDD" w:rsidRDefault="00E5536C" w:rsidP="0036771F">
      <w:r>
        <w:t xml:space="preserve">You are done installing </w:t>
      </w:r>
      <w:proofErr w:type="spellStart"/>
      <w:r>
        <w:t>laravel</w:t>
      </w:r>
      <w:proofErr w:type="spellEnd"/>
      <w:r>
        <w:t xml:space="preserve"> passport and is ready to use</w:t>
      </w:r>
      <w:r w:rsidR="00062274">
        <w:t>. Run “</w:t>
      </w:r>
      <w:proofErr w:type="spellStart"/>
      <w:r w:rsidR="00062274">
        <w:t>php</w:t>
      </w:r>
      <w:proofErr w:type="spellEnd"/>
      <w:r w:rsidR="00062274">
        <w:t xml:space="preserve"> artisan </w:t>
      </w:r>
      <w:proofErr w:type="spellStart"/>
      <w:r w:rsidR="00062274">
        <w:t>route</w:t>
      </w:r>
      <w:proofErr w:type="gramStart"/>
      <w:r w:rsidR="00062274">
        <w:t>:list</w:t>
      </w:r>
      <w:proofErr w:type="spellEnd"/>
      <w:proofErr w:type="gramEnd"/>
      <w:r w:rsidR="00062274">
        <w:t xml:space="preserve">” to see passport </w:t>
      </w:r>
      <w:r w:rsidR="006D6CAD">
        <w:t xml:space="preserve">available </w:t>
      </w:r>
      <w:proofErr w:type="spellStart"/>
      <w:r w:rsidR="00062274">
        <w:t>url</w:t>
      </w:r>
      <w:r w:rsidR="00B5619A">
        <w:t>s</w:t>
      </w:r>
      <w:proofErr w:type="spellEnd"/>
    </w:p>
    <w:p w:rsidR="00F6631E" w:rsidRDefault="00F6631E" w:rsidP="0036771F">
      <w:r>
        <w:t xml:space="preserve">//Then </w:t>
      </w:r>
      <w:proofErr w:type="gramStart"/>
      <w:r>
        <w:t>create</w:t>
      </w:r>
      <w:proofErr w:type="gramEnd"/>
      <w:r>
        <w:t xml:space="preserve"> a seeder to add some fake data to your “users” table.</w:t>
      </w:r>
    </w:p>
    <w:p w:rsidR="003E47AB" w:rsidRDefault="00A969E7" w:rsidP="0036771F">
      <w:r>
        <w:t xml:space="preserve">//Then make a post request to </w:t>
      </w:r>
      <w:hyperlink r:id="rId7" w:history="1">
        <w:r w:rsidRPr="00721218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http://127.0.0.1:8000/oauth/token</w:t>
        </w:r>
      </w:hyperlink>
      <w:r w:rsidR="00A465AB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in Postman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and include below body parameters</w:t>
      </w:r>
      <w:r w:rsidR="00195D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to </w:t>
      </w:r>
      <w:r w:rsidR="00F2744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login a user and </w:t>
      </w:r>
      <w:r w:rsidR="00195D16">
        <w:rPr>
          <w:rFonts w:ascii="Helvetica" w:hAnsi="Helvetica"/>
          <w:color w:val="505050"/>
          <w:sz w:val="18"/>
          <w:szCs w:val="18"/>
          <w:shd w:val="clear" w:color="auto" w:fill="FFFFFF"/>
        </w:rPr>
        <w:t>generate a token for the user</w:t>
      </w:r>
      <w:r w:rsidR="00A81FEE">
        <w:rPr>
          <w:rFonts w:ascii="Helvetica" w:hAnsi="Helvetica"/>
          <w:color w:val="505050"/>
          <w:sz w:val="18"/>
          <w:szCs w:val="18"/>
          <w:shd w:val="clear" w:color="auto" w:fill="FFFFFF"/>
        </w:rPr>
        <w:t>…</w:t>
      </w:r>
      <w:r w:rsidR="006C07B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after it click on send and if successful, it will generate a token for you</w:t>
      </w:r>
    </w:p>
    <w:p w:rsidR="003E47AB" w:rsidRDefault="003E47AB" w:rsidP="0036771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Username = “one of the registered users email in users table”</w:t>
      </w:r>
    </w:p>
    <w:p w:rsidR="003E47AB" w:rsidRDefault="003E47AB" w:rsidP="0036771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Password = “the above user password. If you used seeder, check the database/</w:t>
      </w:r>
      <w:proofErr w:type="spellStart"/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userFactory.php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there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is a some password comment</w:t>
      </w:r>
      <w:r w:rsidR="005202A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check it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. It mostly password or secret”</w:t>
      </w:r>
    </w:p>
    <w:p w:rsidR="003E47AB" w:rsidRDefault="00046AB6" w:rsidP="0036771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grant_type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= password</w:t>
      </w:r>
    </w:p>
    <w:p w:rsidR="00046AB6" w:rsidRDefault="00046AB6" w:rsidP="0036771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scope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= *</w:t>
      </w:r>
    </w:p>
    <w:p w:rsidR="00046AB6" w:rsidRPr="00826AAF" w:rsidRDefault="00046AB6" w:rsidP="0036771F">
      <w:pPr>
        <w:rPr>
          <w:color w:val="000000" w:themeColor="text1"/>
        </w:rPr>
      </w:pPr>
      <w:proofErr w:type="spellStart"/>
      <w:r w:rsidRPr="00826AAF">
        <w:rPr>
          <w:color w:val="000000" w:themeColor="text1"/>
        </w:rPr>
        <w:t>client_id</w:t>
      </w:r>
      <w:proofErr w:type="spellEnd"/>
      <w:r w:rsidRPr="00826AAF">
        <w:rPr>
          <w:color w:val="000000" w:themeColor="text1"/>
        </w:rPr>
        <w:t xml:space="preserve"> = 2</w:t>
      </w:r>
    </w:p>
    <w:p w:rsidR="00046AB6" w:rsidRDefault="00046AB6" w:rsidP="0036771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client_secret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= copy the client 2 secrete you have saved in your </w:t>
      </w:r>
      <w:r w:rsidR="002A010E">
        <w:rPr>
          <w:rFonts w:ascii="Helvetica" w:hAnsi="Helvetica"/>
          <w:color w:val="505050"/>
          <w:sz w:val="18"/>
          <w:szCs w:val="18"/>
          <w:shd w:val="clear" w:color="auto" w:fill="FFFFFF"/>
        </w:rPr>
        <w:t>.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env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file</w:t>
      </w:r>
    </w:p>
    <w:p w:rsidR="00C76758" w:rsidRDefault="00C76758" w:rsidP="0036771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76758" w:rsidRDefault="00C76758" w:rsidP="0036771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if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everything is successful, Passport will generate a token for you, your users need to include that token in every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request like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todolist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.</w:t>
      </w:r>
    </w:p>
    <w:p w:rsidR="009B215D" w:rsidRDefault="009B215D" w:rsidP="0036771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For QUICK TIPS === THINGS SHOULD BE…..</w:t>
      </w:r>
    </w:p>
    <w:p w:rsidR="009B215D" w:rsidRPr="009B215D" w:rsidRDefault="009B215D" w:rsidP="0036771F">
      <w:pPr>
        <w:rPr>
          <w:rFonts w:ascii="Helvetica" w:hAnsi="Helvetica"/>
          <w:color w:val="002060"/>
          <w:sz w:val="18"/>
          <w:szCs w:val="18"/>
          <w:shd w:val="clear" w:color="auto" w:fill="FFFFFF"/>
        </w:rPr>
      </w:pPr>
      <w:r w:rsidRPr="009B215D">
        <w:rPr>
          <w:rFonts w:ascii="Helvetica" w:hAnsi="Helvetica"/>
          <w:color w:val="002060"/>
          <w:sz w:val="18"/>
          <w:szCs w:val="18"/>
          <w:shd w:val="clear" w:color="auto" w:fill="FFFFFF"/>
        </w:rPr>
        <w:t xml:space="preserve">Your </w:t>
      </w:r>
      <w:proofErr w:type="spellStart"/>
      <w:r w:rsidRPr="009B215D">
        <w:rPr>
          <w:rFonts w:ascii="Helvetica" w:hAnsi="Helvetica"/>
          <w:color w:val="002060"/>
          <w:sz w:val="18"/>
          <w:szCs w:val="18"/>
          <w:shd w:val="clear" w:color="auto" w:fill="FFFFFF"/>
        </w:rPr>
        <w:t>rout.api</w:t>
      </w:r>
      <w:proofErr w:type="spellEnd"/>
      <w:r w:rsidRPr="009B215D">
        <w:rPr>
          <w:rFonts w:ascii="Helvetica" w:hAnsi="Helvetica"/>
          <w:color w:val="002060"/>
          <w:sz w:val="18"/>
          <w:szCs w:val="18"/>
          <w:shd w:val="clear" w:color="auto" w:fill="FFFFFF"/>
        </w:rPr>
        <w:t xml:space="preserve"> should be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9B215D">
        <w:rPr>
          <w:rFonts w:ascii="Consolas" w:eastAsia="Times New Roman" w:hAnsi="Consolas" w:cs="Times New Roman"/>
          <w:color w:val="6A9955"/>
          <w:sz w:val="21"/>
          <w:szCs w:val="21"/>
        </w:rPr>
        <w:t>middlewaare(</w:t>
      </w:r>
      <w:proofErr w:type="gramEnd"/>
      <w:r w:rsidRPr="009B215D">
        <w:rPr>
          <w:rFonts w:ascii="Consolas" w:eastAsia="Times New Roman" w:hAnsi="Consolas" w:cs="Times New Roman"/>
          <w:color w:val="6A9955"/>
          <w:sz w:val="21"/>
          <w:szCs w:val="21"/>
        </w:rPr>
        <w:t>'auth:api') below is defualt laravel api middlware to allow user to login only when the user is authenticated with token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9B215D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auth:api</w:t>
      </w:r>
      <w:proofErr w:type="spellEnd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B215D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215D">
        <w:rPr>
          <w:rFonts w:ascii="Consolas" w:eastAsia="Times New Roman" w:hAnsi="Consolas" w:cs="Times New Roman"/>
          <w:color w:val="6A9955"/>
          <w:sz w:val="21"/>
          <w:szCs w:val="21"/>
        </w:rPr>
        <w:t>// Route to show the login user details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9B215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"/user"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userController@userdetails</w:t>
      </w:r>
      <w:proofErr w:type="spellEnd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15D" w:rsidRDefault="009B215D" w:rsidP="0036771F">
      <w:pPr>
        <w:rPr>
          <w:color w:val="00B050"/>
        </w:rPr>
      </w:pPr>
    </w:p>
    <w:p w:rsidR="009B215D" w:rsidRPr="009B215D" w:rsidRDefault="009B215D" w:rsidP="0036771F">
      <w:pPr>
        <w:rPr>
          <w:color w:val="002060"/>
        </w:rPr>
      </w:pPr>
      <w:r w:rsidRPr="009B215D">
        <w:rPr>
          <w:color w:val="002060"/>
        </w:rPr>
        <w:t>KERNEL.PHP</w:t>
      </w:r>
      <w:r>
        <w:rPr>
          <w:color w:val="002060"/>
        </w:rPr>
        <w:t xml:space="preserve"> SHOULD BE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215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B215D">
        <w:rPr>
          <w:rFonts w:ascii="Consolas" w:eastAsia="Times New Roman" w:hAnsi="Consolas" w:cs="Times New Roman"/>
          <w:color w:val="9CDCFE"/>
          <w:sz w:val="21"/>
          <w:szCs w:val="21"/>
        </w:rPr>
        <w:t>routeMiddleware</w:t>
      </w:r>
      <w:proofErr w:type="spellEnd"/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gramEnd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=&gt; \Illuminate\Auth\Middleware\</w:t>
      </w: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Authenticate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// this authentication class need to be adjusted to this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'auth.basic'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&gt; \Illuminate\Auth\Middleware\</w:t>
      </w: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AuthenticateWithBasicAuth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'cache.headers'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&gt; \Illuminate\Http\Middleware\</w:t>
      </w: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SetCacheHeaders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gramEnd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=&gt; \Illuminate\</w:t>
      </w:r>
      <w:proofErr w:type="spellStart"/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\Middleware\</w:t>
      </w: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guest</w:t>
      </w:r>
      <w:proofErr w:type="gramEnd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=&gt; \App\Http\Middleware\</w:t>
      </w: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RedirectIfAuthenticated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'password.confirm'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&gt; \Illuminate\Auth\Middleware\</w:t>
      </w: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RequirePassword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signed</w:t>
      </w:r>
      <w:proofErr w:type="gramEnd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=&gt; \Illuminate\Routing\Middleware\</w:t>
      </w: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ValidateSignature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throttle</w:t>
      </w:r>
      <w:proofErr w:type="gramEnd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=&gt; \Illuminate\Routing\Middleware\</w:t>
      </w: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ThrottleRequests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verified</w:t>
      </w:r>
      <w:proofErr w:type="gramEnd"/>
      <w:r w:rsidRPr="009B21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=&gt; \Illuminate\Auth\Middleware\</w:t>
      </w:r>
      <w:r w:rsidRPr="009B215D">
        <w:rPr>
          <w:rFonts w:ascii="Consolas" w:eastAsia="Times New Roman" w:hAnsi="Consolas" w:cs="Times New Roman"/>
          <w:color w:val="4EC9B0"/>
          <w:sz w:val="21"/>
          <w:szCs w:val="21"/>
        </w:rPr>
        <w:t>EnsureEmailIsVerified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21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:rsidR="009B215D" w:rsidRPr="009B215D" w:rsidRDefault="009B215D" w:rsidP="009B2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1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215D" w:rsidRDefault="009B215D" w:rsidP="0036771F">
      <w:pPr>
        <w:rPr>
          <w:color w:val="00B050"/>
        </w:rPr>
      </w:pPr>
    </w:p>
    <w:p w:rsidR="0080284D" w:rsidRDefault="0080284D" w:rsidP="0036771F">
      <w:pPr>
        <w:rPr>
          <w:color w:val="002060"/>
        </w:rPr>
      </w:pPr>
      <w:proofErr w:type="spellStart"/>
      <w:r w:rsidRPr="0080284D">
        <w:rPr>
          <w:color w:val="002060"/>
        </w:rPr>
        <w:t>Userscontroller.php</w:t>
      </w:r>
      <w:proofErr w:type="spellEnd"/>
      <w:r w:rsidRPr="0080284D">
        <w:rPr>
          <w:color w:val="002060"/>
        </w:rPr>
        <w:t xml:space="preserve"> should be 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4D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0284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0284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284D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proofErr w:type="spellEnd"/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4D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76E3" w:rsidRDefault="00E576E3" w:rsidP="00E5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284D">
        <w:rPr>
          <w:rFonts w:ascii="Consolas" w:eastAsia="Times New Roman" w:hAnsi="Consolas" w:cs="Times New Roman"/>
          <w:color w:val="6A9955"/>
          <w:sz w:val="21"/>
          <w:szCs w:val="21"/>
        </w:rPr>
        <w:t>//Get login </w:t>
      </w:r>
      <w:proofErr w:type="spellStart"/>
      <w:r w:rsidRPr="0080284D">
        <w:rPr>
          <w:rFonts w:ascii="Consolas" w:eastAsia="Times New Roman" w:hAnsi="Consolas" w:cs="Times New Roman"/>
          <w:color w:val="6A9955"/>
          <w:sz w:val="21"/>
          <w:szCs w:val="21"/>
        </w:rPr>
        <w:t>userdetails</w:t>
      </w:r>
      <w:proofErr w:type="spellEnd"/>
    </w:p>
    <w:p w:rsidR="00E576E3" w:rsidRDefault="00E576E3" w:rsidP="00E5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9BBB59" w:themeColor="accent3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9BBB59" w:themeColor="accent3"/>
          <w:sz w:val="21"/>
          <w:szCs w:val="21"/>
        </w:rPr>
        <w:t>In postman or client app,</w:t>
      </w:r>
      <w:r w:rsidRPr="0080284D">
        <w:rPr>
          <w:rFonts w:ascii="Consolas" w:eastAsia="Times New Roman" w:hAnsi="Consolas" w:cs="Times New Roman"/>
          <w:color w:val="9BBB59" w:themeColor="accent3"/>
          <w:sz w:val="21"/>
          <w:szCs w:val="21"/>
        </w:rPr>
        <w:t xml:space="preserve"> pass the token that will be generated during user login at </w:t>
      </w:r>
      <w:hyperlink r:id="rId8" w:history="1">
        <w:r w:rsidRPr="0080284D">
          <w:rPr>
            <w:rStyle w:val="Hyperlink"/>
            <w:rFonts w:ascii="Helvetica" w:hAnsi="Helvetica"/>
            <w:color w:val="9BBB59" w:themeColor="accent3"/>
            <w:sz w:val="18"/>
            <w:szCs w:val="18"/>
            <w:shd w:val="clear" w:color="auto" w:fill="262626" w:themeFill="text1" w:themeFillTint="D9"/>
          </w:rPr>
          <w:t>http://127.0.0.1:8000/oauth/token</w:t>
        </w:r>
      </w:hyperlink>
      <w:r w:rsidRPr="0080284D">
        <w:rPr>
          <w:rStyle w:val="Hyperlink"/>
          <w:rFonts w:ascii="Helvetica" w:hAnsi="Helvetica"/>
          <w:color w:val="9BBB59" w:themeColor="accent3"/>
          <w:sz w:val="18"/>
          <w:szCs w:val="18"/>
          <w:shd w:val="clear" w:color="auto" w:fill="262626" w:themeFill="text1" w:themeFillTint="D9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hearder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here example: </w:t>
      </w:r>
    </w:p>
    <w:p w:rsidR="00E576E3" w:rsidRDefault="00E576E3" w:rsidP="00E576E3">
      <w:pPr>
        <w:shd w:val="clear" w:color="auto" w:fill="1E1E1E"/>
        <w:spacing w:after="0" w:line="285" w:lineRule="atLeast"/>
        <w:rPr>
          <w:rFonts w:ascii="Helvetica" w:hAnsi="Helvetica"/>
          <w:color w:val="505050"/>
          <w:sz w:val="18"/>
          <w:szCs w:val="18"/>
          <w:shd w:val="clear" w:color="auto" w:fill="262626" w:themeFill="text1" w:themeFillTint="D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</w:t>
      </w:r>
      <w:r w:rsidRPr="00E576E3">
        <w:rPr>
          <w:rFonts w:ascii="Helvetica" w:hAnsi="Helvetica"/>
          <w:color w:val="505050"/>
          <w:sz w:val="18"/>
          <w:szCs w:val="18"/>
          <w:shd w:val="clear" w:color="auto" w:fill="262626" w:themeFill="text1" w:themeFillTint="D9"/>
        </w:rPr>
        <w:t>Authorization: “Bearer user_token_eyJ0eXAiO”</w:t>
      </w:r>
    </w:p>
    <w:p w:rsidR="00E576E3" w:rsidRPr="0080284D" w:rsidRDefault="00E576E3" w:rsidP="00E576E3">
      <w:pPr>
        <w:shd w:val="clear" w:color="auto" w:fill="1E1E1E"/>
        <w:spacing w:after="0" w:line="285" w:lineRule="atLeast"/>
        <w:rPr>
          <w:rFonts w:ascii="Helvetica" w:hAnsi="Helvetica"/>
          <w:color w:val="505050"/>
          <w:sz w:val="18"/>
          <w:szCs w:val="18"/>
          <w:shd w:val="clear" w:color="auto" w:fill="262626" w:themeFill="text1" w:themeFillTint="D9"/>
        </w:rPr>
      </w:pPr>
    </w:p>
    <w:p w:rsidR="0080284D" w:rsidRPr="0080284D" w:rsidRDefault="00E576E3" w:rsidP="00E57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80284D"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="0080284D" w:rsidRPr="008028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="0080284D"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80284D" w:rsidRPr="0080284D">
        <w:rPr>
          <w:rFonts w:ascii="Consolas" w:eastAsia="Times New Roman" w:hAnsi="Consolas" w:cs="Times New Roman"/>
          <w:color w:val="DCDCAA"/>
          <w:sz w:val="21"/>
          <w:szCs w:val="21"/>
        </w:rPr>
        <w:t>userdetails</w:t>
      </w:r>
      <w:proofErr w:type="spellEnd"/>
      <w:r w:rsidR="0080284D" w:rsidRPr="00802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80284D" w:rsidRPr="0080284D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="0080284D"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0284D" w:rsidRPr="0080284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="0080284D" w:rsidRPr="008028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28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4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284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284D">
        <w:rPr>
          <w:rFonts w:ascii="Consolas" w:eastAsia="Times New Roman" w:hAnsi="Consolas" w:cs="Times New Roman"/>
          <w:color w:val="6A9955"/>
          <w:sz w:val="21"/>
          <w:szCs w:val="21"/>
        </w:rPr>
        <w:t>//REGISTER </w:t>
      </w:r>
      <w:proofErr w:type="gramStart"/>
      <w:r w:rsidRPr="0080284D">
        <w:rPr>
          <w:rFonts w:ascii="Consolas" w:eastAsia="Times New Roman" w:hAnsi="Consolas" w:cs="Times New Roman"/>
          <w:color w:val="6A9955"/>
          <w:sz w:val="21"/>
          <w:szCs w:val="21"/>
        </w:rPr>
        <w:t>USER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/ No need to send any headers/body token in postman or client app during registration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4D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4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284D">
        <w:rPr>
          <w:rFonts w:ascii="Consolas" w:eastAsia="Times New Roman" w:hAnsi="Consolas" w:cs="Times New Roman"/>
          <w:color w:val="6A9955"/>
          <w:sz w:val="21"/>
          <w:szCs w:val="21"/>
        </w:rPr>
        <w:t>//validate form input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284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284D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284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"required|min:3"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required|email</w:t>
      </w:r>
      <w:proofErr w:type="spellEnd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"required|min:6"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284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284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0284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4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2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4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284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284D">
        <w:rPr>
          <w:rFonts w:ascii="Consolas" w:eastAsia="Times New Roman" w:hAnsi="Consolas" w:cs="Times New Roman"/>
          <w:color w:val="6A9955"/>
          <w:sz w:val="21"/>
          <w:szCs w:val="21"/>
        </w:rPr>
        <w:t>//hash the password and insert it into db "password" column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80284D">
        <w:rPr>
          <w:rFonts w:ascii="Consolas" w:eastAsia="Times New Roman" w:hAnsi="Consolas" w:cs="Times New Roman"/>
          <w:color w:val="DCDCAA"/>
          <w:sz w:val="21"/>
          <w:szCs w:val="21"/>
        </w:rPr>
        <w:t>bcrypt</w:t>
      </w:r>
      <w:proofErr w:type="spellEnd"/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84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284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28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284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028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0284D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0284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8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284D" w:rsidRPr="0080284D" w:rsidRDefault="0080284D" w:rsidP="0080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84D" w:rsidRPr="0080284D" w:rsidRDefault="0080284D" w:rsidP="0036771F">
      <w:pPr>
        <w:rPr>
          <w:color w:val="002060"/>
        </w:rPr>
      </w:pPr>
    </w:p>
    <w:p w:rsidR="00D345F2" w:rsidRDefault="00D345F2" w:rsidP="0036771F">
      <w:pPr>
        <w:rPr>
          <w:color w:val="00B050"/>
        </w:rPr>
      </w:pPr>
      <w:r w:rsidRPr="00CA19A6">
        <w:rPr>
          <w:color w:val="00B050"/>
        </w:rPr>
        <w:t>================================================================</w:t>
      </w:r>
    </w:p>
    <w:p w:rsidR="0016176E" w:rsidRPr="0016176E" w:rsidRDefault="0016176E" w:rsidP="0036771F">
      <w:pPr>
        <w:rPr>
          <w:b/>
          <w:color w:val="FF0000"/>
        </w:rPr>
      </w:pPr>
      <w:r w:rsidRPr="0016176E">
        <w:rPr>
          <w:b/>
          <w:color w:val="FF0000"/>
        </w:rPr>
        <w:t>FIXING CORS ISSUE</w:t>
      </w:r>
    </w:p>
    <w:p w:rsidR="00B87E28" w:rsidRDefault="001C28A8" w:rsidP="0016176E">
      <w:pPr>
        <w:pStyle w:val="HTMLPreformatted"/>
      </w:pPr>
      <w:r>
        <w:t xml:space="preserve">// </w:t>
      </w:r>
      <w:proofErr w:type="gramStart"/>
      <w:r w:rsidR="0016176E">
        <w:t>Navigate</w:t>
      </w:r>
      <w:proofErr w:type="gramEnd"/>
      <w:r w:rsidR="0016176E">
        <w:t xml:space="preserve"> to your project directory in CLI and install the </w:t>
      </w:r>
      <w:proofErr w:type="spellStart"/>
      <w:r w:rsidR="0016176E">
        <w:t>laravel</w:t>
      </w:r>
      <w:proofErr w:type="spellEnd"/>
      <w:r w:rsidR="0016176E">
        <w:t xml:space="preserve"> </w:t>
      </w:r>
      <w:proofErr w:type="spellStart"/>
      <w:r w:rsidR="0016176E">
        <w:t>cors</w:t>
      </w:r>
      <w:proofErr w:type="spellEnd"/>
      <w:r w:rsidR="0016176E">
        <w:t xml:space="preserve"> package with: </w:t>
      </w:r>
    </w:p>
    <w:p w:rsidR="0036771F" w:rsidRDefault="0016176E" w:rsidP="0016176E">
      <w:pPr>
        <w:pStyle w:val="HTMLPreformatted"/>
      </w:pPr>
      <w:r>
        <w:t>“</w:t>
      </w:r>
      <w:proofErr w:type="gramStart"/>
      <w:r w:rsidRPr="0016176E">
        <w:t>composer</w:t>
      </w:r>
      <w:proofErr w:type="gramEnd"/>
      <w:r w:rsidRPr="0016176E">
        <w:t xml:space="preserve"> require fruitcake/</w:t>
      </w:r>
      <w:proofErr w:type="spellStart"/>
      <w:r w:rsidRPr="0016176E">
        <w:t>laravel-cors</w:t>
      </w:r>
      <w:proofErr w:type="spellEnd"/>
      <w:r>
        <w:t>”</w:t>
      </w:r>
    </w:p>
    <w:p w:rsidR="001C28A8" w:rsidRDefault="001C28A8" w:rsidP="0016176E">
      <w:pPr>
        <w:pStyle w:val="HTMLPreformatted"/>
      </w:pPr>
    </w:p>
    <w:p w:rsidR="00934F1D" w:rsidRDefault="00934F1D" w:rsidP="00934F1D">
      <w:pPr>
        <w:pStyle w:val="HTMLPreformatted"/>
      </w:pPr>
      <w:r>
        <w:t xml:space="preserve">//check your </w:t>
      </w:r>
      <w:proofErr w:type="spellStart"/>
      <w:r>
        <w:t>composer.json</w:t>
      </w:r>
      <w:proofErr w:type="spellEnd"/>
      <w:r>
        <w:t xml:space="preserve"> to see if you have any version of the above </w:t>
      </w:r>
      <w:proofErr w:type="spellStart"/>
      <w:r>
        <w:t>cors</w:t>
      </w:r>
      <w:proofErr w:type="spellEnd"/>
      <w:r>
        <w:t xml:space="preserve"> like: </w:t>
      </w:r>
      <w:r w:rsidR="00C31CD0">
        <w:t>"fruitcake/</w:t>
      </w:r>
      <w:proofErr w:type="spellStart"/>
      <w:r w:rsidR="00C31CD0">
        <w:t>laravel-cors</w:t>
      </w:r>
      <w:proofErr w:type="spellEnd"/>
      <w:r w:rsidR="00C31CD0">
        <w:t>": "^2</w:t>
      </w:r>
      <w:r w:rsidRPr="00934F1D">
        <w:t>.0",</w:t>
      </w:r>
    </w:p>
    <w:p w:rsidR="00516FD5" w:rsidRDefault="00516FD5" w:rsidP="00934F1D">
      <w:pPr>
        <w:pStyle w:val="HTMLPreformatted"/>
      </w:pPr>
    </w:p>
    <w:p w:rsidR="00797DFF" w:rsidRDefault="00C31CD0" w:rsidP="00797DFF">
      <w:pPr>
        <w:pStyle w:val="HTMLPreformatted"/>
        <w:rPr>
          <w:rFonts w:ascii="Consolas" w:hAnsi="Consolas" w:cs="Times New Roman"/>
          <w:color w:val="000000"/>
          <w:sz w:val="21"/>
          <w:szCs w:val="21"/>
        </w:rPr>
      </w:pPr>
      <w:r>
        <w:t>//</w:t>
      </w:r>
      <w:r w:rsidR="00797DFF">
        <w:t>Next open “app/http/</w:t>
      </w:r>
      <w:proofErr w:type="spellStart"/>
      <w:r w:rsidR="00797DFF">
        <w:t>kernel.php</w:t>
      </w:r>
      <w:proofErr w:type="spellEnd"/>
      <w:r w:rsidR="00797DFF">
        <w:t xml:space="preserve">” and add the </w:t>
      </w:r>
      <w:proofErr w:type="spellStart"/>
      <w:r w:rsidR="00797DFF">
        <w:t>cors</w:t>
      </w:r>
      <w:proofErr w:type="spellEnd"/>
      <w:r w:rsidR="00797DFF">
        <w:t xml:space="preserve"> middleware class “</w:t>
      </w:r>
      <w:r w:rsidR="00797DFF">
        <w:rPr>
          <w:rStyle w:val="ic"/>
        </w:rPr>
        <w:t>\Fruitcake\</w:t>
      </w:r>
      <w:proofErr w:type="spellStart"/>
      <w:r w:rsidR="00797DFF">
        <w:rPr>
          <w:rStyle w:val="ic"/>
        </w:rPr>
        <w:t>Cors</w:t>
      </w:r>
      <w:proofErr w:type="spellEnd"/>
      <w:r w:rsidR="00797DFF">
        <w:rPr>
          <w:rStyle w:val="ic"/>
        </w:rPr>
        <w:t>\</w:t>
      </w:r>
      <w:proofErr w:type="spellStart"/>
      <w:r w:rsidR="00797DFF">
        <w:rPr>
          <w:rStyle w:val="ic"/>
        </w:rPr>
        <w:t>HandleCors</w:t>
      </w:r>
      <w:proofErr w:type="spellEnd"/>
      <w:r w:rsidR="00797DFF">
        <w:rPr>
          <w:rStyle w:val="ic"/>
        </w:rPr>
        <w:t>::class,</w:t>
      </w:r>
      <w:r w:rsidR="00797DFF">
        <w:t xml:space="preserve"> to </w:t>
      </w:r>
      <w:proofErr w:type="gramStart"/>
      <w:r w:rsidR="00797DFF">
        <w:t xml:space="preserve">the </w:t>
      </w:r>
      <w:r w:rsidR="00797DFF" w:rsidRPr="00797DFF">
        <w:rPr>
          <w:rFonts w:ascii="Consolas" w:hAnsi="Consolas" w:cs="Times New Roman"/>
          <w:color w:val="000000"/>
          <w:sz w:val="21"/>
          <w:szCs w:val="21"/>
        </w:rPr>
        <w:t> </w:t>
      </w:r>
      <w:r w:rsidR="00797DFF" w:rsidRPr="00797DFF">
        <w:rPr>
          <w:rFonts w:ascii="Consolas" w:hAnsi="Consolas" w:cs="Times New Roman"/>
          <w:b/>
          <w:bCs/>
          <w:color w:val="000000"/>
          <w:sz w:val="21"/>
          <w:szCs w:val="21"/>
        </w:rPr>
        <w:t>protected</w:t>
      </w:r>
      <w:proofErr w:type="gramEnd"/>
      <w:r w:rsidR="00797DFF" w:rsidRPr="00797DFF">
        <w:rPr>
          <w:rFonts w:ascii="Consolas" w:hAnsi="Consolas" w:cs="Times New Roman"/>
          <w:color w:val="000000"/>
          <w:sz w:val="21"/>
          <w:szCs w:val="21"/>
        </w:rPr>
        <w:t> $middleware</w:t>
      </w:r>
      <w:r w:rsidR="00797DFF">
        <w:rPr>
          <w:rFonts w:ascii="Consolas" w:hAnsi="Consolas" w:cs="Times New Roman"/>
          <w:color w:val="000000"/>
          <w:sz w:val="21"/>
          <w:szCs w:val="21"/>
        </w:rPr>
        <w:t xml:space="preserve"> array.</w:t>
      </w:r>
    </w:p>
    <w:p w:rsidR="00797DFF" w:rsidRPr="00797DFF" w:rsidRDefault="00797DFF" w:rsidP="00797DFF">
      <w:pPr>
        <w:pStyle w:val="HTMLPreformatted"/>
      </w:pPr>
    </w:p>
    <w:p w:rsidR="00797DFF" w:rsidRPr="00797DFF" w:rsidRDefault="00797DFF" w:rsidP="0079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97DF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DFF">
        <w:rPr>
          <w:rFonts w:ascii="Consolas" w:eastAsia="Times New Roman" w:hAnsi="Consolas" w:cs="Times New Roman"/>
          <w:color w:val="9CDCFE"/>
          <w:sz w:val="21"/>
          <w:szCs w:val="21"/>
        </w:rPr>
        <w:t>$middleware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797DFF" w:rsidRPr="00797DFF" w:rsidRDefault="00797DFF" w:rsidP="0079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DFF">
        <w:rPr>
          <w:rFonts w:ascii="Consolas" w:eastAsia="Times New Roman" w:hAnsi="Consolas" w:cs="Times New Roman"/>
          <w:color w:val="6A9955"/>
          <w:sz w:val="21"/>
          <w:szCs w:val="21"/>
        </w:rPr>
        <w:t>// \App\Http\Middleware\</w:t>
      </w:r>
      <w:proofErr w:type="spellStart"/>
      <w:r w:rsidRPr="00797DFF">
        <w:rPr>
          <w:rFonts w:ascii="Consolas" w:eastAsia="Times New Roman" w:hAnsi="Consolas" w:cs="Times New Roman"/>
          <w:color w:val="6A9955"/>
          <w:sz w:val="21"/>
          <w:szCs w:val="21"/>
        </w:rPr>
        <w:t>TrustHosts</w:t>
      </w:r>
      <w:proofErr w:type="spellEnd"/>
      <w:r w:rsidRPr="00797DFF">
        <w:rPr>
          <w:rFonts w:ascii="Consolas" w:eastAsia="Times New Roman" w:hAnsi="Consolas" w:cs="Times New Roman"/>
          <w:color w:val="6A9955"/>
          <w:sz w:val="21"/>
          <w:szCs w:val="21"/>
        </w:rPr>
        <w:t>::class,</w:t>
      </w:r>
    </w:p>
    <w:p w:rsidR="00797DFF" w:rsidRPr="00797DFF" w:rsidRDefault="00797DFF" w:rsidP="0079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       \App\Http\Middleware\</w:t>
      </w:r>
      <w:proofErr w:type="spellStart"/>
      <w:r w:rsidRPr="00797DFF">
        <w:rPr>
          <w:rFonts w:ascii="Consolas" w:eastAsia="Times New Roman" w:hAnsi="Consolas" w:cs="Times New Roman"/>
          <w:color w:val="4EC9B0"/>
          <w:sz w:val="21"/>
          <w:szCs w:val="21"/>
        </w:rPr>
        <w:t>TrustProxies</w:t>
      </w:r>
      <w:proofErr w:type="spellEnd"/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97D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7DFF" w:rsidRPr="00797DFF" w:rsidRDefault="00797DFF" w:rsidP="0079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       \Fruitcake\</w:t>
      </w:r>
      <w:proofErr w:type="spellStart"/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Cors</w:t>
      </w:r>
      <w:proofErr w:type="spellEnd"/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797DFF">
        <w:rPr>
          <w:rFonts w:ascii="Consolas" w:eastAsia="Times New Roman" w:hAnsi="Consolas" w:cs="Times New Roman"/>
          <w:color w:val="4EC9B0"/>
          <w:sz w:val="21"/>
          <w:szCs w:val="21"/>
        </w:rPr>
        <w:t>HandleCors</w:t>
      </w:r>
      <w:proofErr w:type="spellEnd"/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97D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7DFF" w:rsidRPr="00797DFF" w:rsidRDefault="00797DFF" w:rsidP="0079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       \App\Http\Middleware\</w:t>
      </w:r>
      <w:r w:rsidRPr="00797DFF">
        <w:rPr>
          <w:rFonts w:ascii="Consolas" w:eastAsia="Times New Roman" w:hAnsi="Consolas" w:cs="Times New Roman"/>
          <w:color w:val="4EC9B0"/>
          <w:sz w:val="21"/>
          <w:szCs w:val="21"/>
        </w:rPr>
        <w:t>PreventRequestsDuringMaintenance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97D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7DFF" w:rsidRPr="00797DFF" w:rsidRDefault="00797DFF" w:rsidP="0079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       \Illuminate\Foundation\Http\Middleware\</w:t>
      </w:r>
      <w:r w:rsidRPr="00797DFF">
        <w:rPr>
          <w:rFonts w:ascii="Consolas" w:eastAsia="Times New Roman" w:hAnsi="Consolas" w:cs="Times New Roman"/>
          <w:color w:val="4EC9B0"/>
          <w:sz w:val="21"/>
          <w:szCs w:val="21"/>
        </w:rPr>
        <w:t>ValidatePostSize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97D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7DFF" w:rsidRPr="00797DFF" w:rsidRDefault="00797DFF" w:rsidP="0079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       \App\Http\Middleware\</w:t>
      </w:r>
      <w:proofErr w:type="spellStart"/>
      <w:r w:rsidRPr="00797DFF">
        <w:rPr>
          <w:rFonts w:ascii="Consolas" w:eastAsia="Times New Roman" w:hAnsi="Consolas" w:cs="Times New Roman"/>
          <w:color w:val="4EC9B0"/>
          <w:sz w:val="21"/>
          <w:szCs w:val="21"/>
        </w:rPr>
        <w:t>TrimStrings</w:t>
      </w:r>
      <w:proofErr w:type="spellEnd"/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97D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7DFF" w:rsidRPr="00797DFF" w:rsidRDefault="00797DFF" w:rsidP="0079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       \Illuminate\Foundation\Http\Middleware\</w:t>
      </w:r>
      <w:r w:rsidRPr="00797DFF">
        <w:rPr>
          <w:rFonts w:ascii="Consolas" w:eastAsia="Times New Roman" w:hAnsi="Consolas" w:cs="Times New Roman"/>
          <w:color w:val="4EC9B0"/>
          <w:sz w:val="21"/>
          <w:szCs w:val="21"/>
        </w:rPr>
        <w:t>ConvertEmptyStringsToNull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97D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7DFF" w:rsidRPr="00797DFF" w:rsidRDefault="00797DFF" w:rsidP="0079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       \Fruitcake\</w:t>
      </w:r>
      <w:proofErr w:type="spellStart"/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Cors</w:t>
      </w:r>
      <w:proofErr w:type="spellEnd"/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797DFF">
        <w:rPr>
          <w:rFonts w:ascii="Consolas" w:eastAsia="Times New Roman" w:hAnsi="Consolas" w:cs="Times New Roman"/>
          <w:color w:val="4EC9B0"/>
          <w:sz w:val="21"/>
          <w:szCs w:val="21"/>
        </w:rPr>
        <w:t>HandleCors</w:t>
      </w:r>
      <w:proofErr w:type="spellEnd"/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97D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</w:t>
      </w:r>
      <w:r w:rsidRPr="00797DF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// ADD THIS LINE HERE</w:t>
      </w:r>
    </w:p>
    <w:p w:rsidR="00797DFF" w:rsidRPr="00797DFF" w:rsidRDefault="00797DFF" w:rsidP="00797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DFF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:rsidR="00C31CD0" w:rsidRPr="00934F1D" w:rsidRDefault="00C31CD0" w:rsidP="00934F1D">
      <w:pPr>
        <w:pStyle w:val="HTMLPreformatted"/>
      </w:pPr>
    </w:p>
    <w:p w:rsidR="00934F1D" w:rsidRDefault="00AB2B16" w:rsidP="0016176E">
      <w:pPr>
        <w:pStyle w:val="HTMLPreformatted"/>
      </w:pPr>
      <w:r>
        <w:t>//Next you need to publish the configuration file to your project directory with:</w:t>
      </w:r>
    </w:p>
    <w:p w:rsidR="00AB2B16" w:rsidRDefault="00AB2B16" w:rsidP="00AB2B16">
      <w:pPr>
        <w:pStyle w:val="HTMLPreformatted"/>
        <w:rPr>
          <w:rStyle w:val="ic"/>
        </w:rPr>
      </w:pPr>
      <w:proofErr w:type="spellStart"/>
      <w:proofErr w:type="gramStart"/>
      <w:r>
        <w:rPr>
          <w:rStyle w:val="ic"/>
        </w:rPr>
        <w:t>php</w:t>
      </w:r>
      <w:proofErr w:type="spellEnd"/>
      <w:proofErr w:type="gramEnd"/>
      <w:r>
        <w:rPr>
          <w:rStyle w:val="ic"/>
        </w:rPr>
        <w:t xml:space="preserve"> artisan </w:t>
      </w:r>
      <w:proofErr w:type="spellStart"/>
      <w:r>
        <w:rPr>
          <w:rStyle w:val="ic"/>
        </w:rPr>
        <w:t>vendor:publish</w:t>
      </w:r>
      <w:proofErr w:type="spellEnd"/>
      <w:r>
        <w:rPr>
          <w:rStyle w:val="ic"/>
        </w:rPr>
        <w:t xml:space="preserve"> --tag="</w:t>
      </w:r>
      <w:proofErr w:type="spellStart"/>
      <w:r>
        <w:rPr>
          <w:rStyle w:val="ic"/>
        </w:rPr>
        <w:t>cors</w:t>
      </w:r>
      <w:proofErr w:type="spellEnd"/>
      <w:r>
        <w:rPr>
          <w:rStyle w:val="ic"/>
        </w:rPr>
        <w:t>"</w:t>
      </w:r>
    </w:p>
    <w:p w:rsidR="00AB2B16" w:rsidRDefault="00AB2B16" w:rsidP="00AB2B16">
      <w:pPr>
        <w:pStyle w:val="HTMLPreformatted"/>
        <w:rPr>
          <w:rStyle w:val="ic"/>
        </w:rPr>
      </w:pPr>
    </w:p>
    <w:p w:rsidR="00AB2B16" w:rsidRDefault="00617EFB" w:rsidP="00617EFB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Style w:val="ic"/>
        </w:rPr>
        <w:t xml:space="preserve">//A new file </w:t>
      </w:r>
      <w:proofErr w:type="spellStart"/>
      <w:r>
        <w:rPr>
          <w:rStyle w:val="ic"/>
        </w:rPr>
        <w:t>cors.php</w:t>
      </w:r>
      <w:proofErr w:type="spellEnd"/>
      <w:r>
        <w:rPr>
          <w:rStyle w:val="ic"/>
        </w:rPr>
        <w:t xml:space="preserve"> should be added to “</w:t>
      </w:r>
      <w:proofErr w:type="spellStart"/>
      <w:r>
        <w:rPr>
          <w:rStyle w:val="ic"/>
        </w:rPr>
        <w:t>config</w:t>
      </w:r>
      <w:proofErr w:type="spellEnd"/>
      <w:r>
        <w:rPr>
          <w:rStyle w:val="ic"/>
        </w:rPr>
        <w:t>/</w:t>
      </w:r>
      <w:proofErr w:type="spellStart"/>
      <w:r>
        <w:rPr>
          <w:rStyle w:val="ic"/>
        </w:rPr>
        <w:t>cors.php</w:t>
      </w:r>
      <w:proofErr w:type="spellEnd"/>
      <w:r>
        <w:rPr>
          <w:rStyle w:val="ic"/>
        </w:rPr>
        <w:t>”</w:t>
      </w:r>
      <w:r>
        <w:rPr>
          <w:rStyle w:val="ic"/>
        </w:rPr>
        <w:tab/>
        <w:t>so open it and make sure the “paths”, “</w:t>
      </w:r>
      <w:proofErr w:type="spellStart"/>
      <w:r>
        <w:rPr>
          <w:rStyle w:val="ic"/>
        </w:rPr>
        <w:t>allowed_methods</w:t>
      </w:r>
      <w:proofErr w:type="spellEnd"/>
      <w:r>
        <w:rPr>
          <w:rStyle w:val="ic"/>
        </w:rPr>
        <w:t>”, “</w:t>
      </w:r>
      <w:proofErr w:type="spellStart"/>
      <w:r>
        <w:rPr>
          <w:rStyle w:val="ic"/>
        </w:rPr>
        <w:t>allowed_origins</w:t>
      </w:r>
      <w:proofErr w:type="spellEnd"/>
      <w:r>
        <w:rPr>
          <w:rStyle w:val="ic"/>
        </w:rPr>
        <w:t xml:space="preserve">” is like </w:t>
      </w:r>
      <w:r w:rsidR="005B6DE3">
        <w:rPr>
          <w:rStyle w:val="ic"/>
        </w:rPr>
        <w:t>//</w:t>
      </w:r>
      <w:r>
        <w:rPr>
          <w:rStyle w:val="ic"/>
        </w:rPr>
        <w:t>below.</w:t>
      </w:r>
      <w:r w:rsidR="005B6DE3">
        <w:rPr>
          <w:rStyle w:val="ic"/>
        </w:rPr>
        <w:t xml:space="preserve"> You are done, that should fix everything.</w:t>
      </w:r>
    </w:p>
    <w:p w:rsidR="00AB2B16" w:rsidRDefault="00AB2B16" w:rsidP="0016176E">
      <w:pPr>
        <w:pStyle w:val="HTMLPreformatted"/>
      </w:pP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paths</w:t>
      </w:r>
      <w:proofErr w:type="gramEnd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/*'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'sanctum/</w:t>
      </w:r>
      <w:proofErr w:type="spellStart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csrf</w:t>
      </w:r>
      <w:proofErr w:type="spellEnd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-cookie'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allowed_methods</w:t>
      </w:r>
      <w:proofErr w:type="spellEnd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allowed_origins</w:t>
      </w:r>
      <w:proofErr w:type="spellEnd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allowed_origins_patterns</w:t>
      </w:r>
      <w:proofErr w:type="spellEnd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=&gt; [],</w:t>
      </w: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allowed_headers</w:t>
      </w:r>
      <w:proofErr w:type="spellEnd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exposed_headers</w:t>
      </w:r>
      <w:proofErr w:type="spellEnd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=&gt; [],</w:t>
      </w: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max_age</w:t>
      </w:r>
      <w:proofErr w:type="spellEnd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17E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supports_credentials</w:t>
      </w:r>
      <w:proofErr w:type="spellEnd"/>
      <w:r w:rsidRPr="00617E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17E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7EFB" w:rsidRPr="00617EFB" w:rsidRDefault="00617EFB" w:rsidP="0061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EF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6771F" w:rsidRDefault="0036771F" w:rsidP="0036771F"/>
    <w:p w:rsidR="0036771F" w:rsidRDefault="000477BC" w:rsidP="0036771F">
      <w:r w:rsidRPr="000477BC">
        <w:rPr>
          <w:color w:val="00B050"/>
        </w:rPr>
        <w:t>===================================</w:t>
      </w:r>
    </w:p>
    <w:p w:rsidR="000477BC" w:rsidRPr="000477BC" w:rsidRDefault="000477BC" w:rsidP="000477BC">
      <w:pPr>
        <w:rPr>
          <w:color w:val="FF0000"/>
        </w:rPr>
      </w:pPr>
      <w:r w:rsidRPr="000477BC">
        <w:rPr>
          <w:color w:val="FF0000"/>
        </w:rPr>
        <w:t>Validate input values</w:t>
      </w:r>
    </w:p>
    <w:p w:rsidR="000477BC" w:rsidRDefault="000477BC" w:rsidP="000477BC"/>
    <w:p w:rsidR="000477BC" w:rsidRDefault="000477BC" w:rsidP="000477BC">
      <w:proofErr w:type="gramStart"/>
      <w:r>
        <w:t>public</w:t>
      </w:r>
      <w:proofErr w:type="gramEnd"/>
      <w:r>
        <w:t xml:space="preserve"> funct</w:t>
      </w:r>
      <w:r>
        <w:t>ion register(Request $request){</w:t>
      </w:r>
    </w:p>
    <w:p w:rsidR="000477BC" w:rsidRDefault="000477BC" w:rsidP="000477BC">
      <w:bookmarkStart w:id="0" w:name="_GoBack"/>
      <w:bookmarkEnd w:id="0"/>
    </w:p>
    <w:p w:rsidR="000477BC" w:rsidRDefault="000477BC" w:rsidP="000477BC">
      <w:r>
        <w:t xml:space="preserve">//Validate form </w:t>
      </w:r>
      <w:proofErr w:type="spellStart"/>
      <w:r>
        <w:t>inpute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validate($</w:t>
      </w:r>
      <w:proofErr w:type="spellStart"/>
      <w:r>
        <w:t>request_object</w:t>
      </w:r>
      <w:proofErr w:type="spellEnd"/>
      <w:r>
        <w:t>, ["</w:t>
      </w:r>
      <w:proofErr w:type="spellStart"/>
      <w:r>
        <w:t>Form_</w:t>
      </w:r>
      <w:r>
        <w:t>input_Name</w:t>
      </w:r>
      <w:proofErr w:type="spellEnd"/>
      <w:r>
        <w:t>"=&gt;validation rules])</w:t>
      </w:r>
    </w:p>
    <w:p w:rsidR="000477BC" w:rsidRDefault="000477BC" w:rsidP="000477BC">
      <w:r>
        <w:t>$this-&gt;</w:t>
      </w:r>
      <w:proofErr w:type="gramStart"/>
      <w:r>
        <w:t>validate(</w:t>
      </w:r>
      <w:proofErr w:type="gramEnd"/>
      <w:r>
        <w:t>$request, [</w:t>
      </w:r>
    </w:p>
    <w:p w:rsidR="000477BC" w:rsidRDefault="000477BC" w:rsidP="000477BC">
      <w:r>
        <w:t>"</w:t>
      </w:r>
      <w:proofErr w:type="gramStart"/>
      <w:r>
        <w:t>name</w:t>
      </w:r>
      <w:proofErr w:type="gramEnd"/>
      <w:r>
        <w:t>"=&gt;"required|mind:3",</w:t>
      </w:r>
    </w:p>
    <w:p w:rsidR="000477BC" w:rsidRDefault="000477BC" w:rsidP="000477BC">
      <w:r>
        <w:t>"</w:t>
      </w:r>
      <w:proofErr w:type="gramStart"/>
      <w:r>
        <w:t>email</w:t>
      </w:r>
      <w:proofErr w:type="gramEnd"/>
      <w:r>
        <w:t>"=&gt; "</w:t>
      </w:r>
      <w:proofErr w:type="spellStart"/>
      <w:r>
        <w:t>required|email|unique:users</w:t>
      </w:r>
      <w:proofErr w:type="spellEnd"/>
      <w:r>
        <w:t>",</w:t>
      </w:r>
    </w:p>
    <w:p w:rsidR="000477BC" w:rsidRDefault="000477BC" w:rsidP="000477BC">
      <w:r>
        <w:t>"</w:t>
      </w:r>
      <w:proofErr w:type="gramStart"/>
      <w:r>
        <w:t>password</w:t>
      </w:r>
      <w:proofErr w:type="gramEnd"/>
      <w:r>
        <w:t>"=&gt; "required|mind:6"</w:t>
      </w:r>
    </w:p>
    <w:p w:rsidR="000477BC" w:rsidRDefault="000477BC" w:rsidP="000477BC">
      <w:r>
        <w:t>]);</w:t>
      </w:r>
    </w:p>
    <w:p w:rsidR="000477BC" w:rsidRDefault="000477BC" w:rsidP="000477BC"/>
    <w:p w:rsidR="000477BC" w:rsidRDefault="000477BC" w:rsidP="000477BC">
      <w:r>
        <w:t>}</w:t>
      </w:r>
    </w:p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36771F" w:rsidRDefault="0036771F" w:rsidP="0036771F"/>
    <w:p w:rsidR="00E77416" w:rsidRDefault="00E77416"/>
    <w:sectPr w:rsidR="00E774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36771F"/>
    <w:rsid w:val="00021060"/>
    <w:rsid w:val="00037229"/>
    <w:rsid w:val="00046AB6"/>
    <w:rsid w:val="000477BC"/>
    <w:rsid w:val="00054BC8"/>
    <w:rsid w:val="00062274"/>
    <w:rsid w:val="00065316"/>
    <w:rsid w:val="00065F24"/>
    <w:rsid w:val="00075EEE"/>
    <w:rsid w:val="00085D58"/>
    <w:rsid w:val="000A4CC9"/>
    <w:rsid w:val="000A6A7F"/>
    <w:rsid w:val="00113560"/>
    <w:rsid w:val="00137B02"/>
    <w:rsid w:val="001438C9"/>
    <w:rsid w:val="0016176E"/>
    <w:rsid w:val="00173AC2"/>
    <w:rsid w:val="00176F95"/>
    <w:rsid w:val="00190B8C"/>
    <w:rsid w:val="0019257C"/>
    <w:rsid w:val="00195D16"/>
    <w:rsid w:val="001A7D2E"/>
    <w:rsid w:val="001C28A8"/>
    <w:rsid w:val="001C6AB3"/>
    <w:rsid w:val="001D1D03"/>
    <w:rsid w:val="001E34D4"/>
    <w:rsid w:val="001E36A1"/>
    <w:rsid w:val="001E55EC"/>
    <w:rsid w:val="001F7C36"/>
    <w:rsid w:val="002038D8"/>
    <w:rsid w:val="00213FDD"/>
    <w:rsid w:val="00220127"/>
    <w:rsid w:val="00257CF8"/>
    <w:rsid w:val="00266B5F"/>
    <w:rsid w:val="00294053"/>
    <w:rsid w:val="002A010E"/>
    <w:rsid w:val="002A1E36"/>
    <w:rsid w:val="002D1DBD"/>
    <w:rsid w:val="003024B3"/>
    <w:rsid w:val="00310BCC"/>
    <w:rsid w:val="0033372D"/>
    <w:rsid w:val="00343875"/>
    <w:rsid w:val="00345A78"/>
    <w:rsid w:val="00345EF1"/>
    <w:rsid w:val="0036771F"/>
    <w:rsid w:val="00380004"/>
    <w:rsid w:val="00385268"/>
    <w:rsid w:val="00386412"/>
    <w:rsid w:val="003B1A60"/>
    <w:rsid w:val="003D4BC4"/>
    <w:rsid w:val="003E47AB"/>
    <w:rsid w:val="003E4FD1"/>
    <w:rsid w:val="00406752"/>
    <w:rsid w:val="004A3625"/>
    <w:rsid w:val="004B5B9F"/>
    <w:rsid w:val="00516FD5"/>
    <w:rsid w:val="00517B75"/>
    <w:rsid w:val="005202A6"/>
    <w:rsid w:val="00524522"/>
    <w:rsid w:val="005461E7"/>
    <w:rsid w:val="00573D6A"/>
    <w:rsid w:val="00597C74"/>
    <w:rsid w:val="005B6DE3"/>
    <w:rsid w:val="005D5FC4"/>
    <w:rsid w:val="005E68BD"/>
    <w:rsid w:val="005F2E84"/>
    <w:rsid w:val="005F30E6"/>
    <w:rsid w:val="00614BDD"/>
    <w:rsid w:val="00617EFB"/>
    <w:rsid w:val="006225D7"/>
    <w:rsid w:val="00637239"/>
    <w:rsid w:val="0065773C"/>
    <w:rsid w:val="006C07B1"/>
    <w:rsid w:val="006D6CAD"/>
    <w:rsid w:val="006E4F53"/>
    <w:rsid w:val="0072276A"/>
    <w:rsid w:val="007245F2"/>
    <w:rsid w:val="00747D87"/>
    <w:rsid w:val="0077690E"/>
    <w:rsid w:val="00797DFF"/>
    <w:rsid w:val="007B2087"/>
    <w:rsid w:val="007C3626"/>
    <w:rsid w:val="007D63E6"/>
    <w:rsid w:val="007F0BE7"/>
    <w:rsid w:val="0080284D"/>
    <w:rsid w:val="00804EF1"/>
    <w:rsid w:val="00826AAF"/>
    <w:rsid w:val="00827E39"/>
    <w:rsid w:val="00852733"/>
    <w:rsid w:val="00853358"/>
    <w:rsid w:val="0086260D"/>
    <w:rsid w:val="00882D5C"/>
    <w:rsid w:val="00883B40"/>
    <w:rsid w:val="0089373E"/>
    <w:rsid w:val="008A39F4"/>
    <w:rsid w:val="008A4728"/>
    <w:rsid w:val="008D1403"/>
    <w:rsid w:val="008D5983"/>
    <w:rsid w:val="008E52A8"/>
    <w:rsid w:val="00931195"/>
    <w:rsid w:val="00934F1D"/>
    <w:rsid w:val="0093521A"/>
    <w:rsid w:val="00951C6E"/>
    <w:rsid w:val="00963405"/>
    <w:rsid w:val="00964748"/>
    <w:rsid w:val="009874F6"/>
    <w:rsid w:val="009A2CF4"/>
    <w:rsid w:val="009A7303"/>
    <w:rsid w:val="009B215D"/>
    <w:rsid w:val="009C041A"/>
    <w:rsid w:val="009E3481"/>
    <w:rsid w:val="009E3F8F"/>
    <w:rsid w:val="009F206C"/>
    <w:rsid w:val="009F6058"/>
    <w:rsid w:val="00A04DE5"/>
    <w:rsid w:val="00A201DD"/>
    <w:rsid w:val="00A36B37"/>
    <w:rsid w:val="00A37B86"/>
    <w:rsid w:val="00A465AB"/>
    <w:rsid w:val="00A66B56"/>
    <w:rsid w:val="00A81FEE"/>
    <w:rsid w:val="00A969E7"/>
    <w:rsid w:val="00AB2B16"/>
    <w:rsid w:val="00AE3B06"/>
    <w:rsid w:val="00B1065B"/>
    <w:rsid w:val="00B250AD"/>
    <w:rsid w:val="00B47ED5"/>
    <w:rsid w:val="00B5462F"/>
    <w:rsid w:val="00B5619A"/>
    <w:rsid w:val="00B72DC7"/>
    <w:rsid w:val="00B72FF3"/>
    <w:rsid w:val="00B87E28"/>
    <w:rsid w:val="00BA43CB"/>
    <w:rsid w:val="00BC09E3"/>
    <w:rsid w:val="00BD53F7"/>
    <w:rsid w:val="00BE6A24"/>
    <w:rsid w:val="00BF39A6"/>
    <w:rsid w:val="00BF6D1A"/>
    <w:rsid w:val="00BF78F9"/>
    <w:rsid w:val="00C006DB"/>
    <w:rsid w:val="00C12469"/>
    <w:rsid w:val="00C31CD0"/>
    <w:rsid w:val="00C320A2"/>
    <w:rsid w:val="00C76758"/>
    <w:rsid w:val="00CA19A6"/>
    <w:rsid w:val="00CB57AA"/>
    <w:rsid w:val="00CF1D56"/>
    <w:rsid w:val="00D16464"/>
    <w:rsid w:val="00D345F2"/>
    <w:rsid w:val="00D47545"/>
    <w:rsid w:val="00D67446"/>
    <w:rsid w:val="00D80F35"/>
    <w:rsid w:val="00DA1095"/>
    <w:rsid w:val="00DC6C7E"/>
    <w:rsid w:val="00DD0216"/>
    <w:rsid w:val="00DF54A4"/>
    <w:rsid w:val="00E30735"/>
    <w:rsid w:val="00E5536C"/>
    <w:rsid w:val="00E576E3"/>
    <w:rsid w:val="00E77416"/>
    <w:rsid w:val="00E82AEB"/>
    <w:rsid w:val="00E95F2B"/>
    <w:rsid w:val="00E97D1E"/>
    <w:rsid w:val="00EA415C"/>
    <w:rsid w:val="00EB3F0D"/>
    <w:rsid w:val="00EC047E"/>
    <w:rsid w:val="00EE21E9"/>
    <w:rsid w:val="00EE4EC3"/>
    <w:rsid w:val="00EF5329"/>
    <w:rsid w:val="00EF619B"/>
    <w:rsid w:val="00F2037C"/>
    <w:rsid w:val="00F2744C"/>
    <w:rsid w:val="00F4189A"/>
    <w:rsid w:val="00F6631E"/>
    <w:rsid w:val="00F76BFF"/>
    <w:rsid w:val="00F95B04"/>
    <w:rsid w:val="00F95D08"/>
    <w:rsid w:val="00FB74BA"/>
    <w:rsid w:val="00FC7801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677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438C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7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80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C7801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FC7801"/>
  </w:style>
  <w:style w:type="character" w:customStyle="1" w:styleId="ic">
    <w:name w:val="ic"/>
    <w:basedOn w:val="DefaultParagraphFont"/>
    <w:rsid w:val="001617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677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438C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7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80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C7801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FC7801"/>
  </w:style>
  <w:style w:type="character" w:customStyle="1" w:styleId="ic">
    <w:name w:val="ic"/>
    <w:basedOn w:val="DefaultParagraphFont"/>
    <w:rsid w:val="00161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oauth/tok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7.0.0.1:8000/oauth/toke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p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7C"/>
    <w:rsid w:val="00055802"/>
    <w:rsid w:val="0009380C"/>
    <w:rsid w:val="000F6932"/>
    <w:rsid w:val="001144AE"/>
    <w:rsid w:val="00174492"/>
    <w:rsid w:val="0029447C"/>
    <w:rsid w:val="00502D7A"/>
    <w:rsid w:val="005933BE"/>
    <w:rsid w:val="00627A21"/>
    <w:rsid w:val="00641318"/>
    <w:rsid w:val="006628D4"/>
    <w:rsid w:val="00667430"/>
    <w:rsid w:val="00672D03"/>
    <w:rsid w:val="007262A2"/>
    <w:rsid w:val="00A0762F"/>
    <w:rsid w:val="00A4044A"/>
    <w:rsid w:val="00B90611"/>
    <w:rsid w:val="00C257CF"/>
    <w:rsid w:val="00C257F1"/>
    <w:rsid w:val="00CF1555"/>
    <w:rsid w:val="00DA5EF9"/>
    <w:rsid w:val="00E40017"/>
    <w:rsid w:val="00EF7C43"/>
    <w:rsid w:val="00F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31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3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lARAVEL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25A81B5-32E8-4019-8EBA-0D5B22E8CC65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1036</TotalTime>
  <Pages>18</Pages>
  <Words>4627</Words>
  <Characters>26374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justice ankomah</dc:creator>
  <cp:lastModifiedBy>Justice Ankomah</cp:lastModifiedBy>
  <cp:revision>311</cp:revision>
  <dcterms:created xsi:type="dcterms:W3CDTF">2021-01-16T13:15:00Z</dcterms:created>
  <dcterms:modified xsi:type="dcterms:W3CDTF">2021-04-06T22:05:00Z</dcterms:modified>
</cp:coreProperties>
</file>